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47EF83" w14:textId="77777777" w:rsidR="001A5429" w:rsidRPr="00E237E8" w:rsidRDefault="001A5429" w:rsidP="001E1E58">
      <w:bookmarkStart w:id="0" w:name="_Hlk136885348"/>
      <w:bookmarkEnd w:id="0"/>
    </w:p>
    <w:tbl>
      <w:tblPr>
        <w:tblW w:w="0" w:type="auto"/>
        <w:tblLook w:val="0600" w:firstRow="0" w:lastRow="0" w:firstColumn="0" w:lastColumn="0" w:noHBand="1" w:noVBand="1"/>
      </w:tblPr>
      <w:tblGrid>
        <w:gridCol w:w="1440"/>
        <w:gridCol w:w="900"/>
        <w:gridCol w:w="4590"/>
        <w:gridCol w:w="1350"/>
        <w:gridCol w:w="1070"/>
      </w:tblGrid>
      <w:tr w:rsidR="0092125E" w:rsidRPr="00E237E8" w14:paraId="198FD55A" w14:textId="77777777" w:rsidTr="0092125E">
        <w:tc>
          <w:tcPr>
            <w:tcW w:w="9350" w:type="dxa"/>
            <w:gridSpan w:val="5"/>
            <w:vAlign w:val="center"/>
          </w:tcPr>
          <w:p w14:paraId="68BC4429" w14:textId="41447D45" w:rsidR="0092125E" w:rsidRPr="00E237E8" w:rsidRDefault="007A1C7A" w:rsidP="0092125E">
            <w:pPr>
              <w:pStyle w:val="Title"/>
            </w:pPr>
            <w:sdt>
              <w:sdtPr>
                <w:alias w:val="Title"/>
                <w:tag w:val=""/>
                <w:id w:val="2016188051"/>
                <w:placeholder>
                  <w:docPart w:val="73DDB1ED7CC4426DB186FC7E5CC0D322"/>
                </w:placeholder>
                <w:dataBinding w:prefixMappings="xmlns:ns0='http://purl.org/dc/elements/1.1/' xmlns:ns1='http://schemas.openxmlformats.org/package/2006/metadata/core-properties' " w:xpath="/ns1:coreProperties[1]/ns0:title[1]" w:storeItemID="{6C3C8BC8-F283-45AE-878A-BAB7291924A1}"/>
                <w15:appearance w15:val="hidden"/>
                <w:text/>
              </w:sdtPr>
              <w:sdtEndPr/>
              <w:sdtContent>
                <w:r w:rsidR="00721163">
                  <w:t>HYPERTEXT</w:t>
                </w:r>
              </w:sdtContent>
            </w:sdt>
          </w:p>
        </w:tc>
      </w:tr>
      <w:tr w:rsidR="0092125E" w:rsidRPr="00E237E8" w14:paraId="1B538AA9" w14:textId="77777777" w:rsidTr="0092125E">
        <w:trPr>
          <w:trHeight w:val="144"/>
        </w:trPr>
        <w:tc>
          <w:tcPr>
            <w:tcW w:w="1440" w:type="dxa"/>
            <w:shd w:val="clear" w:color="auto" w:fill="auto"/>
          </w:tcPr>
          <w:p w14:paraId="3DF8AC38" w14:textId="77777777" w:rsidR="0092125E" w:rsidRPr="00E237E8" w:rsidRDefault="0092125E" w:rsidP="0092125E">
            <w:pPr>
              <w:spacing w:before="0" w:after="0"/>
              <w:rPr>
                <w:sz w:val="10"/>
                <w:szCs w:val="10"/>
              </w:rPr>
            </w:pPr>
          </w:p>
        </w:tc>
        <w:tc>
          <w:tcPr>
            <w:tcW w:w="6840" w:type="dxa"/>
            <w:gridSpan w:val="3"/>
            <w:shd w:val="clear" w:color="auto" w:fill="F0CDA1" w:themeFill="accent1"/>
            <w:vAlign w:val="center"/>
          </w:tcPr>
          <w:p w14:paraId="07F3C7F9" w14:textId="77777777" w:rsidR="0092125E" w:rsidRPr="00E237E8" w:rsidRDefault="0092125E" w:rsidP="0092125E">
            <w:pPr>
              <w:spacing w:before="0" w:after="0"/>
              <w:rPr>
                <w:sz w:val="10"/>
                <w:szCs w:val="10"/>
              </w:rPr>
            </w:pPr>
          </w:p>
        </w:tc>
        <w:tc>
          <w:tcPr>
            <w:tcW w:w="1070" w:type="dxa"/>
            <w:shd w:val="clear" w:color="auto" w:fill="auto"/>
          </w:tcPr>
          <w:p w14:paraId="2E4B56F4" w14:textId="77777777" w:rsidR="0092125E" w:rsidRPr="00E237E8" w:rsidRDefault="0092125E" w:rsidP="0092125E">
            <w:pPr>
              <w:spacing w:before="0" w:after="0"/>
              <w:rPr>
                <w:sz w:val="10"/>
                <w:szCs w:val="10"/>
              </w:rPr>
            </w:pPr>
          </w:p>
        </w:tc>
      </w:tr>
      <w:tr w:rsidR="0092125E" w:rsidRPr="00E237E8" w14:paraId="373303F7" w14:textId="77777777" w:rsidTr="0092125E">
        <w:tc>
          <w:tcPr>
            <w:tcW w:w="9350" w:type="dxa"/>
            <w:gridSpan w:val="5"/>
            <w:vAlign w:val="center"/>
          </w:tcPr>
          <w:p w14:paraId="6EFB3BD3" w14:textId="7D3AF2BA" w:rsidR="0092125E" w:rsidRPr="00E237E8" w:rsidRDefault="00360DF5" w:rsidP="00D83966">
            <w:pPr>
              <w:pStyle w:val="Title"/>
            </w:pPr>
            <w:r>
              <w:t>ASSASSINS</w:t>
            </w:r>
          </w:p>
        </w:tc>
      </w:tr>
      <w:tr w:rsidR="0092125E" w:rsidRPr="00E237E8" w14:paraId="04D2FEFD" w14:textId="77777777" w:rsidTr="00D83966">
        <w:trPr>
          <w:trHeight w:val="1368"/>
        </w:trPr>
        <w:tc>
          <w:tcPr>
            <w:tcW w:w="2340" w:type="dxa"/>
            <w:gridSpan w:val="2"/>
          </w:tcPr>
          <w:p w14:paraId="3B2BED61" w14:textId="77777777" w:rsidR="0092125E" w:rsidRPr="00E237E8" w:rsidRDefault="0092125E" w:rsidP="001E1E58"/>
        </w:tc>
        <w:tc>
          <w:tcPr>
            <w:tcW w:w="4590" w:type="dxa"/>
            <w:shd w:val="clear" w:color="auto" w:fill="F0CDA1" w:themeFill="accent1"/>
            <w:vAlign w:val="center"/>
          </w:tcPr>
          <w:p w14:paraId="1F3E6321" w14:textId="48FE3694" w:rsidR="0092125E" w:rsidRPr="00E237E8" w:rsidRDefault="00360DF5" w:rsidP="0092125E">
            <w:pPr>
              <w:pStyle w:val="Subtitle"/>
            </w:pPr>
            <w:r>
              <w:t>GROUP 5 Documentation</w:t>
            </w:r>
          </w:p>
        </w:tc>
        <w:tc>
          <w:tcPr>
            <w:tcW w:w="2420" w:type="dxa"/>
            <w:gridSpan w:val="2"/>
          </w:tcPr>
          <w:p w14:paraId="376DA801" w14:textId="77777777" w:rsidR="0092125E" w:rsidRPr="00E237E8" w:rsidRDefault="0092125E" w:rsidP="001E1E58"/>
        </w:tc>
      </w:tr>
    </w:tbl>
    <w:p w14:paraId="2D8CF479" w14:textId="77777777" w:rsidR="00066DE2" w:rsidRPr="00E237E8" w:rsidRDefault="001A5429" w:rsidP="0092125E">
      <w:r w:rsidRPr="00E237E8">
        <w:t xml:space="preserve"> </w:t>
      </w:r>
    </w:p>
    <w:p w14:paraId="138B8127" w14:textId="77777777" w:rsidR="00066DE2" w:rsidRPr="00E237E8" w:rsidRDefault="00066DE2" w:rsidP="00066DE2">
      <w:pPr>
        <w:sectPr w:rsidR="00066DE2" w:rsidRPr="00E237E8" w:rsidSect="00AC4859">
          <w:headerReference w:type="default" r:id="rId11"/>
          <w:headerReference w:type="first" r:id="rId12"/>
          <w:footerReference w:type="first" r:id="rId13"/>
          <w:pgSz w:w="12240" w:h="15840" w:code="1"/>
          <w:pgMar w:top="6480" w:right="1440" w:bottom="720" w:left="1440" w:header="288" w:footer="288" w:gutter="0"/>
          <w:cols w:space="708"/>
          <w:docGrid w:linePitch="360"/>
        </w:sectPr>
      </w:pPr>
    </w:p>
    <w:sdt>
      <w:sdtPr>
        <w:rPr>
          <w:rFonts w:asciiTheme="minorHAnsi" w:hAnsiTheme="minorHAnsi"/>
          <w:b w:val="0"/>
          <w:i/>
          <w:color w:val="595959" w:themeColor="text1" w:themeTint="A6"/>
          <w:sz w:val="24"/>
        </w:rPr>
        <w:id w:val="350538378"/>
        <w:docPartObj>
          <w:docPartGallery w:val="Table of Contents"/>
          <w:docPartUnique/>
        </w:docPartObj>
      </w:sdtPr>
      <w:sdtEndPr>
        <w:rPr>
          <w:bCs/>
          <w:i w:val="0"/>
          <w:noProof/>
        </w:rPr>
      </w:sdtEndPr>
      <w:sdtContent>
        <w:p w14:paraId="69E67BAC" w14:textId="77777777" w:rsidR="001E1E58" w:rsidRPr="00BD5931" w:rsidRDefault="00493EC0" w:rsidP="003F13B0">
          <w:pPr>
            <w:pStyle w:val="TOCHeading"/>
            <w:rPr>
              <w:sz w:val="36"/>
              <w:szCs w:val="36"/>
            </w:rPr>
          </w:pPr>
          <w:r w:rsidRPr="00BD5931">
            <w:rPr>
              <w:sz w:val="36"/>
              <w:szCs w:val="36"/>
            </w:rPr>
            <w:t>TABLE OF CONTENTS</w:t>
          </w:r>
        </w:p>
        <w:p w14:paraId="7588088B" w14:textId="2E24BD4A" w:rsidR="00360DF5" w:rsidRPr="00BD5931" w:rsidRDefault="00360DF5">
          <w:pPr>
            <w:pStyle w:val="TOC1"/>
            <w:tabs>
              <w:tab w:val="right" w:leader="dot" w:pos="5030"/>
            </w:tabs>
            <w:rPr>
              <w:b/>
              <w:bCs/>
              <w:noProof/>
              <w:sz w:val="36"/>
              <w:szCs w:val="36"/>
            </w:rPr>
          </w:pPr>
          <w:r w:rsidRPr="00BD5931">
            <w:rPr>
              <w:b/>
              <w:bCs/>
              <w:noProof/>
              <w:sz w:val="36"/>
              <w:szCs w:val="36"/>
            </w:rPr>
            <w:t>Introduction…………………………………. 3</w:t>
          </w:r>
        </w:p>
        <w:p w14:paraId="7C85F54E" w14:textId="02112AF8" w:rsidR="00785037" w:rsidRDefault="001E1E58">
          <w:pPr>
            <w:pStyle w:val="TOC1"/>
            <w:tabs>
              <w:tab w:val="right" w:leader="dot" w:pos="5030"/>
            </w:tabs>
            <w:rPr>
              <w:rFonts w:eastAsiaTheme="minorEastAsia"/>
              <w:noProof/>
              <w:color w:val="auto"/>
              <w:kern w:val="2"/>
              <w:sz w:val="22"/>
              <w:lang w:val="en-ZA" w:eastAsia="en-ZA"/>
              <w14:ligatures w14:val="standardContextual"/>
            </w:rPr>
          </w:pPr>
          <w:r w:rsidRPr="00BD5931">
            <w:rPr>
              <w:b/>
              <w:bCs/>
              <w:noProof/>
              <w:sz w:val="36"/>
              <w:szCs w:val="36"/>
            </w:rPr>
            <w:fldChar w:fldCharType="begin"/>
          </w:r>
          <w:r w:rsidRPr="00BD5931">
            <w:rPr>
              <w:b/>
              <w:bCs/>
              <w:noProof/>
              <w:sz w:val="36"/>
              <w:szCs w:val="36"/>
            </w:rPr>
            <w:instrText xml:space="preserve"> TOC \o "1-3" \h \z \u </w:instrText>
          </w:r>
          <w:r w:rsidRPr="00BD5931">
            <w:rPr>
              <w:b/>
              <w:bCs/>
              <w:noProof/>
              <w:sz w:val="36"/>
              <w:szCs w:val="36"/>
            </w:rPr>
            <w:fldChar w:fldCharType="separate"/>
          </w:r>
          <w:hyperlink w:anchor="_Toc136887371" w:history="1">
            <w:r w:rsidR="00785037" w:rsidRPr="00C166ED">
              <w:rPr>
                <w:rStyle w:val="Hyperlink"/>
                <w:noProof/>
              </w:rPr>
              <w:t>Introduction</w:t>
            </w:r>
            <w:r w:rsidR="00785037">
              <w:rPr>
                <w:noProof/>
                <w:webHidden/>
              </w:rPr>
              <w:tab/>
            </w:r>
            <w:r w:rsidR="00785037">
              <w:rPr>
                <w:noProof/>
                <w:webHidden/>
              </w:rPr>
              <w:fldChar w:fldCharType="begin"/>
            </w:r>
            <w:r w:rsidR="00785037">
              <w:rPr>
                <w:noProof/>
                <w:webHidden/>
              </w:rPr>
              <w:instrText xml:space="preserve"> PAGEREF _Toc136887371 \h </w:instrText>
            </w:r>
            <w:r w:rsidR="00785037">
              <w:rPr>
                <w:noProof/>
                <w:webHidden/>
              </w:rPr>
            </w:r>
            <w:r w:rsidR="00785037">
              <w:rPr>
                <w:noProof/>
                <w:webHidden/>
              </w:rPr>
              <w:fldChar w:fldCharType="separate"/>
            </w:r>
            <w:r w:rsidR="00785037">
              <w:rPr>
                <w:noProof/>
                <w:webHidden/>
              </w:rPr>
              <w:t>3</w:t>
            </w:r>
            <w:r w:rsidR="00785037">
              <w:rPr>
                <w:noProof/>
                <w:webHidden/>
              </w:rPr>
              <w:fldChar w:fldCharType="end"/>
            </w:r>
          </w:hyperlink>
        </w:p>
        <w:p w14:paraId="3A20B6B5" w14:textId="444CCBAB" w:rsidR="00785037" w:rsidRDefault="00785037">
          <w:pPr>
            <w:pStyle w:val="TOC1"/>
            <w:tabs>
              <w:tab w:val="right" w:leader="dot" w:pos="5030"/>
            </w:tabs>
            <w:rPr>
              <w:rFonts w:eastAsiaTheme="minorEastAsia"/>
              <w:noProof/>
              <w:color w:val="auto"/>
              <w:kern w:val="2"/>
              <w:sz w:val="22"/>
              <w:lang w:val="en-ZA" w:eastAsia="en-ZA"/>
              <w14:ligatures w14:val="standardContextual"/>
            </w:rPr>
          </w:pPr>
          <w:hyperlink w:anchor="_Toc136887372" w:history="1">
            <w:r w:rsidRPr="00C166ED">
              <w:rPr>
                <w:rStyle w:val="Hyperlink"/>
                <w:noProof/>
              </w:rPr>
              <w:t xml:space="preserve">Glossary of </w:t>
            </w:r>
            <w:r w:rsidR="00032520">
              <w:rPr>
                <w:rStyle w:val="Hyperlink"/>
                <w:noProof/>
              </w:rPr>
              <w:t>T</w:t>
            </w:r>
            <w:r w:rsidRPr="00C166ED">
              <w:rPr>
                <w:rStyle w:val="Hyperlink"/>
                <w:noProof/>
              </w:rPr>
              <w:t>erms</w:t>
            </w:r>
            <w:r>
              <w:rPr>
                <w:noProof/>
                <w:webHidden/>
              </w:rPr>
              <w:tab/>
            </w:r>
            <w:r>
              <w:rPr>
                <w:noProof/>
                <w:webHidden/>
              </w:rPr>
              <w:fldChar w:fldCharType="begin"/>
            </w:r>
            <w:r>
              <w:rPr>
                <w:noProof/>
                <w:webHidden/>
              </w:rPr>
              <w:instrText xml:space="preserve"> PAGEREF _Toc136887372 \h </w:instrText>
            </w:r>
            <w:r>
              <w:rPr>
                <w:noProof/>
                <w:webHidden/>
              </w:rPr>
            </w:r>
            <w:r>
              <w:rPr>
                <w:noProof/>
                <w:webHidden/>
              </w:rPr>
              <w:fldChar w:fldCharType="separate"/>
            </w:r>
            <w:r>
              <w:rPr>
                <w:noProof/>
                <w:webHidden/>
              </w:rPr>
              <w:t>4</w:t>
            </w:r>
            <w:r>
              <w:rPr>
                <w:noProof/>
                <w:webHidden/>
              </w:rPr>
              <w:fldChar w:fldCharType="end"/>
            </w:r>
          </w:hyperlink>
        </w:p>
        <w:p w14:paraId="140E23E2" w14:textId="77AD6B9E" w:rsidR="00785037" w:rsidRDefault="00785037">
          <w:pPr>
            <w:pStyle w:val="TOC1"/>
            <w:tabs>
              <w:tab w:val="right" w:leader="dot" w:pos="5030"/>
            </w:tabs>
            <w:rPr>
              <w:rFonts w:eastAsiaTheme="minorEastAsia"/>
              <w:noProof/>
              <w:color w:val="auto"/>
              <w:kern w:val="2"/>
              <w:sz w:val="22"/>
              <w:lang w:val="en-ZA" w:eastAsia="en-ZA"/>
              <w14:ligatures w14:val="standardContextual"/>
            </w:rPr>
          </w:pPr>
          <w:hyperlink w:anchor="_Toc136887373" w:history="1">
            <w:r w:rsidRPr="00C166ED">
              <w:rPr>
                <w:rStyle w:val="Hyperlink"/>
                <w:bCs/>
                <w:noProof/>
              </w:rPr>
              <w:t xml:space="preserve">Problem </w:t>
            </w:r>
            <w:r w:rsidR="00032520">
              <w:rPr>
                <w:rStyle w:val="Hyperlink"/>
                <w:bCs/>
                <w:noProof/>
              </w:rPr>
              <w:t>S</w:t>
            </w:r>
            <w:r w:rsidRPr="00C166ED">
              <w:rPr>
                <w:rStyle w:val="Hyperlink"/>
                <w:bCs/>
                <w:noProof/>
              </w:rPr>
              <w:t>tatement</w:t>
            </w:r>
            <w:r>
              <w:rPr>
                <w:noProof/>
                <w:webHidden/>
              </w:rPr>
              <w:tab/>
            </w:r>
            <w:r>
              <w:rPr>
                <w:noProof/>
                <w:webHidden/>
              </w:rPr>
              <w:fldChar w:fldCharType="begin"/>
            </w:r>
            <w:r>
              <w:rPr>
                <w:noProof/>
                <w:webHidden/>
              </w:rPr>
              <w:instrText xml:space="preserve"> PAGEREF _Toc136887373 \h </w:instrText>
            </w:r>
            <w:r>
              <w:rPr>
                <w:noProof/>
                <w:webHidden/>
              </w:rPr>
            </w:r>
            <w:r>
              <w:rPr>
                <w:noProof/>
                <w:webHidden/>
              </w:rPr>
              <w:fldChar w:fldCharType="separate"/>
            </w:r>
            <w:r>
              <w:rPr>
                <w:noProof/>
                <w:webHidden/>
              </w:rPr>
              <w:t>7</w:t>
            </w:r>
            <w:r>
              <w:rPr>
                <w:noProof/>
                <w:webHidden/>
              </w:rPr>
              <w:fldChar w:fldCharType="end"/>
            </w:r>
          </w:hyperlink>
        </w:p>
        <w:p w14:paraId="7D835EAD" w14:textId="3E88F377" w:rsidR="00785037" w:rsidRDefault="00785037">
          <w:pPr>
            <w:pStyle w:val="TOC1"/>
            <w:tabs>
              <w:tab w:val="right" w:leader="dot" w:pos="5030"/>
            </w:tabs>
            <w:rPr>
              <w:rFonts w:eastAsiaTheme="minorEastAsia"/>
              <w:noProof/>
              <w:color w:val="auto"/>
              <w:kern w:val="2"/>
              <w:sz w:val="22"/>
              <w:lang w:val="en-ZA" w:eastAsia="en-ZA"/>
              <w14:ligatures w14:val="standardContextual"/>
            </w:rPr>
          </w:pPr>
          <w:hyperlink w:anchor="_Toc136887374" w:history="1">
            <w:r w:rsidRPr="00C166ED">
              <w:rPr>
                <w:rStyle w:val="Hyperlink"/>
                <w:noProof/>
              </w:rPr>
              <w:t xml:space="preserve">Statistics </w:t>
            </w:r>
            <w:r w:rsidR="00032520">
              <w:rPr>
                <w:rStyle w:val="Hyperlink"/>
                <w:noProof/>
              </w:rPr>
              <w:t>S</w:t>
            </w:r>
            <w:r w:rsidRPr="00C166ED">
              <w:rPr>
                <w:rStyle w:val="Hyperlink"/>
                <w:noProof/>
              </w:rPr>
              <w:t>upporting Problem Statement</w:t>
            </w:r>
            <w:r>
              <w:rPr>
                <w:noProof/>
                <w:webHidden/>
              </w:rPr>
              <w:tab/>
            </w:r>
            <w:r>
              <w:rPr>
                <w:noProof/>
                <w:webHidden/>
              </w:rPr>
              <w:fldChar w:fldCharType="begin"/>
            </w:r>
            <w:r>
              <w:rPr>
                <w:noProof/>
                <w:webHidden/>
              </w:rPr>
              <w:instrText xml:space="preserve"> PAGEREF _Toc136887374 \h </w:instrText>
            </w:r>
            <w:r>
              <w:rPr>
                <w:noProof/>
                <w:webHidden/>
              </w:rPr>
            </w:r>
            <w:r>
              <w:rPr>
                <w:noProof/>
                <w:webHidden/>
              </w:rPr>
              <w:fldChar w:fldCharType="separate"/>
            </w:r>
            <w:r>
              <w:rPr>
                <w:noProof/>
                <w:webHidden/>
              </w:rPr>
              <w:t>8</w:t>
            </w:r>
            <w:r>
              <w:rPr>
                <w:noProof/>
                <w:webHidden/>
              </w:rPr>
              <w:fldChar w:fldCharType="end"/>
            </w:r>
          </w:hyperlink>
        </w:p>
        <w:p w14:paraId="33D4214A" w14:textId="6111ADE9" w:rsidR="00785037" w:rsidRDefault="00785037">
          <w:pPr>
            <w:pStyle w:val="TOC1"/>
            <w:tabs>
              <w:tab w:val="right" w:leader="dot" w:pos="5030"/>
            </w:tabs>
            <w:rPr>
              <w:rFonts w:eastAsiaTheme="minorEastAsia"/>
              <w:noProof/>
              <w:color w:val="auto"/>
              <w:kern w:val="2"/>
              <w:sz w:val="22"/>
              <w:lang w:val="en-ZA" w:eastAsia="en-ZA"/>
              <w14:ligatures w14:val="standardContextual"/>
            </w:rPr>
          </w:pPr>
          <w:hyperlink w:anchor="_Toc136887375" w:history="1">
            <w:r w:rsidR="00032520">
              <w:rPr>
                <w:rStyle w:val="Hyperlink"/>
                <w:noProof/>
              </w:rPr>
              <w:t>S</w:t>
            </w:r>
            <w:r w:rsidRPr="00C166ED">
              <w:rPr>
                <w:rStyle w:val="Hyperlink"/>
                <w:noProof/>
              </w:rPr>
              <w:t xml:space="preserve">olution </w:t>
            </w:r>
            <w:r w:rsidR="00032520">
              <w:rPr>
                <w:rStyle w:val="Hyperlink"/>
                <w:noProof/>
              </w:rPr>
              <w:t>S</w:t>
            </w:r>
            <w:r w:rsidRPr="00C166ED">
              <w:rPr>
                <w:rStyle w:val="Hyperlink"/>
                <w:noProof/>
              </w:rPr>
              <w:t>tatement</w:t>
            </w:r>
            <w:r>
              <w:rPr>
                <w:noProof/>
                <w:webHidden/>
              </w:rPr>
              <w:tab/>
            </w:r>
            <w:r>
              <w:rPr>
                <w:noProof/>
                <w:webHidden/>
              </w:rPr>
              <w:fldChar w:fldCharType="begin"/>
            </w:r>
            <w:r>
              <w:rPr>
                <w:noProof/>
                <w:webHidden/>
              </w:rPr>
              <w:instrText xml:space="preserve"> PAGEREF _Toc136887375 \h </w:instrText>
            </w:r>
            <w:r>
              <w:rPr>
                <w:noProof/>
                <w:webHidden/>
              </w:rPr>
            </w:r>
            <w:r>
              <w:rPr>
                <w:noProof/>
                <w:webHidden/>
              </w:rPr>
              <w:fldChar w:fldCharType="separate"/>
            </w:r>
            <w:r>
              <w:rPr>
                <w:noProof/>
                <w:webHidden/>
              </w:rPr>
              <w:t>11</w:t>
            </w:r>
            <w:r>
              <w:rPr>
                <w:noProof/>
                <w:webHidden/>
              </w:rPr>
              <w:fldChar w:fldCharType="end"/>
            </w:r>
          </w:hyperlink>
        </w:p>
        <w:p w14:paraId="6C0DD2E5" w14:textId="1A9AE962" w:rsidR="00785037" w:rsidRDefault="00785037">
          <w:pPr>
            <w:pStyle w:val="TOC1"/>
            <w:tabs>
              <w:tab w:val="right" w:leader="dot" w:pos="5030"/>
            </w:tabs>
            <w:rPr>
              <w:rFonts w:eastAsiaTheme="minorEastAsia"/>
              <w:noProof/>
              <w:color w:val="auto"/>
              <w:kern w:val="2"/>
              <w:sz w:val="22"/>
              <w:lang w:val="en-ZA" w:eastAsia="en-ZA"/>
              <w14:ligatures w14:val="standardContextual"/>
            </w:rPr>
          </w:pPr>
          <w:hyperlink w:anchor="_Toc136887376" w:history="1">
            <w:r w:rsidR="00032520">
              <w:rPr>
                <w:rStyle w:val="Hyperlink"/>
                <w:noProof/>
              </w:rPr>
              <w:t>S</w:t>
            </w:r>
            <w:r w:rsidRPr="00C166ED">
              <w:rPr>
                <w:rStyle w:val="Hyperlink"/>
                <w:noProof/>
              </w:rPr>
              <w:t xml:space="preserve">olution </w:t>
            </w:r>
            <w:r w:rsidR="00032520">
              <w:rPr>
                <w:rStyle w:val="Hyperlink"/>
                <w:noProof/>
              </w:rPr>
              <w:t>I</w:t>
            </w:r>
            <w:r w:rsidRPr="00C166ED">
              <w:rPr>
                <w:rStyle w:val="Hyperlink"/>
                <w:noProof/>
              </w:rPr>
              <w:t>mpact</w:t>
            </w:r>
            <w:r>
              <w:rPr>
                <w:noProof/>
                <w:webHidden/>
              </w:rPr>
              <w:tab/>
            </w:r>
            <w:r>
              <w:rPr>
                <w:noProof/>
                <w:webHidden/>
              </w:rPr>
              <w:fldChar w:fldCharType="begin"/>
            </w:r>
            <w:r>
              <w:rPr>
                <w:noProof/>
                <w:webHidden/>
              </w:rPr>
              <w:instrText xml:space="preserve"> PAGEREF _Toc136887376 \h </w:instrText>
            </w:r>
            <w:r>
              <w:rPr>
                <w:noProof/>
                <w:webHidden/>
              </w:rPr>
            </w:r>
            <w:r>
              <w:rPr>
                <w:noProof/>
                <w:webHidden/>
              </w:rPr>
              <w:fldChar w:fldCharType="separate"/>
            </w:r>
            <w:r>
              <w:rPr>
                <w:noProof/>
                <w:webHidden/>
              </w:rPr>
              <w:t>14</w:t>
            </w:r>
            <w:r>
              <w:rPr>
                <w:noProof/>
                <w:webHidden/>
              </w:rPr>
              <w:fldChar w:fldCharType="end"/>
            </w:r>
          </w:hyperlink>
        </w:p>
        <w:p w14:paraId="6960922D" w14:textId="56EACEA7" w:rsidR="00785037" w:rsidRDefault="00785037">
          <w:pPr>
            <w:pStyle w:val="TOC1"/>
            <w:tabs>
              <w:tab w:val="right" w:leader="dot" w:pos="5030"/>
            </w:tabs>
            <w:rPr>
              <w:rFonts w:eastAsiaTheme="minorEastAsia"/>
              <w:noProof/>
              <w:color w:val="auto"/>
              <w:kern w:val="2"/>
              <w:sz w:val="22"/>
              <w:lang w:val="en-ZA" w:eastAsia="en-ZA"/>
              <w14:ligatures w14:val="standardContextual"/>
            </w:rPr>
          </w:pPr>
          <w:hyperlink w:anchor="_Toc136887377" w:history="1">
            <w:r w:rsidRPr="00C166ED">
              <w:rPr>
                <w:rStyle w:val="Hyperlink"/>
                <w:noProof/>
              </w:rPr>
              <w:t>P</w:t>
            </w:r>
            <w:r w:rsidR="00032520">
              <w:rPr>
                <w:rStyle w:val="Hyperlink"/>
                <w:noProof/>
              </w:rPr>
              <w:t>OC</w:t>
            </w:r>
            <w:r w:rsidRPr="00C166ED">
              <w:rPr>
                <w:rStyle w:val="Hyperlink"/>
                <w:noProof/>
              </w:rPr>
              <w:t xml:space="preserve"> – </w:t>
            </w:r>
            <w:r w:rsidR="00032520">
              <w:rPr>
                <w:rStyle w:val="Hyperlink"/>
                <w:noProof/>
              </w:rPr>
              <w:t>P</w:t>
            </w:r>
            <w:r w:rsidRPr="00C166ED">
              <w:rPr>
                <w:rStyle w:val="Hyperlink"/>
                <w:noProof/>
              </w:rPr>
              <w:t xml:space="preserve">roof of </w:t>
            </w:r>
            <w:r w:rsidR="00032520">
              <w:rPr>
                <w:rStyle w:val="Hyperlink"/>
                <w:noProof/>
              </w:rPr>
              <w:t>C</w:t>
            </w:r>
            <w:r w:rsidRPr="00C166ED">
              <w:rPr>
                <w:rStyle w:val="Hyperlink"/>
                <w:noProof/>
              </w:rPr>
              <w:t>oncept</w:t>
            </w:r>
            <w:r>
              <w:rPr>
                <w:noProof/>
                <w:webHidden/>
              </w:rPr>
              <w:tab/>
            </w:r>
            <w:r>
              <w:rPr>
                <w:noProof/>
                <w:webHidden/>
              </w:rPr>
              <w:fldChar w:fldCharType="begin"/>
            </w:r>
            <w:r>
              <w:rPr>
                <w:noProof/>
                <w:webHidden/>
              </w:rPr>
              <w:instrText xml:space="preserve"> PAGEREF _Toc136887377 \h </w:instrText>
            </w:r>
            <w:r>
              <w:rPr>
                <w:noProof/>
                <w:webHidden/>
              </w:rPr>
            </w:r>
            <w:r>
              <w:rPr>
                <w:noProof/>
                <w:webHidden/>
              </w:rPr>
              <w:fldChar w:fldCharType="separate"/>
            </w:r>
            <w:r>
              <w:rPr>
                <w:noProof/>
                <w:webHidden/>
              </w:rPr>
              <w:t>17</w:t>
            </w:r>
            <w:r>
              <w:rPr>
                <w:noProof/>
                <w:webHidden/>
              </w:rPr>
              <w:fldChar w:fldCharType="end"/>
            </w:r>
          </w:hyperlink>
        </w:p>
        <w:p w14:paraId="38D4B345" w14:textId="4FB3D74A" w:rsidR="00785037" w:rsidRDefault="00785037">
          <w:pPr>
            <w:pStyle w:val="TOC1"/>
            <w:tabs>
              <w:tab w:val="right" w:leader="dot" w:pos="5030"/>
            </w:tabs>
            <w:rPr>
              <w:rFonts w:eastAsiaTheme="minorEastAsia"/>
              <w:noProof/>
              <w:color w:val="auto"/>
              <w:kern w:val="2"/>
              <w:sz w:val="22"/>
              <w:lang w:val="en-ZA" w:eastAsia="en-ZA"/>
              <w14:ligatures w14:val="standardContextual"/>
            </w:rPr>
          </w:pPr>
          <w:hyperlink w:anchor="_Toc136887378" w:history="1">
            <w:r w:rsidRPr="00C166ED">
              <w:rPr>
                <w:rStyle w:val="Hyperlink"/>
                <w:noProof/>
              </w:rPr>
              <w:t>UMLs (Use cases, erd)</w:t>
            </w:r>
            <w:r>
              <w:rPr>
                <w:noProof/>
                <w:webHidden/>
              </w:rPr>
              <w:tab/>
            </w:r>
            <w:r>
              <w:rPr>
                <w:noProof/>
                <w:webHidden/>
              </w:rPr>
              <w:fldChar w:fldCharType="begin"/>
            </w:r>
            <w:r>
              <w:rPr>
                <w:noProof/>
                <w:webHidden/>
              </w:rPr>
              <w:instrText xml:space="preserve"> PAGEREF _Toc136887378 \h </w:instrText>
            </w:r>
            <w:r>
              <w:rPr>
                <w:noProof/>
                <w:webHidden/>
              </w:rPr>
            </w:r>
            <w:r>
              <w:rPr>
                <w:noProof/>
                <w:webHidden/>
              </w:rPr>
              <w:fldChar w:fldCharType="separate"/>
            </w:r>
            <w:r>
              <w:rPr>
                <w:noProof/>
                <w:webHidden/>
              </w:rPr>
              <w:t>22</w:t>
            </w:r>
            <w:r>
              <w:rPr>
                <w:noProof/>
                <w:webHidden/>
              </w:rPr>
              <w:fldChar w:fldCharType="end"/>
            </w:r>
          </w:hyperlink>
        </w:p>
        <w:p w14:paraId="52EE3F9F" w14:textId="344B75ED" w:rsidR="00785037" w:rsidRDefault="00785037">
          <w:pPr>
            <w:pStyle w:val="TOC1"/>
            <w:tabs>
              <w:tab w:val="right" w:leader="dot" w:pos="5030"/>
            </w:tabs>
            <w:rPr>
              <w:rFonts w:eastAsiaTheme="minorEastAsia"/>
              <w:noProof/>
              <w:color w:val="auto"/>
              <w:kern w:val="2"/>
              <w:sz w:val="22"/>
              <w:lang w:val="en-ZA" w:eastAsia="en-ZA"/>
              <w14:ligatures w14:val="standardContextual"/>
            </w:rPr>
          </w:pPr>
          <w:hyperlink w:anchor="_Toc136887379" w:history="1">
            <w:r w:rsidR="00032520">
              <w:rPr>
                <w:rStyle w:val="Hyperlink"/>
                <w:noProof/>
              </w:rPr>
              <w:t>S</w:t>
            </w:r>
            <w:r w:rsidRPr="00C166ED">
              <w:rPr>
                <w:rStyle w:val="Hyperlink"/>
                <w:noProof/>
              </w:rPr>
              <w:t xml:space="preserve">ystem </w:t>
            </w:r>
            <w:r w:rsidR="00032520">
              <w:rPr>
                <w:rStyle w:val="Hyperlink"/>
                <w:noProof/>
              </w:rPr>
              <w:t>A</w:t>
            </w:r>
            <w:r w:rsidRPr="00C166ED">
              <w:rPr>
                <w:rStyle w:val="Hyperlink"/>
                <w:noProof/>
              </w:rPr>
              <w:t>rchitecture</w:t>
            </w:r>
            <w:r>
              <w:rPr>
                <w:noProof/>
                <w:webHidden/>
              </w:rPr>
              <w:tab/>
            </w:r>
            <w:r>
              <w:rPr>
                <w:noProof/>
                <w:webHidden/>
              </w:rPr>
              <w:fldChar w:fldCharType="begin"/>
            </w:r>
            <w:r>
              <w:rPr>
                <w:noProof/>
                <w:webHidden/>
              </w:rPr>
              <w:instrText xml:space="preserve"> PAGEREF _Toc136887379 \h </w:instrText>
            </w:r>
            <w:r>
              <w:rPr>
                <w:noProof/>
                <w:webHidden/>
              </w:rPr>
            </w:r>
            <w:r>
              <w:rPr>
                <w:noProof/>
                <w:webHidden/>
              </w:rPr>
              <w:fldChar w:fldCharType="separate"/>
            </w:r>
            <w:r>
              <w:rPr>
                <w:noProof/>
                <w:webHidden/>
              </w:rPr>
              <w:t>23</w:t>
            </w:r>
            <w:r>
              <w:rPr>
                <w:noProof/>
                <w:webHidden/>
              </w:rPr>
              <w:fldChar w:fldCharType="end"/>
            </w:r>
          </w:hyperlink>
        </w:p>
        <w:p w14:paraId="190BA3A3" w14:textId="350E9E74" w:rsidR="00785037" w:rsidRDefault="00785037">
          <w:pPr>
            <w:pStyle w:val="TOC1"/>
            <w:tabs>
              <w:tab w:val="right" w:leader="dot" w:pos="5030"/>
            </w:tabs>
            <w:rPr>
              <w:rFonts w:eastAsiaTheme="minorEastAsia"/>
              <w:noProof/>
              <w:color w:val="auto"/>
              <w:kern w:val="2"/>
              <w:sz w:val="22"/>
              <w:lang w:val="en-ZA" w:eastAsia="en-ZA"/>
              <w14:ligatures w14:val="standardContextual"/>
            </w:rPr>
          </w:pPr>
          <w:hyperlink w:anchor="_Toc136887380" w:history="1">
            <w:r w:rsidRPr="00C166ED">
              <w:rPr>
                <w:rStyle w:val="Hyperlink"/>
                <w:noProof/>
              </w:rPr>
              <w:t xml:space="preserve">System </w:t>
            </w:r>
            <w:r w:rsidR="00032520">
              <w:rPr>
                <w:rStyle w:val="Hyperlink"/>
                <w:noProof/>
              </w:rPr>
              <w:t>R</w:t>
            </w:r>
            <w:r w:rsidRPr="00C166ED">
              <w:rPr>
                <w:rStyle w:val="Hyperlink"/>
                <w:noProof/>
              </w:rPr>
              <w:t>equirements</w:t>
            </w:r>
            <w:r>
              <w:rPr>
                <w:noProof/>
                <w:webHidden/>
              </w:rPr>
              <w:tab/>
            </w:r>
            <w:r>
              <w:rPr>
                <w:noProof/>
                <w:webHidden/>
              </w:rPr>
              <w:fldChar w:fldCharType="begin"/>
            </w:r>
            <w:r>
              <w:rPr>
                <w:noProof/>
                <w:webHidden/>
              </w:rPr>
              <w:instrText xml:space="preserve"> PAGEREF _Toc136887380 \h </w:instrText>
            </w:r>
            <w:r>
              <w:rPr>
                <w:noProof/>
                <w:webHidden/>
              </w:rPr>
            </w:r>
            <w:r>
              <w:rPr>
                <w:noProof/>
                <w:webHidden/>
              </w:rPr>
              <w:fldChar w:fldCharType="separate"/>
            </w:r>
            <w:r>
              <w:rPr>
                <w:noProof/>
                <w:webHidden/>
              </w:rPr>
              <w:t>24</w:t>
            </w:r>
            <w:r>
              <w:rPr>
                <w:noProof/>
                <w:webHidden/>
              </w:rPr>
              <w:fldChar w:fldCharType="end"/>
            </w:r>
          </w:hyperlink>
        </w:p>
        <w:p w14:paraId="6E9154C4" w14:textId="57F8D177" w:rsidR="00785037" w:rsidRDefault="00785037">
          <w:pPr>
            <w:pStyle w:val="TOC1"/>
            <w:tabs>
              <w:tab w:val="right" w:leader="dot" w:pos="5030"/>
            </w:tabs>
            <w:rPr>
              <w:rFonts w:eastAsiaTheme="minorEastAsia"/>
              <w:noProof/>
              <w:color w:val="auto"/>
              <w:kern w:val="2"/>
              <w:sz w:val="22"/>
              <w:lang w:val="en-ZA" w:eastAsia="en-ZA"/>
              <w14:ligatures w14:val="standardContextual"/>
            </w:rPr>
          </w:pPr>
          <w:hyperlink w:anchor="_Toc136887381" w:history="1">
            <w:r w:rsidRPr="00C166ED">
              <w:rPr>
                <w:rStyle w:val="Hyperlink"/>
                <w:noProof/>
              </w:rPr>
              <w:t>Website Mockup</w:t>
            </w:r>
            <w:r>
              <w:rPr>
                <w:noProof/>
                <w:webHidden/>
              </w:rPr>
              <w:tab/>
            </w:r>
            <w:r>
              <w:rPr>
                <w:noProof/>
                <w:webHidden/>
              </w:rPr>
              <w:fldChar w:fldCharType="begin"/>
            </w:r>
            <w:r>
              <w:rPr>
                <w:noProof/>
                <w:webHidden/>
              </w:rPr>
              <w:instrText xml:space="preserve"> PAGEREF _Toc136887381 \h </w:instrText>
            </w:r>
            <w:r>
              <w:rPr>
                <w:noProof/>
                <w:webHidden/>
              </w:rPr>
            </w:r>
            <w:r>
              <w:rPr>
                <w:noProof/>
                <w:webHidden/>
              </w:rPr>
              <w:fldChar w:fldCharType="separate"/>
            </w:r>
            <w:r>
              <w:rPr>
                <w:noProof/>
                <w:webHidden/>
              </w:rPr>
              <w:t>27</w:t>
            </w:r>
            <w:r>
              <w:rPr>
                <w:noProof/>
                <w:webHidden/>
              </w:rPr>
              <w:fldChar w:fldCharType="end"/>
            </w:r>
          </w:hyperlink>
        </w:p>
        <w:p w14:paraId="7D563EB7" w14:textId="10AD1BBA" w:rsidR="00785037" w:rsidRDefault="00785037">
          <w:pPr>
            <w:pStyle w:val="TOC1"/>
            <w:tabs>
              <w:tab w:val="right" w:leader="dot" w:pos="5030"/>
            </w:tabs>
            <w:rPr>
              <w:rFonts w:eastAsiaTheme="minorEastAsia"/>
              <w:noProof/>
              <w:color w:val="auto"/>
              <w:kern w:val="2"/>
              <w:sz w:val="22"/>
              <w:lang w:val="en-ZA" w:eastAsia="en-ZA"/>
              <w14:ligatures w14:val="standardContextual"/>
            </w:rPr>
          </w:pPr>
          <w:hyperlink w:anchor="_Toc136887386" w:history="1">
            <w:r w:rsidRPr="00C166ED">
              <w:rPr>
                <w:rStyle w:val="Hyperlink"/>
                <w:noProof/>
              </w:rPr>
              <w:t>R</w:t>
            </w:r>
            <w:r>
              <w:rPr>
                <w:rStyle w:val="Hyperlink"/>
                <w:noProof/>
              </w:rPr>
              <w:t>e</w:t>
            </w:r>
            <w:r w:rsidRPr="00C166ED">
              <w:rPr>
                <w:rStyle w:val="Hyperlink"/>
                <w:noProof/>
              </w:rPr>
              <w:t>ferences</w:t>
            </w:r>
            <w:r>
              <w:rPr>
                <w:noProof/>
                <w:webHidden/>
              </w:rPr>
              <w:tab/>
            </w:r>
            <w:r>
              <w:rPr>
                <w:noProof/>
                <w:webHidden/>
              </w:rPr>
              <w:fldChar w:fldCharType="begin"/>
            </w:r>
            <w:r>
              <w:rPr>
                <w:noProof/>
                <w:webHidden/>
              </w:rPr>
              <w:instrText xml:space="preserve"> PAGEREF _Toc136887386 \h </w:instrText>
            </w:r>
            <w:r>
              <w:rPr>
                <w:noProof/>
                <w:webHidden/>
              </w:rPr>
            </w:r>
            <w:r>
              <w:rPr>
                <w:noProof/>
                <w:webHidden/>
              </w:rPr>
              <w:fldChar w:fldCharType="separate"/>
            </w:r>
            <w:r>
              <w:rPr>
                <w:noProof/>
                <w:webHidden/>
              </w:rPr>
              <w:t>31</w:t>
            </w:r>
            <w:r>
              <w:rPr>
                <w:noProof/>
                <w:webHidden/>
              </w:rPr>
              <w:fldChar w:fldCharType="end"/>
            </w:r>
          </w:hyperlink>
        </w:p>
        <w:p w14:paraId="264A4F29" w14:textId="70B0F9E0" w:rsidR="001E1E58" w:rsidRPr="00B86586" w:rsidRDefault="001E1E58" w:rsidP="00B86586">
          <w:pPr>
            <w:pStyle w:val="TOC1"/>
            <w:tabs>
              <w:tab w:val="right" w:leader="dot" w:pos="5030"/>
            </w:tabs>
            <w:rPr>
              <w:rFonts w:eastAsiaTheme="minorEastAsia"/>
              <w:noProof/>
              <w:color w:val="auto"/>
              <w:kern w:val="2"/>
              <w:sz w:val="22"/>
              <w:lang w:val="en-ZA" w:eastAsia="en-ZA"/>
              <w14:ligatures w14:val="standardContextual"/>
            </w:rPr>
          </w:pPr>
          <w:r w:rsidRPr="00BD5931">
            <w:rPr>
              <w:b/>
              <w:bCs/>
              <w:noProof/>
              <w:sz w:val="36"/>
              <w:szCs w:val="36"/>
            </w:rPr>
            <w:fldChar w:fldCharType="end"/>
          </w:r>
        </w:p>
      </w:sdtContent>
    </w:sdt>
    <w:p w14:paraId="0BCB96D6" w14:textId="77777777" w:rsidR="000A7626" w:rsidRPr="00E237E8" w:rsidRDefault="000A7626" w:rsidP="000A7626"/>
    <w:p w14:paraId="1C665966" w14:textId="77777777" w:rsidR="000A7626" w:rsidRPr="00E237E8" w:rsidRDefault="000A7626" w:rsidP="000A7626">
      <w:pPr>
        <w:sectPr w:rsidR="000A7626" w:rsidRPr="00E237E8" w:rsidSect="00AC4859">
          <w:footerReference w:type="first" r:id="rId14"/>
          <w:pgSz w:w="12240" w:h="15840" w:code="1"/>
          <w:pgMar w:top="2160" w:right="1080" w:bottom="720" w:left="6120" w:header="432" w:footer="432" w:gutter="0"/>
          <w:pgNumType w:fmt="lowerRoman"/>
          <w:cols w:space="708"/>
          <w:titlePg/>
          <w:docGrid w:linePitch="360"/>
        </w:sectPr>
      </w:pPr>
    </w:p>
    <w:bookmarkStart w:id="1" w:name="_Toc136887371"/>
    <w:p w14:paraId="1D8066BD" w14:textId="77777777" w:rsidR="001E1E58" w:rsidRPr="00E237E8" w:rsidRDefault="007A1C7A" w:rsidP="0003123C">
      <w:pPr>
        <w:pStyle w:val="Heading1"/>
      </w:pPr>
      <w:sdt>
        <w:sdtPr>
          <w:id w:val="1498622095"/>
          <w:placeholder>
            <w:docPart w:val="13BC4DFD461343E683EBA57C1B0E2E72"/>
          </w:placeholder>
          <w:temporary/>
          <w:showingPlcHdr/>
          <w15:appearance w15:val="hidden"/>
        </w:sdtPr>
        <w:sdtEndPr/>
        <w:sdtContent>
          <w:r w:rsidR="00347AF5" w:rsidRPr="00E237E8">
            <w:t>Introduction</w:t>
          </w:r>
        </w:sdtContent>
      </w:sdt>
      <w:bookmarkEnd w:id="1"/>
    </w:p>
    <w:p w14:paraId="73272101" w14:textId="3778AC67" w:rsidR="001E1E58" w:rsidRPr="00BD5931" w:rsidRDefault="00360DF5" w:rsidP="000612A6">
      <w:pPr>
        <w:rPr>
          <w:sz w:val="36"/>
          <w:szCs w:val="36"/>
        </w:rPr>
      </w:pPr>
      <w:r w:rsidRPr="00BD5931">
        <w:rPr>
          <w:sz w:val="36"/>
          <w:szCs w:val="36"/>
        </w:rPr>
        <w:t xml:space="preserve">This group consists of 4 </w:t>
      </w:r>
      <w:r w:rsidR="005B6A14" w:rsidRPr="00BD5931">
        <w:rPr>
          <w:sz w:val="36"/>
          <w:szCs w:val="36"/>
        </w:rPr>
        <w:t>members</w:t>
      </w:r>
      <w:r w:rsidR="005B6A14">
        <w:rPr>
          <w:sz w:val="36"/>
          <w:szCs w:val="36"/>
        </w:rPr>
        <w:t xml:space="preserve">: </w:t>
      </w:r>
    </w:p>
    <w:p w14:paraId="4BA56521" w14:textId="5BC75210" w:rsidR="00360DF5" w:rsidRPr="00BD5931" w:rsidRDefault="00360DF5" w:rsidP="00360DF5">
      <w:pPr>
        <w:pStyle w:val="ListParagraph"/>
        <w:numPr>
          <w:ilvl w:val="0"/>
          <w:numId w:val="39"/>
        </w:numPr>
        <w:rPr>
          <w:sz w:val="36"/>
          <w:szCs w:val="36"/>
        </w:rPr>
      </w:pPr>
      <w:proofErr w:type="spellStart"/>
      <w:r w:rsidRPr="00BD5931">
        <w:rPr>
          <w:sz w:val="36"/>
          <w:szCs w:val="36"/>
        </w:rPr>
        <w:t>Nhlakanipho</w:t>
      </w:r>
      <w:proofErr w:type="spellEnd"/>
      <w:r w:rsidRPr="00BD5931">
        <w:rPr>
          <w:sz w:val="36"/>
          <w:szCs w:val="36"/>
        </w:rPr>
        <w:t xml:space="preserve"> Ndlovu (219072870)</w:t>
      </w:r>
    </w:p>
    <w:p w14:paraId="1B015B97" w14:textId="130287FC" w:rsidR="00360DF5" w:rsidRPr="00BD5931" w:rsidRDefault="00FA191A" w:rsidP="00360DF5">
      <w:pPr>
        <w:pStyle w:val="ListParagraph"/>
        <w:numPr>
          <w:ilvl w:val="0"/>
          <w:numId w:val="39"/>
        </w:numPr>
        <w:rPr>
          <w:sz w:val="36"/>
          <w:szCs w:val="36"/>
        </w:rPr>
      </w:pPr>
      <w:proofErr w:type="spellStart"/>
      <w:r w:rsidRPr="00BD5931">
        <w:rPr>
          <w:sz w:val="36"/>
          <w:szCs w:val="36"/>
        </w:rPr>
        <w:t>Kwenzokuhle</w:t>
      </w:r>
      <w:proofErr w:type="spellEnd"/>
      <w:r w:rsidRPr="00BD5931">
        <w:rPr>
          <w:sz w:val="36"/>
          <w:szCs w:val="36"/>
        </w:rPr>
        <w:t xml:space="preserve"> Mhlongo </w:t>
      </w:r>
      <w:r w:rsidR="00360DF5" w:rsidRPr="00BD5931">
        <w:rPr>
          <w:sz w:val="36"/>
          <w:szCs w:val="36"/>
        </w:rPr>
        <w:t>(2210</w:t>
      </w:r>
      <w:r w:rsidRPr="00BD5931">
        <w:rPr>
          <w:sz w:val="36"/>
          <w:szCs w:val="36"/>
        </w:rPr>
        <w:t>10782)</w:t>
      </w:r>
    </w:p>
    <w:p w14:paraId="0B1A3D66" w14:textId="6D266E82" w:rsidR="00FA191A" w:rsidRPr="00BD5931" w:rsidRDefault="00FA191A" w:rsidP="00360DF5">
      <w:pPr>
        <w:pStyle w:val="ListParagraph"/>
        <w:numPr>
          <w:ilvl w:val="0"/>
          <w:numId w:val="39"/>
        </w:numPr>
        <w:rPr>
          <w:sz w:val="36"/>
          <w:szCs w:val="36"/>
        </w:rPr>
      </w:pPr>
      <w:r w:rsidRPr="00BD5931">
        <w:rPr>
          <w:sz w:val="36"/>
          <w:szCs w:val="36"/>
        </w:rPr>
        <w:t>Amara Monakali (222137555)</w:t>
      </w:r>
    </w:p>
    <w:p w14:paraId="25DDEE5C" w14:textId="1F0C71A5" w:rsidR="00FA191A" w:rsidRPr="00BD5931" w:rsidRDefault="00FA191A" w:rsidP="00360DF5">
      <w:pPr>
        <w:pStyle w:val="ListParagraph"/>
        <w:numPr>
          <w:ilvl w:val="0"/>
          <w:numId w:val="39"/>
        </w:numPr>
        <w:rPr>
          <w:sz w:val="36"/>
          <w:szCs w:val="36"/>
        </w:rPr>
      </w:pPr>
      <w:r w:rsidRPr="00BD5931">
        <w:rPr>
          <w:sz w:val="36"/>
          <w:szCs w:val="36"/>
        </w:rPr>
        <w:t xml:space="preserve">Jackson </w:t>
      </w:r>
      <w:proofErr w:type="spellStart"/>
      <w:r w:rsidRPr="00BD5931">
        <w:rPr>
          <w:sz w:val="36"/>
          <w:szCs w:val="36"/>
        </w:rPr>
        <w:t>Nyanstumbu</w:t>
      </w:r>
      <w:proofErr w:type="spellEnd"/>
      <w:r w:rsidRPr="00BD5931">
        <w:rPr>
          <w:sz w:val="36"/>
          <w:szCs w:val="36"/>
        </w:rPr>
        <w:t xml:space="preserve"> (220000296)</w:t>
      </w:r>
    </w:p>
    <w:p w14:paraId="3F2A0811" w14:textId="77777777" w:rsidR="0003123C" w:rsidRPr="00E237E8" w:rsidRDefault="0003123C" w:rsidP="00974DD3">
      <w:pPr>
        <w:spacing w:before="0" w:after="0"/>
      </w:pPr>
    </w:p>
    <w:p w14:paraId="4A8452CF" w14:textId="77777777" w:rsidR="0003123C" w:rsidRPr="00E237E8" w:rsidRDefault="0003123C" w:rsidP="00974DD3">
      <w:pPr>
        <w:spacing w:before="0" w:after="0"/>
        <w:sectPr w:rsidR="0003123C" w:rsidRPr="00E237E8" w:rsidSect="00AC4859">
          <w:headerReference w:type="default" r:id="rId15"/>
          <w:footerReference w:type="default" r:id="rId16"/>
          <w:headerReference w:type="first" r:id="rId17"/>
          <w:footerReference w:type="first" r:id="rId18"/>
          <w:pgSz w:w="12240" w:h="15840" w:code="1"/>
          <w:pgMar w:top="2160" w:right="1080" w:bottom="720" w:left="1080" w:header="648" w:footer="432" w:gutter="0"/>
          <w:cols w:space="708"/>
          <w:docGrid w:linePitch="360"/>
        </w:sectPr>
      </w:pPr>
    </w:p>
    <w:p w14:paraId="5169B8D9" w14:textId="4DCEF1D2" w:rsidR="0003123C" w:rsidRPr="00E237E8" w:rsidRDefault="00FA191A" w:rsidP="00FA191A">
      <w:pPr>
        <w:pStyle w:val="Heading1"/>
        <w:tabs>
          <w:tab w:val="left" w:pos="284"/>
        </w:tabs>
      </w:pPr>
      <w:bookmarkStart w:id="2" w:name="_Toc136887372"/>
      <w:r>
        <w:lastRenderedPageBreak/>
        <w:t>Glossary of terms</w:t>
      </w:r>
      <w:bookmarkEnd w:id="2"/>
    </w:p>
    <w:p w14:paraId="6733E2AE" w14:textId="41C13031" w:rsidR="00BD5931" w:rsidRPr="00BD5931" w:rsidRDefault="00BD5931" w:rsidP="00BD5931">
      <w:pPr>
        <w:pStyle w:val="ListParagraph"/>
        <w:numPr>
          <w:ilvl w:val="0"/>
          <w:numId w:val="45"/>
        </w:numPr>
        <w:spacing w:line="240" w:lineRule="auto"/>
        <w:rPr>
          <w:rStyle w:val="Strong"/>
          <w:sz w:val="36"/>
          <w:szCs w:val="36"/>
        </w:rPr>
      </w:pPr>
      <w:r w:rsidRPr="00BD5931">
        <w:rPr>
          <w:rStyle w:val="Strong"/>
          <w:sz w:val="36"/>
          <w:szCs w:val="36"/>
        </w:rPr>
        <w:t>Municipality: A local governing body responsible for the administration of a specific geographic area or community.</w:t>
      </w:r>
    </w:p>
    <w:p w14:paraId="34811DAE" w14:textId="0EFE0D84" w:rsidR="00BD5931" w:rsidRPr="00BD5931" w:rsidRDefault="00BD5931" w:rsidP="00BD5931">
      <w:pPr>
        <w:pStyle w:val="ListParagraph"/>
        <w:numPr>
          <w:ilvl w:val="0"/>
          <w:numId w:val="45"/>
        </w:numPr>
        <w:spacing w:line="240" w:lineRule="auto"/>
        <w:rPr>
          <w:rStyle w:val="Strong"/>
          <w:sz w:val="36"/>
          <w:szCs w:val="36"/>
        </w:rPr>
      </w:pPr>
      <w:r w:rsidRPr="00BD5931">
        <w:rPr>
          <w:rStyle w:val="Strong"/>
          <w:sz w:val="36"/>
          <w:szCs w:val="36"/>
        </w:rPr>
        <w:t>Website: A collection of web pages accessible through the internet that provides information and services related to the municipality.</w:t>
      </w:r>
    </w:p>
    <w:p w14:paraId="69F972A1" w14:textId="62D7BAC0" w:rsidR="00BD5931" w:rsidRPr="00BD5931" w:rsidRDefault="00BD5931" w:rsidP="00BD5931">
      <w:pPr>
        <w:pStyle w:val="ListParagraph"/>
        <w:numPr>
          <w:ilvl w:val="0"/>
          <w:numId w:val="45"/>
        </w:numPr>
        <w:spacing w:line="240" w:lineRule="auto"/>
        <w:rPr>
          <w:rStyle w:val="Strong"/>
          <w:sz w:val="36"/>
          <w:szCs w:val="36"/>
        </w:rPr>
      </w:pPr>
      <w:r w:rsidRPr="00BD5931">
        <w:rPr>
          <w:rStyle w:val="Strong"/>
          <w:sz w:val="36"/>
          <w:szCs w:val="36"/>
        </w:rPr>
        <w:t>CV (Curriculum Vitae): A document that outlines a person's educational background, work experience, skills, and accomplishments, typically used when applying for employment.</w:t>
      </w:r>
    </w:p>
    <w:p w14:paraId="66BBD638" w14:textId="45FF2069" w:rsidR="00BD5931" w:rsidRPr="00BD5931" w:rsidRDefault="00BD5931" w:rsidP="00BD5931">
      <w:pPr>
        <w:pStyle w:val="ListParagraph"/>
        <w:numPr>
          <w:ilvl w:val="0"/>
          <w:numId w:val="45"/>
        </w:numPr>
        <w:spacing w:line="240" w:lineRule="auto"/>
        <w:rPr>
          <w:rStyle w:val="Strong"/>
          <w:sz w:val="36"/>
          <w:szCs w:val="36"/>
        </w:rPr>
      </w:pPr>
      <w:r w:rsidRPr="00BD5931">
        <w:rPr>
          <w:rStyle w:val="Strong"/>
          <w:sz w:val="36"/>
          <w:szCs w:val="36"/>
        </w:rPr>
        <w:t>User: An individual who accesses and interacts with the municipality website to avail services, access information, or participate in community activities.</w:t>
      </w:r>
    </w:p>
    <w:p w14:paraId="1E7D4EF1" w14:textId="7EF498FE" w:rsidR="00BD5931" w:rsidRPr="00BD5931" w:rsidRDefault="00BD5931" w:rsidP="00BD5931">
      <w:pPr>
        <w:pStyle w:val="ListParagraph"/>
        <w:numPr>
          <w:ilvl w:val="0"/>
          <w:numId w:val="45"/>
        </w:numPr>
        <w:spacing w:line="240" w:lineRule="auto"/>
        <w:rPr>
          <w:rStyle w:val="Strong"/>
          <w:sz w:val="36"/>
          <w:szCs w:val="36"/>
        </w:rPr>
      </w:pPr>
      <w:r w:rsidRPr="00BD5931">
        <w:rPr>
          <w:rStyle w:val="Strong"/>
          <w:sz w:val="36"/>
          <w:szCs w:val="36"/>
        </w:rPr>
        <w:t>Administrator: A privileged user with elevated access rights who manages and maintains the municipality website, including user accounts, content, and system configurations.</w:t>
      </w:r>
    </w:p>
    <w:p w14:paraId="5F9CEB27" w14:textId="20692F1C" w:rsidR="00BD5931" w:rsidRPr="00BD5931" w:rsidRDefault="00BD5931" w:rsidP="00BD5931">
      <w:pPr>
        <w:pStyle w:val="ListParagraph"/>
        <w:numPr>
          <w:ilvl w:val="0"/>
          <w:numId w:val="45"/>
        </w:numPr>
        <w:spacing w:line="240" w:lineRule="auto"/>
        <w:rPr>
          <w:rStyle w:val="Strong"/>
          <w:sz w:val="36"/>
          <w:szCs w:val="36"/>
        </w:rPr>
      </w:pPr>
      <w:r w:rsidRPr="00BD5931">
        <w:rPr>
          <w:rStyle w:val="Strong"/>
          <w:sz w:val="36"/>
          <w:szCs w:val="36"/>
        </w:rPr>
        <w:t>Issue Reporting: The process of notifying the municipality about problems or concerns within the community, such as infrastructure issues, public safety concerns, or service disruptions.</w:t>
      </w:r>
    </w:p>
    <w:p w14:paraId="7B69C3B1" w14:textId="7BF44A23" w:rsidR="00BD5931" w:rsidRPr="00BD5931" w:rsidRDefault="00BD5931" w:rsidP="00BD5931">
      <w:pPr>
        <w:pStyle w:val="ListParagraph"/>
        <w:numPr>
          <w:ilvl w:val="0"/>
          <w:numId w:val="45"/>
        </w:numPr>
        <w:spacing w:line="240" w:lineRule="auto"/>
        <w:rPr>
          <w:rStyle w:val="Strong"/>
          <w:sz w:val="36"/>
          <w:szCs w:val="36"/>
        </w:rPr>
      </w:pPr>
      <w:r w:rsidRPr="00BD5931">
        <w:rPr>
          <w:rStyle w:val="Strong"/>
          <w:sz w:val="36"/>
          <w:szCs w:val="36"/>
        </w:rPr>
        <w:t>Utility Bill Payment: The process of submitting payments for essential services like water and electricity bills through the website, offering convenience and online transaction options.</w:t>
      </w:r>
    </w:p>
    <w:p w14:paraId="4E6F4EE3" w14:textId="5B9B4E74" w:rsidR="00BD5931" w:rsidRPr="00BD5931" w:rsidRDefault="00BD5931" w:rsidP="00BD5931">
      <w:pPr>
        <w:pStyle w:val="ListParagraph"/>
        <w:numPr>
          <w:ilvl w:val="0"/>
          <w:numId w:val="45"/>
        </w:numPr>
        <w:spacing w:line="240" w:lineRule="auto"/>
        <w:rPr>
          <w:rStyle w:val="Strong"/>
          <w:sz w:val="36"/>
          <w:szCs w:val="36"/>
        </w:rPr>
      </w:pPr>
      <w:r w:rsidRPr="00BD5931">
        <w:rPr>
          <w:rStyle w:val="Strong"/>
          <w:sz w:val="36"/>
          <w:szCs w:val="36"/>
        </w:rPr>
        <w:t xml:space="preserve">Community News: Information and updates about events, announcements, initiatives, or projects </w:t>
      </w:r>
      <w:r w:rsidRPr="00BD5931">
        <w:rPr>
          <w:rStyle w:val="Strong"/>
          <w:sz w:val="36"/>
          <w:szCs w:val="36"/>
        </w:rPr>
        <w:lastRenderedPageBreak/>
        <w:t>happening within the municipality, aimed at keeping residents informed.</w:t>
      </w:r>
    </w:p>
    <w:p w14:paraId="66A56822" w14:textId="6D365E07" w:rsidR="00BD5931" w:rsidRPr="00BD5931" w:rsidRDefault="00BD5931" w:rsidP="00BD5931">
      <w:pPr>
        <w:pStyle w:val="ListParagraph"/>
        <w:numPr>
          <w:ilvl w:val="0"/>
          <w:numId w:val="45"/>
        </w:numPr>
        <w:spacing w:line="240" w:lineRule="auto"/>
        <w:rPr>
          <w:rStyle w:val="Strong"/>
          <w:sz w:val="36"/>
          <w:szCs w:val="36"/>
        </w:rPr>
      </w:pPr>
      <w:r w:rsidRPr="00BD5931">
        <w:rPr>
          <w:rStyle w:val="Strong"/>
          <w:sz w:val="36"/>
          <w:szCs w:val="36"/>
        </w:rPr>
        <w:t>Educational Resources: Online materials, guides, or resources related to skill development, career guidance, educational opportunities, or training programs available for community members.</w:t>
      </w:r>
    </w:p>
    <w:p w14:paraId="692B8FF6" w14:textId="1C8E75C3" w:rsidR="00BD5931" w:rsidRPr="00BD5931" w:rsidRDefault="00BD5931" w:rsidP="00BD5931">
      <w:pPr>
        <w:pStyle w:val="ListParagraph"/>
        <w:numPr>
          <w:ilvl w:val="0"/>
          <w:numId w:val="45"/>
        </w:numPr>
        <w:spacing w:line="240" w:lineRule="auto"/>
        <w:rPr>
          <w:rStyle w:val="Strong"/>
          <w:sz w:val="36"/>
          <w:szCs w:val="36"/>
        </w:rPr>
      </w:pPr>
      <w:r w:rsidRPr="00BD5931">
        <w:rPr>
          <w:rStyle w:val="Strong"/>
          <w:sz w:val="36"/>
          <w:szCs w:val="36"/>
        </w:rPr>
        <w:t>Discussion Forums: Online platforms or spaces where community members can engage in conversations, exchange ideas, seek advice, or discuss matters related to the community.</w:t>
      </w:r>
    </w:p>
    <w:p w14:paraId="4C8CE879" w14:textId="6CC56DA5" w:rsidR="00BD5931" w:rsidRPr="00BD5931" w:rsidRDefault="00BD5931" w:rsidP="00BD5931">
      <w:pPr>
        <w:pStyle w:val="ListParagraph"/>
        <w:numPr>
          <w:ilvl w:val="0"/>
          <w:numId w:val="45"/>
        </w:numPr>
        <w:spacing w:line="240" w:lineRule="auto"/>
        <w:rPr>
          <w:rStyle w:val="Strong"/>
          <w:sz w:val="36"/>
          <w:szCs w:val="36"/>
        </w:rPr>
      </w:pPr>
      <w:r w:rsidRPr="00BD5931">
        <w:rPr>
          <w:rStyle w:val="Strong"/>
          <w:sz w:val="36"/>
          <w:szCs w:val="36"/>
        </w:rPr>
        <w:t>User Registration: The process by which a user creates an account on the municipality website, providing necessary information to access personalized features and services.</w:t>
      </w:r>
    </w:p>
    <w:p w14:paraId="4AA3E33E" w14:textId="18D45757" w:rsidR="00BD5931" w:rsidRPr="00BD5931" w:rsidRDefault="00BD5931" w:rsidP="00BD5931">
      <w:pPr>
        <w:pStyle w:val="ListParagraph"/>
        <w:numPr>
          <w:ilvl w:val="0"/>
          <w:numId w:val="45"/>
        </w:numPr>
        <w:spacing w:line="240" w:lineRule="auto"/>
        <w:rPr>
          <w:rStyle w:val="Strong"/>
          <w:sz w:val="36"/>
          <w:szCs w:val="36"/>
        </w:rPr>
      </w:pPr>
      <w:r w:rsidRPr="00BD5931">
        <w:rPr>
          <w:rStyle w:val="Strong"/>
          <w:sz w:val="36"/>
          <w:szCs w:val="36"/>
        </w:rPr>
        <w:t>Login: The process of authenticating a user's identity by providing valid credentials (username and password) to gain access to their account on the municipality website.</w:t>
      </w:r>
    </w:p>
    <w:p w14:paraId="3445F37D" w14:textId="72BEB04F" w:rsidR="00BD5931" w:rsidRPr="00BD5931" w:rsidRDefault="00BD5931" w:rsidP="00BD5931">
      <w:pPr>
        <w:pStyle w:val="ListParagraph"/>
        <w:numPr>
          <w:ilvl w:val="0"/>
          <w:numId w:val="45"/>
        </w:numPr>
        <w:spacing w:line="240" w:lineRule="auto"/>
        <w:rPr>
          <w:rStyle w:val="Strong"/>
          <w:sz w:val="36"/>
          <w:szCs w:val="36"/>
        </w:rPr>
      </w:pPr>
      <w:r w:rsidRPr="00BD5931">
        <w:rPr>
          <w:rStyle w:val="Strong"/>
          <w:sz w:val="36"/>
          <w:szCs w:val="36"/>
        </w:rPr>
        <w:t>Responsive Design: A design approach that ensures the website's layout and content adapt and display appropriately across various screen sizes and devices.</w:t>
      </w:r>
    </w:p>
    <w:p w14:paraId="219319D7" w14:textId="6A74383E" w:rsidR="00BD5931" w:rsidRPr="00BD5931" w:rsidRDefault="00BD5931" w:rsidP="00BD5931">
      <w:pPr>
        <w:pStyle w:val="ListParagraph"/>
        <w:numPr>
          <w:ilvl w:val="0"/>
          <w:numId w:val="45"/>
        </w:numPr>
        <w:spacing w:line="240" w:lineRule="auto"/>
        <w:rPr>
          <w:rStyle w:val="Strong"/>
          <w:sz w:val="36"/>
          <w:szCs w:val="36"/>
        </w:rPr>
      </w:pPr>
      <w:r w:rsidRPr="00BD5931">
        <w:rPr>
          <w:rStyle w:val="Strong"/>
          <w:sz w:val="36"/>
          <w:szCs w:val="36"/>
        </w:rPr>
        <w:t>Database: A structured collection of data organized and stored electronically, typically used to store and retrieve information efficiently.</w:t>
      </w:r>
    </w:p>
    <w:p w14:paraId="23530348" w14:textId="4613270C" w:rsidR="00BD5931" w:rsidRPr="00BD5931" w:rsidRDefault="00BD5931" w:rsidP="00BD5931">
      <w:pPr>
        <w:pStyle w:val="ListParagraph"/>
        <w:numPr>
          <w:ilvl w:val="0"/>
          <w:numId w:val="45"/>
        </w:numPr>
        <w:spacing w:line="240" w:lineRule="auto"/>
        <w:rPr>
          <w:rStyle w:val="Strong"/>
          <w:sz w:val="36"/>
          <w:szCs w:val="36"/>
        </w:rPr>
      </w:pPr>
      <w:r w:rsidRPr="00BD5931">
        <w:rPr>
          <w:rStyle w:val="Strong"/>
          <w:sz w:val="36"/>
          <w:szCs w:val="36"/>
        </w:rPr>
        <w:t>Analytics: The measurement, collection, analysis, and reporting of website data to gain insights into user behavior, trends, and performance metrics.</w:t>
      </w:r>
    </w:p>
    <w:p w14:paraId="42B1A125" w14:textId="77777777" w:rsidR="00BD5931" w:rsidRPr="00BD5931" w:rsidRDefault="00BD5931" w:rsidP="00BD5931">
      <w:pPr>
        <w:spacing w:line="240" w:lineRule="auto"/>
        <w:rPr>
          <w:rStyle w:val="Strong"/>
          <w:sz w:val="36"/>
          <w:szCs w:val="36"/>
        </w:rPr>
      </w:pPr>
    </w:p>
    <w:p w14:paraId="4CCAEDCF" w14:textId="0173E997" w:rsidR="00BD5931" w:rsidRPr="00BD5931" w:rsidRDefault="00BD5931" w:rsidP="00BD5931">
      <w:pPr>
        <w:pStyle w:val="ListParagraph"/>
        <w:numPr>
          <w:ilvl w:val="0"/>
          <w:numId w:val="45"/>
        </w:numPr>
        <w:spacing w:line="240" w:lineRule="auto"/>
        <w:rPr>
          <w:rStyle w:val="Strong"/>
          <w:sz w:val="36"/>
          <w:szCs w:val="36"/>
        </w:rPr>
      </w:pPr>
      <w:r w:rsidRPr="00BD5931">
        <w:rPr>
          <w:rStyle w:val="Strong"/>
          <w:sz w:val="36"/>
          <w:szCs w:val="36"/>
        </w:rPr>
        <w:lastRenderedPageBreak/>
        <w:t>Accessibility: The design and implementation of the website to ensure that it can be used and accessed by individuals with disabilities, complying with accessibility guidelines and standards.</w:t>
      </w:r>
    </w:p>
    <w:p w14:paraId="6E485393" w14:textId="62258FDF" w:rsidR="00BD5931" w:rsidRPr="00BD5931" w:rsidRDefault="00BD5931" w:rsidP="00BD5931">
      <w:pPr>
        <w:pStyle w:val="ListParagraph"/>
        <w:numPr>
          <w:ilvl w:val="0"/>
          <w:numId w:val="45"/>
        </w:numPr>
        <w:spacing w:line="240" w:lineRule="auto"/>
        <w:rPr>
          <w:rStyle w:val="Strong"/>
          <w:sz w:val="36"/>
          <w:szCs w:val="36"/>
        </w:rPr>
      </w:pPr>
      <w:r w:rsidRPr="00BD5931">
        <w:rPr>
          <w:rStyle w:val="Strong"/>
          <w:sz w:val="36"/>
          <w:szCs w:val="36"/>
        </w:rPr>
        <w:t>Security: Measures and protocols implemented to protect user data, prevent unauthorized access, and maintain the confidentiality and integrity of information shared on the website.</w:t>
      </w:r>
    </w:p>
    <w:p w14:paraId="12A185F0" w14:textId="7FA592C0" w:rsidR="00BD5931" w:rsidRPr="00BD5931" w:rsidRDefault="00BD5931" w:rsidP="00BD5931">
      <w:pPr>
        <w:pStyle w:val="ListParagraph"/>
        <w:numPr>
          <w:ilvl w:val="0"/>
          <w:numId w:val="45"/>
        </w:numPr>
        <w:spacing w:line="240" w:lineRule="auto"/>
        <w:rPr>
          <w:rStyle w:val="Strong"/>
          <w:sz w:val="36"/>
          <w:szCs w:val="36"/>
        </w:rPr>
      </w:pPr>
      <w:r w:rsidRPr="00BD5931">
        <w:rPr>
          <w:rStyle w:val="Strong"/>
          <w:sz w:val="36"/>
          <w:szCs w:val="36"/>
        </w:rPr>
        <w:t>Privacy: Policies and practices that protect the personal information and data of users, outlining how the municipality website collects, uses, and safeguards user information.</w:t>
      </w:r>
    </w:p>
    <w:p w14:paraId="5254406F" w14:textId="7F8AA76E" w:rsidR="00BD5931" w:rsidRPr="00BD5931" w:rsidRDefault="00BD5931" w:rsidP="00BD5931">
      <w:pPr>
        <w:pStyle w:val="ListParagraph"/>
        <w:numPr>
          <w:ilvl w:val="0"/>
          <w:numId w:val="45"/>
        </w:numPr>
        <w:spacing w:line="240" w:lineRule="auto"/>
        <w:rPr>
          <w:rStyle w:val="Strong"/>
          <w:sz w:val="36"/>
          <w:szCs w:val="36"/>
        </w:rPr>
      </w:pPr>
      <w:r w:rsidRPr="00BD5931">
        <w:rPr>
          <w:rStyle w:val="Strong"/>
          <w:sz w:val="36"/>
          <w:szCs w:val="36"/>
        </w:rPr>
        <w:t>Scalability: The ability of the website to handle increasing amounts of data, traffic, and user interactions without compromising performance or functionality.</w:t>
      </w:r>
    </w:p>
    <w:p w14:paraId="0538CB61" w14:textId="315BBA3C" w:rsidR="00BD5931" w:rsidRPr="00BD5931" w:rsidRDefault="00BD5931" w:rsidP="00BD5931">
      <w:pPr>
        <w:pStyle w:val="ListParagraph"/>
        <w:numPr>
          <w:ilvl w:val="0"/>
          <w:numId w:val="45"/>
        </w:numPr>
        <w:spacing w:line="240" w:lineRule="auto"/>
        <w:rPr>
          <w:rStyle w:val="Strong"/>
          <w:sz w:val="36"/>
          <w:szCs w:val="36"/>
        </w:rPr>
      </w:pPr>
      <w:r w:rsidRPr="00BD5931">
        <w:rPr>
          <w:rStyle w:val="Strong"/>
          <w:sz w:val="36"/>
          <w:szCs w:val="36"/>
        </w:rPr>
        <w:t>Content Management System (CMS): A software application or platform that enables the creation, editing, and management of digital content, such as website pages, documents, and multimedia.</w:t>
      </w:r>
    </w:p>
    <w:p w14:paraId="6EDEEEAD" w14:textId="77777777" w:rsidR="00BD5931" w:rsidRPr="00BD5931" w:rsidRDefault="00BD5931" w:rsidP="00BD5931">
      <w:pPr>
        <w:rPr>
          <w:rStyle w:val="Strong"/>
          <w:sz w:val="36"/>
          <w:szCs w:val="36"/>
        </w:rPr>
      </w:pPr>
    </w:p>
    <w:p w14:paraId="1543C326" w14:textId="797743A7" w:rsidR="00BA31C4" w:rsidRPr="00BD5931" w:rsidRDefault="00BD5931" w:rsidP="00BD5931">
      <w:pPr>
        <w:rPr>
          <w:rStyle w:val="Strong"/>
          <w:sz w:val="36"/>
          <w:szCs w:val="36"/>
        </w:rPr>
        <w:sectPr w:rsidR="00BA31C4" w:rsidRPr="00BD5931" w:rsidSect="00AC4859">
          <w:headerReference w:type="default" r:id="rId19"/>
          <w:pgSz w:w="12240" w:h="15840" w:code="1"/>
          <w:pgMar w:top="2160" w:right="1080" w:bottom="720" w:left="1080" w:header="648" w:footer="432" w:gutter="0"/>
          <w:cols w:space="708"/>
          <w:docGrid w:linePitch="360"/>
        </w:sectPr>
      </w:pPr>
      <w:r w:rsidRPr="00BD5931">
        <w:rPr>
          <w:rStyle w:val="Strong"/>
          <w:sz w:val="36"/>
          <w:szCs w:val="36"/>
        </w:rPr>
        <w:t>This glossary provides definitions for key terms related to the municipality website, helping users understand and familiarize themselves with the specific terminology used on the website.</w:t>
      </w:r>
    </w:p>
    <w:p w14:paraId="63A2451F" w14:textId="3036F6BB" w:rsidR="00BA31C4" w:rsidRPr="00E237E8" w:rsidRDefault="00FA191A" w:rsidP="00FA191A">
      <w:pPr>
        <w:pStyle w:val="Heading1"/>
      </w:pPr>
      <w:bookmarkStart w:id="3" w:name="_Toc136887373"/>
      <w:r>
        <w:rPr>
          <w:b w:val="0"/>
          <w:bCs/>
        </w:rPr>
        <w:lastRenderedPageBreak/>
        <w:t>Problem statement</w:t>
      </w:r>
      <w:bookmarkEnd w:id="3"/>
    </w:p>
    <w:p w14:paraId="3A509016" w14:textId="77777777" w:rsidR="00BA55A6" w:rsidRDefault="00BA55A6" w:rsidP="00BA55A6"/>
    <w:p w14:paraId="6F125E5D" w14:textId="24840BB5" w:rsidR="00F90288" w:rsidRPr="00E10D2F" w:rsidRDefault="00BA55A6" w:rsidP="00B869FB">
      <w:pPr>
        <w:pStyle w:val="ListParagraph"/>
        <w:numPr>
          <w:ilvl w:val="0"/>
          <w:numId w:val="40"/>
        </w:numPr>
        <w:rPr>
          <w:sz w:val="36"/>
          <w:szCs w:val="36"/>
        </w:rPr>
      </w:pPr>
      <w:r w:rsidRPr="00E10D2F">
        <w:rPr>
          <w:sz w:val="36"/>
          <w:szCs w:val="36"/>
        </w:rPr>
        <w:t>The current state of our community lacks a centralized platform for members to access vital information, report community issues, and conveniently manage their utility payments. This absence hinders residents from effectively drafting CVs, staying informed about community updates, and accessing necessary services. Consequently, there is a pressing need to develop a comprehensive municipality website that addresses these challenges, enabling community members to easily draft CVs, report local issues, and conveniently pay for water and electricity bills.</w:t>
      </w:r>
      <w:r w:rsidR="00BF3491" w:rsidRPr="00E10D2F">
        <w:rPr>
          <w:sz w:val="36"/>
          <w:szCs w:val="36"/>
        </w:rPr>
        <w:t xml:space="preserve"> And further try to improve the </w:t>
      </w:r>
      <w:r w:rsidR="00D16E99" w:rsidRPr="00E10D2F">
        <w:rPr>
          <w:sz w:val="36"/>
          <w:szCs w:val="36"/>
        </w:rPr>
        <w:t>satisfaction of the citizens living in that municipality.</w:t>
      </w:r>
      <w:r w:rsidR="00DB5454" w:rsidRPr="00E10D2F">
        <w:rPr>
          <w:sz w:val="36"/>
          <w:szCs w:val="36"/>
        </w:rPr>
        <w:t xml:space="preserve"> There is also no denying the power </w:t>
      </w:r>
      <w:r w:rsidR="00D929EA" w:rsidRPr="00E10D2F">
        <w:rPr>
          <w:sz w:val="36"/>
          <w:szCs w:val="36"/>
        </w:rPr>
        <w:t xml:space="preserve">and influence </w:t>
      </w:r>
      <w:r w:rsidR="00DB5454" w:rsidRPr="00E10D2F">
        <w:rPr>
          <w:sz w:val="36"/>
          <w:szCs w:val="36"/>
        </w:rPr>
        <w:t>of technology</w:t>
      </w:r>
      <w:r w:rsidR="00D929EA" w:rsidRPr="00E10D2F">
        <w:rPr>
          <w:sz w:val="36"/>
          <w:szCs w:val="36"/>
        </w:rPr>
        <w:t xml:space="preserve"> and social media in our lives so </w:t>
      </w:r>
      <w:proofErr w:type="spellStart"/>
      <w:proofErr w:type="gramStart"/>
      <w:r w:rsidR="008B2162" w:rsidRPr="00E10D2F">
        <w:rPr>
          <w:sz w:val="36"/>
          <w:szCs w:val="36"/>
        </w:rPr>
        <w:t>its</w:t>
      </w:r>
      <w:proofErr w:type="spellEnd"/>
      <w:proofErr w:type="gramEnd"/>
      <w:r w:rsidR="008B2162" w:rsidRPr="00E10D2F">
        <w:rPr>
          <w:sz w:val="36"/>
          <w:szCs w:val="36"/>
        </w:rPr>
        <w:t xml:space="preserve"> very important </w:t>
      </w:r>
      <w:r w:rsidR="00A95894" w:rsidRPr="00E10D2F">
        <w:rPr>
          <w:sz w:val="36"/>
          <w:szCs w:val="36"/>
        </w:rPr>
        <w:t xml:space="preserve">that we integrate it into </w:t>
      </w:r>
      <w:r w:rsidR="00232A07" w:rsidRPr="00E10D2F">
        <w:rPr>
          <w:sz w:val="36"/>
          <w:szCs w:val="36"/>
        </w:rPr>
        <w:t>places</w:t>
      </w:r>
      <w:r w:rsidR="00A95894" w:rsidRPr="00E10D2F">
        <w:rPr>
          <w:sz w:val="36"/>
          <w:szCs w:val="36"/>
        </w:rPr>
        <w:t xml:space="preserve"> that need it for convenience</w:t>
      </w:r>
      <w:r w:rsidR="00871EE7" w:rsidRPr="00E10D2F">
        <w:rPr>
          <w:sz w:val="36"/>
          <w:szCs w:val="36"/>
        </w:rPr>
        <w:t xml:space="preserve">, such as this </w:t>
      </w:r>
      <w:r w:rsidR="00232A07" w:rsidRPr="00E10D2F">
        <w:rPr>
          <w:sz w:val="36"/>
          <w:szCs w:val="36"/>
        </w:rPr>
        <w:t>website.</w:t>
      </w:r>
    </w:p>
    <w:p w14:paraId="49468C0F" w14:textId="704725DD" w:rsidR="00BA55A6" w:rsidRDefault="00BA55A6" w:rsidP="00BA55A6"/>
    <w:p w14:paraId="74847AF4" w14:textId="77777777" w:rsidR="00B869FB" w:rsidRDefault="00B869FB">
      <w:pPr>
        <w:spacing w:before="0" w:after="160" w:line="259" w:lineRule="auto"/>
      </w:pPr>
      <w:r>
        <w:br w:type="page"/>
      </w:r>
    </w:p>
    <w:p w14:paraId="44746209" w14:textId="1C18707F" w:rsidR="0031489E" w:rsidRDefault="00B869FB" w:rsidP="00732B6D">
      <w:pPr>
        <w:pStyle w:val="Heading1"/>
      </w:pPr>
      <w:bookmarkStart w:id="4" w:name="_Toc136887374"/>
      <w:r>
        <w:lastRenderedPageBreak/>
        <w:t>Statistics supporting Problem Statement</w:t>
      </w:r>
      <w:bookmarkEnd w:id="4"/>
      <w:r>
        <w:t xml:space="preserve"> </w:t>
      </w:r>
    </w:p>
    <w:p w14:paraId="45909D97" w14:textId="1BCD6CD8" w:rsidR="00BA55A6" w:rsidRPr="006E5CA3" w:rsidRDefault="008B7294" w:rsidP="00BA55A6">
      <w:pPr>
        <w:rPr>
          <w:rFonts w:asciiTheme="majorHAnsi" w:eastAsiaTheme="majorEastAsia" w:hAnsiTheme="majorHAnsi" w:cstheme="majorBidi"/>
          <w:b/>
          <w:caps/>
          <w:color w:val="107082" w:themeColor="accent2"/>
          <w:sz w:val="32"/>
          <w:szCs w:val="32"/>
        </w:rPr>
      </w:pPr>
      <w:bookmarkStart w:id="5" w:name="_Hlk136695317"/>
      <w:r w:rsidRPr="006E5CA3">
        <w:rPr>
          <w:rFonts w:asciiTheme="majorHAnsi" w:eastAsiaTheme="majorEastAsia" w:hAnsiTheme="majorHAnsi" w:cstheme="majorBidi"/>
          <w:b/>
          <w:caps/>
          <w:color w:val="107082" w:themeColor="accent2"/>
          <w:sz w:val="32"/>
          <w:szCs w:val="32"/>
        </w:rPr>
        <w:t xml:space="preserve">Issue on </w:t>
      </w:r>
      <w:r w:rsidR="00A8753D" w:rsidRPr="006E5CA3">
        <w:rPr>
          <w:rFonts w:asciiTheme="majorHAnsi" w:eastAsiaTheme="majorEastAsia" w:hAnsiTheme="majorHAnsi" w:cstheme="majorBidi"/>
          <w:b/>
          <w:caps/>
          <w:color w:val="107082" w:themeColor="accent2"/>
          <w:sz w:val="32"/>
          <w:szCs w:val="32"/>
        </w:rPr>
        <w:t>Citizen Sat</w:t>
      </w:r>
      <w:r w:rsidR="00B21046" w:rsidRPr="006E5CA3">
        <w:rPr>
          <w:rFonts w:asciiTheme="majorHAnsi" w:eastAsiaTheme="majorEastAsia" w:hAnsiTheme="majorHAnsi" w:cstheme="majorBidi"/>
          <w:b/>
          <w:caps/>
          <w:color w:val="107082" w:themeColor="accent2"/>
          <w:sz w:val="32"/>
          <w:szCs w:val="32"/>
        </w:rPr>
        <w:t>is</w:t>
      </w:r>
      <w:r w:rsidR="008A549B" w:rsidRPr="006E5CA3">
        <w:rPr>
          <w:rFonts w:asciiTheme="majorHAnsi" w:eastAsiaTheme="majorEastAsia" w:hAnsiTheme="majorHAnsi" w:cstheme="majorBidi"/>
          <w:b/>
          <w:caps/>
          <w:color w:val="107082" w:themeColor="accent2"/>
          <w:sz w:val="32"/>
          <w:szCs w:val="32"/>
        </w:rPr>
        <w:t>faction on Overall service delivery</w:t>
      </w:r>
    </w:p>
    <w:bookmarkEnd w:id="5"/>
    <w:p w14:paraId="46E8AA40" w14:textId="5FF04520" w:rsidR="00AA4490" w:rsidRDefault="00156887" w:rsidP="00AA4490">
      <w:pPr>
        <w:rPr>
          <w:rFonts w:asciiTheme="majorHAnsi" w:eastAsiaTheme="majorEastAsia" w:hAnsiTheme="majorHAnsi" w:cstheme="majorBidi"/>
          <w:b/>
          <w:caps/>
          <w:color w:val="107082" w:themeColor="accent2"/>
          <w:sz w:val="44"/>
          <w:szCs w:val="32"/>
        </w:rPr>
      </w:pPr>
      <w:r w:rsidRPr="00AA4490">
        <w:rPr>
          <w:noProof/>
        </w:rPr>
        <mc:AlternateContent>
          <mc:Choice Requires="wps">
            <w:drawing>
              <wp:anchor distT="0" distB="0" distL="114300" distR="114300" simplePos="0" relativeHeight="251576832" behindDoc="0" locked="0" layoutInCell="1" allowOverlap="1" wp14:anchorId="2A65CBBF" wp14:editId="1F98CA2C">
                <wp:simplePos x="0" y="0"/>
                <wp:positionH relativeFrom="margin">
                  <wp:align>left</wp:align>
                </wp:positionH>
                <wp:positionV relativeFrom="paragraph">
                  <wp:posOffset>3035963</wp:posOffset>
                </wp:positionV>
                <wp:extent cx="6732396" cy="2863215"/>
                <wp:effectExtent l="0" t="0" r="0" b="0"/>
                <wp:wrapNone/>
                <wp:docPr id="673797980" name="Rectangle 673797980"/>
                <wp:cNvGraphicFramePr xmlns:a="http://schemas.openxmlformats.org/drawingml/2006/main">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6732396" cy="2863215"/>
                        </a:xfrm>
                        <a:prstGeom prst="rect">
                          <a:avLst/>
                        </a:prstGeom>
                      </wps:spPr>
                      <wps:txbx>
                        <w:txbxContent>
                          <w:p w14:paraId="3F446E6C" w14:textId="77777777" w:rsidR="00AA4490" w:rsidRPr="00BD5931" w:rsidRDefault="00AA4490" w:rsidP="00AA4490">
                            <w:pPr>
                              <w:pStyle w:val="ListParagraph"/>
                              <w:numPr>
                                <w:ilvl w:val="0"/>
                                <w:numId w:val="41"/>
                              </w:numPr>
                              <w:spacing w:before="0" w:after="0" w:line="216" w:lineRule="auto"/>
                              <w:rPr>
                                <w:rFonts w:cstheme="minorHAnsi"/>
                                <w:color w:val="000000" w:themeColor="text1"/>
                                <w:kern w:val="24"/>
                                <w:sz w:val="36"/>
                                <w:szCs w:val="36"/>
                              </w:rPr>
                            </w:pPr>
                            <w:r w:rsidRPr="002F00AA">
                              <w:rPr>
                                <w:rFonts w:cstheme="minorHAnsi"/>
                                <w:color w:val="000000" w:themeColor="text1"/>
                                <w:kern w:val="24"/>
                                <w:sz w:val="36"/>
                                <w:szCs w:val="36"/>
                              </w:rPr>
                              <w:t xml:space="preserve">The </w:t>
                            </w:r>
                            <w:proofErr w:type="gramStart"/>
                            <w:r w:rsidRPr="002F00AA">
                              <w:rPr>
                                <w:rFonts w:cstheme="minorHAnsi"/>
                                <w:color w:val="000000" w:themeColor="text1"/>
                                <w:kern w:val="24"/>
                                <w:sz w:val="36"/>
                                <w:szCs w:val="36"/>
                              </w:rPr>
                              <w:t>quality of service</w:t>
                            </w:r>
                            <w:proofErr w:type="gramEnd"/>
                            <w:r w:rsidRPr="002F00AA">
                              <w:rPr>
                                <w:rFonts w:cstheme="minorHAnsi"/>
                                <w:color w:val="000000" w:themeColor="text1"/>
                                <w:kern w:val="24"/>
                                <w:sz w:val="36"/>
                                <w:szCs w:val="36"/>
                              </w:rPr>
                              <w:t xml:space="preserve"> delivery in South Africa is below subpar and measured by the satisfaction of the community of that specific municipality.</w:t>
                            </w:r>
                          </w:p>
                          <w:p w14:paraId="2391748E" w14:textId="77777777" w:rsidR="00156887" w:rsidRPr="00BD5931" w:rsidRDefault="00156887" w:rsidP="00BD5931">
                            <w:pPr>
                              <w:pStyle w:val="ListParagraph"/>
                              <w:spacing w:before="0" w:after="0" w:line="216" w:lineRule="auto"/>
                              <w:rPr>
                                <w:rFonts w:cstheme="minorHAnsi"/>
                                <w:color w:val="000000" w:themeColor="text1"/>
                                <w:kern w:val="24"/>
                                <w:sz w:val="36"/>
                                <w:szCs w:val="36"/>
                              </w:rPr>
                            </w:pPr>
                          </w:p>
                          <w:p w14:paraId="3F4D03CB" w14:textId="77777777" w:rsidR="00AA4490" w:rsidRPr="002F00AA" w:rsidRDefault="00AA4490" w:rsidP="00AA4490">
                            <w:pPr>
                              <w:pStyle w:val="ListParagraph"/>
                              <w:numPr>
                                <w:ilvl w:val="0"/>
                                <w:numId w:val="41"/>
                              </w:numPr>
                              <w:spacing w:before="0" w:after="0" w:line="216" w:lineRule="auto"/>
                              <w:rPr>
                                <w:rFonts w:cstheme="minorHAnsi"/>
                                <w:color w:val="000000" w:themeColor="text1"/>
                                <w:kern w:val="24"/>
                                <w:sz w:val="36"/>
                                <w:szCs w:val="36"/>
                              </w:rPr>
                            </w:pPr>
                            <w:r w:rsidRPr="002F00AA">
                              <w:rPr>
                                <w:rFonts w:cstheme="minorHAnsi"/>
                                <w:color w:val="000000" w:themeColor="text1"/>
                                <w:kern w:val="24"/>
                                <w:sz w:val="36"/>
                                <w:szCs w:val="36"/>
                              </w:rPr>
                              <w:t>“The overall Citizen Satisfaction level, as an average across all metros, is low at 51,1 – further declining from 55.7 in 2020 and reaching the lowest point in five years. This score indicates that citizens' satisfaction levels are exceptionally low, and trust in the municipalities' ability to deliver is severely eroded.”</w:t>
                            </w:r>
                            <w:r w:rsidRPr="002F00AA">
                              <w:rPr>
                                <w:rFonts w:cstheme="minorHAnsi"/>
                                <w:color w:val="515B6D"/>
                                <w:kern w:val="24"/>
                                <w:sz w:val="36"/>
                                <w:szCs w:val="36"/>
                              </w:rPr>
                              <w:t xml:space="preserve"> source </w:t>
                            </w:r>
                            <w:proofErr w:type="gramStart"/>
                            <w:r w:rsidRPr="002F00AA">
                              <w:rPr>
                                <w:rFonts w:cstheme="minorHAnsi"/>
                                <w:color w:val="515B6D"/>
                                <w:kern w:val="24"/>
                                <w:sz w:val="36"/>
                                <w:szCs w:val="36"/>
                              </w:rPr>
                              <w:t>property24.com</w:t>
                            </w:r>
                            <w:proofErr w:type="gramEnd"/>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2A65CBBF" id="Rectangle 673797980" o:spid="_x0000_s1026" style="position:absolute;margin-left:0;margin-top:239.05pt;width:530.1pt;height:225.45pt;z-index:2515768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" filled="f" stroked="f">
                <o:lock v:ext="edit" grouping="t"/>
                <v:textbox>
                  <w:txbxContent>
                    <w:p w14:paraId="3F446E6C" w14:textId="77777777" w:rsidR="00AA4490" w:rsidRPr="00BD5931" w:rsidRDefault="00AA4490" w:rsidP="00AA4490">
                      <w:pPr>
                        <w:pStyle w:val="ListParagraph"/>
                        <w:numPr>
                          <w:ilvl w:val="0"/>
                          <w:numId w:val="41"/>
                        </w:numPr>
                        <w:spacing w:before="0" w:after="0" w:line="216" w:lineRule="auto"/>
                        <w:rPr>
                          <w:rFonts w:cstheme="minorHAnsi"/>
                          <w:color w:val="000000" w:themeColor="text1"/>
                          <w:kern w:val="24"/>
                          <w:sz w:val="36"/>
                          <w:szCs w:val="36"/>
                        </w:rPr>
                      </w:pPr>
                      <w:r w:rsidRPr="002F00AA">
                        <w:rPr>
                          <w:rFonts w:cstheme="minorHAnsi"/>
                          <w:color w:val="000000" w:themeColor="text1"/>
                          <w:kern w:val="24"/>
                          <w:sz w:val="36"/>
                          <w:szCs w:val="36"/>
                        </w:rPr>
                        <w:t xml:space="preserve">The </w:t>
                      </w:r>
                      <w:proofErr w:type="gramStart"/>
                      <w:r w:rsidRPr="002F00AA">
                        <w:rPr>
                          <w:rFonts w:cstheme="minorHAnsi"/>
                          <w:color w:val="000000" w:themeColor="text1"/>
                          <w:kern w:val="24"/>
                          <w:sz w:val="36"/>
                          <w:szCs w:val="36"/>
                        </w:rPr>
                        <w:t>quality of service</w:t>
                      </w:r>
                      <w:proofErr w:type="gramEnd"/>
                      <w:r w:rsidRPr="002F00AA">
                        <w:rPr>
                          <w:rFonts w:cstheme="minorHAnsi"/>
                          <w:color w:val="000000" w:themeColor="text1"/>
                          <w:kern w:val="24"/>
                          <w:sz w:val="36"/>
                          <w:szCs w:val="36"/>
                        </w:rPr>
                        <w:t xml:space="preserve"> delivery in South Africa is below subpar and measured by the satisfaction of the community of that specific municipality.</w:t>
                      </w:r>
                    </w:p>
                    <w:p w14:paraId="2391748E" w14:textId="77777777" w:rsidR="00156887" w:rsidRPr="00BD5931" w:rsidRDefault="00156887" w:rsidP="00BD5931">
                      <w:pPr>
                        <w:pStyle w:val="ListParagraph"/>
                        <w:spacing w:before="0" w:after="0" w:line="216" w:lineRule="auto"/>
                        <w:rPr>
                          <w:rFonts w:cstheme="minorHAnsi"/>
                          <w:color w:val="000000" w:themeColor="text1"/>
                          <w:kern w:val="24"/>
                          <w:sz w:val="36"/>
                          <w:szCs w:val="36"/>
                        </w:rPr>
                      </w:pPr>
                    </w:p>
                    <w:p w14:paraId="3F4D03CB" w14:textId="77777777" w:rsidR="00AA4490" w:rsidRPr="002F00AA" w:rsidRDefault="00AA4490" w:rsidP="00AA4490">
                      <w:pPr>
                        <w:pStyle w:val="ListParagraph"/>
                        <w:numPr>
                          <w:ilvl w:val="0"/>
                          <w:numId w:val="41"/>
                        </w:numPr>
                        <w:spacing w:before="0" w:after="0" w:line="216" w:lineRule="auto"/>
                        <w:rPr>
                          <w:rFonts w:cstheme="minorHAnsi"/>
                          <w:color w:val="000000" w:themeColor="text1"/>
                          <w:kern w:val="24"/>
                          <w:sz w:val="36"/>
                          <w:szCs w:val="36"/>
                        </w:rPr>
                      </w:pPr>
                      <w:r w:rsidRPr="002F00AA">
                        <w:rPr>
                          <w:rFonts w:cstheme="minorHAnsi"/>
                          <w:color w:val="000000" w:themeColor="text1"/>
                          <w:kern w:val="24"/>
                          <w:sz w:val="36"/>
                          <w:szCs w:val="36"/>
                        </w:rPr>
                        <w:t>“The overall Citizen Satisfaction level, as an average across all metros, is low at 51,1 – further declining from 55.7 in 2020 and reaching the lowest point in five years. This score indicates that citizens' satisfaction levels are exceptionally low, and trust in the municipalities' ability to deliver is severely eroded.”</w:t>
                      </w:r>
                      <w:r w:rsidRPr="002F00AA">
                        <w:rPr>
                          <w:rFonts w:cstheme="minorHAnsi"/>
                          <w:color w:val="515B6D"/>
                          <w:kern w:val="24"/>
                          <w:sz w:val="36"/>
                          <w:szCs w:val="36"/>
                        </w:rPr>
                        <w:t xml:space="preserve"> source </w:t>
                      </w:r>
                      <w:proofErr w:type="gramStart"/>
                      <w:r w:rsidRPr="002F00AA">
                        <w:rPr>
                          <w:rFonts w:cstheme="minorHAnsi"/>
                          <w:color w:val="515B6D"/>
                          <w:kern w:val="24"/>
                          <w:sz w:val="36"/>
                          <w:szCs w:val="36"/>
                        </w:rPr>
                        <w:t>property24.com</w:t>
                      </w:r>
                      <w:proofErr w:type="gramEnd"/>
                    </w:p>
                  </w:txbxContent>
                </v:textbox>
                <w10:wrap anchorx="margin"/>
              </v:rect>
            </w:pict>
          </mc:Fallback>
        </mc:AlternateContent>
      </w:r>
      <w:r w:rsidR="008B7294">
        <w:rPr>
          <w:noProof/>
        </w:rPr>
        <w:drawing>
          <wp:anchor distT="0" distB="0" distL="114300" distR="114300" simplePos="0" relativeHeight="251588096" behindDoc="1" locked="0" layoutInCell="1" allowOverlap="1" wp14:anchorId="0F4BEFFC" wp14:editId="563EB624">
            <wp:simplePos x="0" y="0"/>
            <wp:positionH relativeFrom="margin">
              <wp:align>center</wp:align>
            </wp:positionH>
            <wp:positionV relativeFrom="paragraph">
              <wp:posOffset>209167</wp:posOffset>
            </wp:positionV>
            <wp:extent cx="4922520" cy="2679700"/>
            <wp:effectExtent l="0" t="0" r="0" b="6350"/>
            <wp:wrapTight wrapText="bothSides">
              <wp:wrapPolygon edited="0">
                <wp:start x="0" y="0"/>
                <wp:lineTo x="0" y="21498"/>
                <wp:lineTo x="21483" y="21498"/>
                <wp:lineTo x="21483" y="0"/>
                <wp:lineTo x="0" y="0"/>
              </wp:wrapPolygon>
            </wp:wrapTight>
            <wp:docPr id="396848881" name="Picture 396848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22520" cy="2679700"/>
                    </a:xfrm>
                    <a:prstGeom prst="rect">
                      <a:avLst/>
                    </a:prstGeom>
                    <a:noFill/>
                  </pic:spPr>
                </pic:pic>
              </a:graphicData>
            </a:graphic>
            <wp14:sizeRelH relativeFrom="margin">
              <wp14:pctWidth>0</wp14:pctWidth>
            </wp14:sizeRelH>
            <wp14:sizeRelV relativeFrom="margin">
              <wp14:pctHeight>0</wp14:pctHeight>
            </wp14:sizeRelV>
          </wp:anchor>
        </w:drawing>
      </w:r>
    </w:p>
    <w:p w14:paraId="0DD16319" w14:textId="467DE769" w:rsidR="00AA4490" w:rsidRPr="00AA4490" w:rsidRDefault="00AA4490" w:rsidP="00AA4490">
      <w:pPr>
        <w:sectPr w:rsidR="00AA4490" w:rsidRPr="00AA4490" w:rsidSect="00AC4859">
          <w:pgSz w:w="12240" w:h="15840" w:code="1"/>
          <w:pgMar w:top="2160" w:right="1080" w:bottom="720" w:left="1080" w:header="648" w:footer="432" w:gutter="0"/>
          <w:cols w:space="708"/>
          <w:docGrid w:linePitch="360"/>
        </w:sectPr>
      </w:pPr>
    </w:p>
    <w:p w14:paraId="718B8937" w14:textId="12E47A8D" w:rsidR="009725AA" w:rsidRDefault="009725AA" w:rsidP="009725AA">
      <w:pPr>
        <w:rPr>
          <w:rFonts w:asciiTheme="majorHAnsi" w:eastAsiaTheme="majorEastAsia" w:hAnsiTheme="majorHAnsi" w:cstheme="majorBidi"/>
          <w:b/>
          <w:caps/>
          <w:color w:val="107082" w:themeColor="accent2"/>
          <w:sz w:val="32"/>
          <w:szCs w:val="32"/>
        </w:rPr>
      </w:pPr>
      <w:bookmarkStart w:id="6" w:name="_Hlk136695992"/>
      <w:r w:rsidRPr="006E5CA3">
        <w:rPr>
          <w:rFonts w:asciiTheme="majorHAnsi" w:eastAsiaTheme="majorEastAsia" w:hAnsiTheme="majorHAnsi" w:cstheme="majorBidi"/>
          <w:b/>
          <w:caps/>
          <w:color w:val="107082" w:themeColor="accent2"/>
          <w:sz w:val="32"/>
          <w:szCs w:val="32"/>
        </w:rPr>
        <w:lastRenderedPageBreak/>
        <w:t xml:space="preserve">Issue on </w:t>
      </w:r>
      <w:r w:rsidR="00023B8A">
        <w:rPr>
          <w:rFonts w:asciiTheme="majorHAnsi" w:eastAsiaTheme="majorEastAsia" w:hAnsiTheme="majorHAnsi" w:cstheme="majorBidi"/>
          <w:b/>
          <w:caps/>
          <w:color w:val="107082" w:themeColor="accent2"/>
          <w:sz w:val="32"/>
          <w:szCs w:val="32"/>
        </w:rPr>
        <w:t>unemployment</w:t>
      </w:r>
    </w:p>
    <w:bookmarkEnd w:id="6"/>
    <w:p w14:paraId="6423CD2F" w14:textId="10BDE6DE" w:rsidR="00023B8A" w:rsidRPr="006E5CA3" w:rsidRDefault="00023B8A" w:rsidP="009725AA">
      <w:pPr>
        <w:rPr>
          <w:rFonts w:asciiTheme="majorHAnsi" w:eastAsiaTheme="majorEastAsia" w:hAnsiTheme="majorHAnsi" w:cstheme="majorBidi"/>
          <w:b/>
          <w:caps/>
          <w:color w:val="107082" w:themeColor="accent2"/>
          <w:sz w:val="32"/>
          <w:szCs w:val="32"/>
        </w:rPr>
      </w:pPr>
      <w:r>
        <w:rPr>
          <w:rFonts w:asciiTheme="majorHAnsi" w:eastAsiaTheme="majorEastAsia" w:hAnsiTheme="majorHAnsi" w:cstheme="majorBidi"/>
          <w:b/>
          <w:caps/>
          <w:noProof/>
          <w:color w:val="107082" w:themeColor="accent2"/>
          <w:sz w:val="32"/>
          <w:szCs w:val="32"/>
        </w:rPr>
        <w:drawing>
          <wp:anchor distT="0" distB="0" distL="114300" distR="114300" simplePos="0" relativeHeight="251677184" behindDoc="1" locked="0" layoutInCell="1" allowOverlap="1" wp14:anchorId="5E535BA4" wp14:editId="7CD81D16">
            <wp:simplePos x="0" y="0"/>
            <wp:positionH relativeFrom="column">
              <wp:posOffset>-2512</wp:posOffset>
            </wp:positionH>
            <wp:positionV relativeFrom="paragraph">
              <wp:posOffset>-2059</wp:posOffset>
            </wp:positionV>
            <wp:extent cx="6047740" cy="3877310"/>
            <wp:effectExtent l="0" t="0" r="0" b="8890"/>
            <wp:wrapTight wrapText="bothSides">
              <wp:wrapPolygon edited="0">
                <wp:start x="0" y="0"/>
                <wp:lineTo x="0" y="21543"/>
                <wp:lineTo x="21500" y="21543"/>
                <wp:lineTo x="21500" y="0"/>
                <wp:lineTo x="0" y="0"/>
              </wp:wrapPolygon>
            </wp:wrapTight>
            <wp:docPr id="6407524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47740" cy="3877310"/>
                    </a:xfrm>
                    <a:prstGeom prst="rect">
                      <a:avLst/>
                    </a:prstGeom>
                    <a:noFill/>
                  </pic:spPr>
                </pic:pic>
              </a:graphicData>
            </a:graphic>
          </wp:anchor>
        </w:drawing>
      </w:r>
    </w:p>
    <w:p w14:paraId="60491D0C" w14:textId="163F7F61" w:rsidR="00D27AF8" w:rsidRPr="00E237E8" w:rsidRDefault="00D27AF8" w:rsidP="009725AA">
      <w:pPr>
        <w:pStyle w:val="ListBullet2"/>
        <w:numPr>
          <w:ilvl w:val="0"/>
          <w:numId w:val="0"/>
        </w:numPr>
        <w:ind w:left="720"/>
      </w:pPr>
    </w:p>
    <w:p w14:paraId="6FEC32F1" w14:textId="2BF4E600" w:rsidR="00D27AF8" w:rsidRPr="00E237E8" w:rsidRDefault="00D27AF8" w:rsidP="00D27AF8"/>
    <w:p w14:paraId="780291E5" w14:textId="42256514" w:rsidR="00D27AF8" w:rsidRDefault="00D27AF8" w:rsidP="00D27AF8"/>
    <w:p w14:paraId="50BF0AB7" w14:textId="33CC0FF3" w:rsidR="003E0761" w:rsidRPr="003E0761" w:rsidRDefault="003E0761" w:rsidP="003E0761"/>
    <w:p w14:paraId="5971041B" w14:textId="243EB022" w:rsidR="003E0761" w:rsidRPr="003E0761" w:rsidRDefault="003E0761" w:rsidP="003E0761"/>
    <w:p w14:paraId="1AFC4431" w14:textId="37EDA5D5" w:rsidR="003E0761" w:rsidRPr="003E0761" w:rsidRDefault="003E0761" w:rsidP="003E0761"/>
    <w:p w14:paraId="15CDF264" w14:textId="77777777" w:rsidR="003E0761" w:rsidRPr="003E0761" w:rsidRDefault="003E0761" w:rsidP="003E0761"/>
    <w:p w14:paraId="48382984" w14:textId="77777777" w:rsidR="003E0761" w:rsidRPr="003E0761" w:rsidRDefault="003E0761" w:rsidP="003E0761"/>
    <w:p w14:paraId="111D7657" w14:textId="7D35441D" w:rsidR="003E0761" w:rsidRPr="003E0761" w:rsidRDefault="003E0761" w:rsidP="003E0761"/>
    <w:p w14:paraId="0277869F" w14:textId="77777777" w:rsidR="003E0761" w:rsidRPr="003E0761" w:rsidRDefault="003E0761" w:rsidP="003E0761"/>
    <w:p w14:paraId="09456CB2" w14:textId="2313C821" w:rsidR="003E0761" w:rsidRPr="003E0761" w:rsidRDefault="003E0761" w:rsidP="003E0761"/>
    <w:p w14:paraId="6B6273D2" w14:textId="1A391F11" w:rsidR="003E0761" w:rsidRPr="003E0761" w:rsidRDefault="003E0761" w:rsidP="003E0761"/>
    <w:p w14:paraId="5B820D9D" w14:textId="77777777" w:rsidR="003E0761" w:rsidRPr="003E0761" w:rsidRDefault="003E0761" w:rsidP="003E0761"/>
    <w:p w14:paraId="6CF5DC92" w14:textId="623E2BDE" w:rsidR="003E0761" w:rsidRPr="003E0761" w:rsidRDefault="003E0761" w:rsidP="003E0761">
      <w:r w:rsidRPr="003E0761">
        <w:rPr>
          <w:noProof/>
        </w:rPr>
        <mc:AlternateContent>
          <mc:Choice Requires="wps">
            <w:drawing>
              <wp:anchor distT="0" distB="0" distL="114300" distR="114300" simplePos="0" relativeHeight="251684352" behindDoc="0" locked="0" layoutInCell="1" allowOverlap="1" wp14:anchorId="2206DB9A" wp14:editId="3D426B3D">
                <wp:simplePos x="0" y="0"/>
                <wp:positionH relativeFrom="margin">
                  <wp:align>right</wp:align>
                </wp:positionH>
                <wp:positionV relativeFrom="paragraph">
                  <wp:posOffset>104419</wp:posOffset>
                </wp:positionV>
                <wp:extent cx="6393285" cy="923330"/>
                <wp:effectExtent l="0" t="0" r="0" b="0"/>
                <wp:wrapNone/>
                <wp:docPr id="609607972" name="TextBox 8"/>
                <wp:cNvGraphicFramePr xmlns:a="http://schemas.openxmlformats.org/drawingml/2006/main"/>
                <a:graphic xmlns:a="http://schemas.openxmlformats.org/drawingml/2006/main">
                  <a:graphicData uri="http://schemas.microsoft.com/office/word/2010/wordprocessingShape">
                    <wps:wsp>
                      <wps:cNvSpPr txBox="1"/>
                      <wps:spPr>
                        <a:xfrm>
                          <a:off x="0" y="0"/>
                          <a:ext cx="6393285" cy="923330"/>
                        </a:xfrm>
                        <a:prstGeom prst="rect">
                          <a:avLst/>
                        </a:prstGeom>
                        <a:noFill/>
                      </wps:spPr>
                      <wps:txbx>
                        <w:txbxContent>
                          <w:p w14:paraId="4D30EE4A" w14:textId="77777777" w:rsidR="00C81853" w:rsidRDefault="00C81853" w:rsidP="003E0761">
                            <w:pPr>
                              <w:tabs>
                                <w:tab w:val="num" w:pos="720"/>
                              </w:tabs>
                              <w:spacing w:before="0" w:after="0" w:line="240" w:lineRule="auto"/>
                              <w:ind w:left="720" w:hanging="360"/>
                            </w:pPr>
                          </w:p>
                          <w:p w14:paraId="0484BB0B" w14:textId="77777777" w:rsidR="003E0761" w:rsidRPr="00BD5931" w:rsidRDefault="003E0761" w:rsidP="003E0761">
                            <w:pPr>
                              <w:pStyle w:val="ListParagraph"/>
                              <w:numPr>
                                <w:ilvl w:val="0"/>
                                <w:numId w:val="42"/>
                              </w:numPr>
                              <w:spacing w:before="0" w:after="0" w:line="240" w:lineRule="auto"/>
                              <w:rPr>
                                <w:rFonts w:hAnsi="Arial"/>
                                <w:color w:val="000000" w:themeColor="text1"/>
                                <w:kern w:val="24"/>
                                <w:sz w:val="36"/>
                                <w:szCs w:val="36"/>
                              </w:rPr>
                            </w:pPr>
                            <w:r w:rsidRPr="00BD5931">
                              <w:rPr>
                                <w:rFonts w:hAnsi="Arial"/>
                                <w:color w:val="000000" w:themeColor="text1"/>
                                <w:kern w:val="24"/>
                                <w:sz w:val="36"/>
                                <w:szCs w:val="36"/>
                              </w:rPr>
                              <w:t>The unemployment rate as of this year is currently sitting at 32.7%</w:t>
                            </w:r>
                          </w:p>
                          <w:p w14:paraId="4C1D4A14" w14:textId="67E576C2" w:rsidR="00C81853" w:rsidRPr="00156887" w:rsidRDefault="00C81853" w:rsidP="003E0761">
                            <w:pPr>
                              <w:pStyle w:val="ListParagraph"/>
                              <w:numPr>
                                <w:ilvl w:val="0"/>
                                <w:numId w:val="42"/>
                              </w:numPr>
                              <w:spacing w:before="0" w:after="0" w:line="240" w:lineRule="auto"/>
                              <w:rPr>
                                <w:rFonts w:hAnsi="Arial"/>
                                <w:color w:val="000000" w:themeColor="text1"/>
                                <w:kern w:val="24"/>
                                <w:sz w:val="32"/>
                                <w:szCs w:val="32"/>
                              </w:rPr>
                            </w:pPr>
                            <w:r w:rsidRPr="00BD5931">
                              <w:rPr>
                                <w:rFonts w:hAnsi="Arial"/>
                                <w:color w:val="000000" w:themeColor="text1"/>
                                <w:kern w:val="24"/>
                                <w:sz w:val="36"/>
                                <w:szCs w:val="36"/>
                              </w:rPr>
                              <w:t xml:space="preserve">Most schools in South Africa do not teach learners about </w:t>
                            </w:r>
                            <w:r w:rsidR="00156887" w:rsidRPr="00BD5931">
                              <w:rPr>
                                <w:rFonts w:hAnsi="Arial"/>
                                <w:color w:val="000000" w:themeColor="text1"/>
                                <w:kern w:val="24"/>
                                <w:sz w:val="36"/>
                                <w:szCs w:val="36"/>
                              </w:rPr>
                              <w:t xml:space="preserve">important life </w:t>
                            </w:r>
                            <w:r w:rsidRPr="00BD5931">
                              <w:rPr>
                                <w:rFonts w:hAnsi="Arial"/>
                                <w:color w:val="000000" w:themeColor="text1"/>
                                <w:kern w:val="24"/>
                                <w:sz w:val="36"/>
                                <w:szCs w:val="36"/>
                              </w:rPr>
                              <w:t>skills they will</w:t>
                            </w:r>
                            <w:r w:rsidR="00156887" w:rsidRPr="00BD5931">
                              <w:rPr>
                                <w:rFonts w:hAnsi="Arial"/>
                                <w:color w:val="000000" w:themeColor="text1"/>
                                <w:kern w:val="24"/>
                                <w:sz w:val="36"/>
                                <w:szCs w:val="36"/>
                              </w:rPr>
                              <w:t xml:space="preserve"> need in the future such as how to draft a CV and how to build their resume for future employment</w:t>
                            </w:r>
                            <w:r w:rsidR="00156887" w:rsidRPr="00156887">
                              <w:rPr>
                                <w:rFonts w:hAnsi="Arial"/>
                                <w:color w:val="000000" w:themeColor="text1"/>
                                <w:kern w:val="24"/>
                                <w:sz w:val="32"/>
                                <w:szCs w:val="32"/>
                              </w:rPr>
                              <w:t>.</w:t>
                            </w:r>
                          </w:p>
                        </w:txbxContent>
                      </wps:txbx>
                      <wps:bodyPr wrap="square" rtlCol="0">
                        <a:spAutoFit/>
                      </wps:bodyPr>
                    </wps:wsp>
                  </a:graphicData>
                </a:graphic>
                <wp14:sizeRelH relativeFrom="margin">
                  <wp14:pctWidth>0</wp14:pctWidth>
                </wp14:sizeRelH>
              </wp:anchor>
            </w:drawing>
          </mc:Choice>
          <mc:Fallback>
            <w:pict>
              <v:shapetype w14:anchorId="2206DB9A" id="_x0000_t202" coordsize="21600,21600" o:spt="202" path="m,l,21600r21600,l21600,xe">
                <v:stroke joinstyle="miter"/>
                <v:path gradientshapeok="t" o:connecttype="rect"/>
              </v:shapetype>
              <v:shape id="TextBox 8" o:spid="_x0000_s1027" type="#_x0000_t202" style="position:absolute;margin-left:452.2pt;margin-top:8.2pt;width:503.4pt;height:72.7pt;z-index:25168435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" filled="f" stroked="f">
                <v:textbox style="mso-fit-shape-to-text:t">
                  <w:txbxContent>
                    <w:p w14:paraId="4D30EE4A" w14:textId="77777777" w:rsidR="00C81853" w:rsidRDefault="00C81853" w:rsidP="003E0761">
                      <w:pPr>
                        <w:tabs>
                          <w:tab w:val="num" w:pos="720"/>
                        </w:tabs>
                        <w:spacing w:before="0" w:after="0" w:line="240" w:lineRule="auto"/>
                        <w:ind w:left="720" w:hanging="360"/>
                      </w:pPr>
                    </w:p>
                    <w:p w14:paraId="0484BB0B" w14:textId="77777777" w:rsidR="003E0761" w:rsidRPr="00BD5931" w:rsidRDefault="003E0761" w:rsidP="003E0761">
                      <w:pPr>
                        <w:pStyle w:val="ListParagraph"/>
                        <w:numPr>
                          <w:ilvl w:val="0"/>
                          <w:numId w:val="42"/>
                        </w:numPr>
                        <w:spacing w:before="0" w:after="0" w:line="240" w:lineRule="auto"/>
                        <w:rPr>
                          <w:rFonts w:hAnsi="Arial"/>
                          <w:color w:val="000000" w:themeColor="text1"/>
                          <w:kern w:val="24"/>
                          <w:sz w:val="36"/>
                          <w:szCs w:val="36"/>
                        </w:rPr>
                      </w:pPr>
                      <w:r w:rsidRPr="00BD5931">
                        <w:rPr>
                          <w:rFonts w:hAnsi="Arial"/>
                          <w:color w:val="000000" w:themeColor="text1"/>
                          <w:kern w:val="24"/>
                          <w:sz w:val="36"/>
                          <w:szCs w:val="36"/>
                        </w:rPr>
                        <w:t>The unemployment rate as of this year is currently sitting at 32.7%</w:t>
                      </w:r>
                    </w:p>
                    <w:p w14:paraId="4C1D4A14" w14:textId="67E576C2" w:rsidR="00C81853" w:rsidRPr="00156887" w:rsidRDefault="00C81853" w:rsidP="003E0761">
                      <w:pPr>
                        <w:pStyle w:val="ListParagraph"/>
                        <w:numPr>
                          <w:ilvl w:val="0"/>
                          <w:numId w:val="42"/>
                        </w:numPr>
                        <w:spacing w:before="0" w:after="0" w:line="240" w:lineRule="auto"/>
                        <w:rPr>
                          <w:rFonts w:hAnsi="Arial"/>
                          <w:color w:val="000000" w:themeColor="text1"/>
                          <w:kern w:val="24"/>
                          <w:sz w:val="32"/>
                          <w:szCs w:val="32"/>
                        </w:rPr>
                      </w:pPr>
                      <w:r w:rsidRPr="00BD5931">
                        <w:rPr>
                          <w:rFonts w:hAnsi="Arial"/>
                          <w:color w:val="000000" w:themeColor="text1"/>
                          <w:kern w:val="24"/>
                          <w:sz w:val="36"/>
                          <w:szCs w:val="36"/>
                        </w:rPr>
                        <w:t xml:space="preserve">Most schools in South Africa do not teach learners about </w:t>
                      </w:r>
                      <w:r w:rsidR="00156887" w:rsidRPr="00BD5931">
                        <w:rPr>
                          <w:rFonts w:hAnsi="Arial"/>
                          <w:color w:val="000000" w:themeColor="text1"/>
                          <w:kern w:val="24"/>
                          <w:sz w:val="36"/>
                          <w:szCs w:val="36"/>
                        </w:rPr>
                        <w:t xml:space="preserve">important life </w:t>
                      </w:r>
                      <w:r w:rsidRPr="00BD5931">
                        <w:rPr>
                          <w:rFonts w:hAnsi="Arial"/>
                          <w:color w:val="000000" w:themeColor="text1"/>
                          <w:kern w:val="24"/>
                          <w:sz w:val="36"/>
                          <w:szCs w:val="36"/>
                        </w:rPr>
                        <w:t>skills they will</w:t>
                      </w:r>
                      <w:r w:rsidR="00156887" w:rsidRPr="00BD5931">
                        <w:rPr>
                          <w:rFonts w:hAnsi="Arial"/>
                          <w:color w:val="000000" w:themeColor="text1"/>
                          <w:kern w:val="24"/>
                          <w:sz w:val="36"/>
                          <w:szCs w:val="36"/>
                        </w:rPr>
                        <w:t xml:space="preserve"> need in the future such as how to draft a CV and how to build their resume for future employment</w:t>
                      </w:r>
                      <w:r w:rsidR="00156887" w:rsidRPr="00156887">
                        <w:rPr>
                          <w:rFonts w:hAnsi="Arial"/>
                          <w:color w:val="000000" w:themeColor="text1"/>
                          <w:kern w:val="24"/>
                          <w:sz w:val="32"/>
                          <w:szCs w:val="32"/>
                        </w:rPr>
                        <w:t>.</w:t>
                      </w:r>
                    </w:p>
                  </w:txbxContent>
                </v:textbox>
                <w10:wrap anchorx="margin"/>
              </v:shape>
            </w:pict>
          </mc:Fallback>
        </mc:AlternateContent>
      </w:r>
    </w:p>
    <w:p w14:paraId="572AC607" w14:textId="0D33C6DF" w:rsidR="003E0761" w:rsidRDefault="003E0761" w:rsidP="003E0761"/>
    <w:p w14:paraId="2F90B66B" w14:textId="77777777" w:rsidR="003E0761" w:rsidRDefault="003E0761" w:rsidP="003E0761"/>
    <w:p w14:paraId="536B42BB" w14:textId="22C34B76" w:rsidR="007D7A53" w:rsidRDefault="007D7A53" w:rsidP="003E0761"/>
    <w:p w14:paraId="3932BB6B" w14:textId="77777777" w:rsidR="007D7A53" w:rsidRDefault="007D7A53">
      <w:pPr>
        <w:spacing w:before="0" w:after="160" w:line="259" w:lineRule="auto"/>
      </w:pPr>
      <w:r>
        <w:br w:type="page"/>
      </w:r>
    </w:p>
    <w:p w14:paraId="3D6D3CD3" w14:textId="77777777" w:rsidR="003E0761" w:rsidRPr="003E0761" w:rsidRDefault="003E0761" w:rsidP="003E0761">
      <w:pPr>
        <w:sectPr w:rsidR="003E0761" w:rsidRPr="003E0761" w:rsidSect="00AC4859">
          <w:pgSz w:w="12240" w:h="15840" w:code="1"/>
          <w:pgMar w:top="2160" w:right="1080" w:bottom="720" w:left="1080" w:header="648" w:footer="432" w:gutter="0"/>
          <w:cols w:space="708"/>
          <w:docGrid w:linePitch="360"/>
        </w:sectPr>
      </w:pPr>
    </w:p>
    <w:p w14:paraId="0228541C" w14:textId="4C972DB7" w:rsidR="003919DA" w:rsidRPr="00BD5931" w:rsidRDefault="003919DA" w:rsidP="003919DA">
      <w:pPr>
        <w:rPr>
          <w:rFonts w:asciiTheme="majorHAnsi" w:eastAsiaTheme="majorEastAsia" w:hAnsiTheme="majorHAnsi" w:cstheme="majorBidi"/>
          <w:b/>
          <w:caps/>
          <w:color w:val="107082" w:themeColor="accent2"/>
          <w:sz w:val="36"/>
          <w:szCs w:val="36"/>
        </w:rPr>
      </w:pPr>
      <w:bookmarkStart w:id="7" w:name="_Hlk136697996"/>
      <w:r w:rsidRPr="00BD5931">
        <w:rPr>
          <w:rFonts w:asciiTheme="majorHAnsi" w:eastAsiaTheme="majorEastAsia" w:hAnsiTheme="majorHAnsi" w:cstheme="majorBidi"/>
          <w:b/>
          <w:caps/>
          <w:color w:val="107082" w:themeColor="accent2"/>
          <w:sz w:val="36"/>
          <w:szCs w:val="36"/>
        </w:rPr>
        <w:lastRenderedPageBreak/>
        <w:t xml:space="preserve">Issue on </w:t>
      </w:r>
      <w:r w:rsidRPr="00BD5931">
        <w:rPr>
          <w:rFonts w:asciiTheme="majorHAnsi" w:eastAsiaTheme="majorEastAsia" w:hAnsiTheme="majorHAnsi" w:cstheme="majorBidi"/>
          <w:b/>
          <w:caps/>
          <w:color w:val="107082" w:themeColor="accent2"/>
          <w:sz w:val="36"/>
          <w:szCs w:val="36"/>
        </w:rPr>
        <w:t>Long queues</w:t>
      </w:r>
      <w:bookmarkEnd w:id="7"/>
    </w:p>
    <w:p w14:paraId="33CC7BD2" w14:textId="4EFC1D90" w:rsidR="00D27AF8" w:rsidRDefault="00D27AF8" w:rsidP="000C5490"/>
    <w:p w14:paraId="336D70C2" w14:textId="218701B4" w:rsidR="003919DA" w:rsidRDefault="003919DA" w:rsidP="000C5490">
      <w:r>
        <w:rPr>
          <w:noProof/>
        </w:rPr>
        <w:drawing>
          <wp:anchor distT="0" distB="0" distL="114300" distR="114300" simplePos="0" relativeHeight="251692544" behindDoc="1" locked="0" layoutInCell="1" allowOverlap="1" wp14:anchorId="3F181574" wp14:editId="70499D1B">
            <wp:simplePos x="0" y="0"/>
            <wp:positionH relativeFrom="margin">
              <wp:posOffset>246488</wp:posOffset>
            </wp:positionH>
            <wp:positionV relativeFrom="paragraph">
              <wp:posOffset>14772</wp:posOffset>
            </wp:positionV>
            <wp:extent cx="5553710" cy="3663950"/>
            <wp:effectExtent l="0" t="0" r="8890" b="0"/>
            <wp:wrapTight wrapText="bothSides">
              <wp:wrapPolygon edited="0">
                <wp:start x="148" y="0"/>
                <wp:lineTo x="0" y="337"/>
                <wp:lineTo x="0" y="20664"/>
                <wp:lineTo x="74" y="21338"/>
                <wp:lineTo x="148" y="21450"/>
                <wp:lineTo x="21412" y="21450"/>
                <wp:lineTo x="21486" y="21338"/>
                <wp:lineTo x="21560" y="20664"/>
                <wp:lineTo x="21560" y="337"/>
                <wp:lineTo x="21412" y="0"/>
                <wp:lineTo x="148" y="0"/>
              </wp:wrapPolygon>
            </wp:wrapTight>
            <wp:docPr id="5312419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53710" cy="3663950"/>
                    </a:xfrm>
                    <a:prstGeom prst="rect">
                      <a:avLst/>
                    </a:prstGeom>
                    <a:noFill/>
                  </pic:spPr>
                </pic:pic>
              </a:graphicData>
            </a:graphic>
          </wp:anchor>
        </w:drawing>
      </w:r>
    </w:p>
    <w:p w14:paraId="6C130276" w14:textId="3AB9FE6A" w:rsidR="003919DA" w:rsidRDefault="003919DA" w:rsidP="000C5490"/>
    <w:p w14:paraId="62E0BCF1" w14:textId="66439161" w:rsidR="003919DA" w:rsidRDefault="003919DA" w:rsidP="000C5490"/>
    <w:p w14:paraId="14AC2406" w14:textId="7D275E52" w:rsidR="003919DA" w:rsidRDefault="003919DA" w:rsidP="000C5490"/>
    <w:p w14:paraId="24F59043" w14:textId="501C236A" w:rsidR="003919DA" w:rsidRDefault="003919DA" w:rsidP="000C5490"/>
    <w:p w14:paraId="13E56DBA" w14:textId="77777777" w:rsidR="003919DA" w:rsidRDefault="003919DA" w:rsidP="000C5490"/>
    <w:p w14:paraId="55E2AFDF" w14:textId="77777777" w:rsidR="003919DA" w:rsidRDefault="003919DA" w:rsidP="000C5490"/>
    <w:p w14:paraId="341499F0" w14:textId="77777777" w:rsidR="003919DA" w:rsidRDefault="003919DA" w:rsidP="000C5490"/>
    <w:p w14:paraId="79477F5A" w14:textId="77777777" w:rsidR="003919DA" w:rsidRDefault="003919DA" w:rsidP="000C5490"/>
    <w:p w14:paraId="247553CE" w14:textId="77777777" w:rsidR="003919DA" w:rsidRDefault="003919DA" w:rsidP="000C5490"/>
    <w:p w14:paraId="1F4B493A" w14:textId="77777777" w:rsidR="003919DA" w:rsidRDefault="003919DA" w:rsidP="000C5490"/>
    <w:p w14:paraId="3C8F93BB" w14:textId="77777777" w:rsidR="003919DA" w:rsidRDefault="003919DA" w:rsidP="000C5490"/>
    <w:p w14:paraId="424DD7E3" w14:textId="27E8628C" w:rsidR="003919DA" w:rsidRDefault="003919DA" w:rsidP="000C5490"/>
    <w:p w14:paraId="610B6A13" w14:textId="77777777" w:rsidR="003919DA" w:rsidRDefault="003919DA" w:rsidP="000C5490"/>
    <w:p w14:paraId="7AEB5E66" w14:textId="3552195E" w:rsidR="003919DA" w:rsidRDefault="008A51A4" w:rsidP="000C5490">
      <w:r w:rsidRPr="00553AC1">
        <w:rPr>
          <w:noProof/>
        </w:rPr>
        <mc:AlternateContent>
          <mc:Choice Requires="wps">
            <w:drawing>
              <wp:anchor distT="0" distB="0" distL="114300" distR="114300" simplePos="0" relativeHeight="251699712" behindDoc="1" locked="0" layoutInCell="1" allowOverlap="1" wp14:anchorId="7C361D1E" wp14:editId="29A3F04F">
                <wp:simplePos x="0" y="0"/>
                <wp:positionH relativeFrom="margin">
                  <wp:align>right</wp:align>
                </wp:positionH>
                <wp:positionV relativeFrom="paragraph">
                  <wp:posOffset>320675</wp:posOffset>
                </wp:positionV>
                <wp:extent cx="6401435" cy="2308225"/>
                <wp:effectExtent l="0" t="0" r="0" b="0"/>
                <wp:wrapTight wrapText="bothSides">
                  <wp:wrapPolygon edited="0">
                    <wp:start x="0" y="0"/>
                    <wp:lineTo x="0" y="21600"/>
                    <wp:lineTo x="21600" y="21600"/>
                    <wp:lineTo x="21600" y="0"/>
                  </wp:wrapPolygon>
                </wp:wrapTight>
                <wp:docPr id="1421597185" name="TextBox 8"/>
                <wp:cNvGraphicFramePr xmlns:a="http://schemas.openxmlformats.org/drawingml/2006/main"/>
                <a:graphic xmlns:a="http://schemas.openxmlformats.org/drawingml/2006/main">
                  <a:graphicData uri="http://schemas.microsoft.com/office/word/2010/wordprocessingShape">
                    <wps:wsp>
                      <wps:cNvSpPr txBox="1"/>
                      <wps:spPr>
                        <a:xfrm>
                          <a:off x="0" y="0"/>
                          <a:ext cx="6401435" cy="2308225"/>
                        </a:xfrm>
                        <a:prstGeom prst="rect">
                          <a:avLst/>
                        </a:prstGeom>
                        <a:noFill/>
                      </wps:spPr>
                      <wps:txbx>
                        <w:txbxContent>
                          <w:p w14:paraId="06167D35" w14:textId="2F14D4BD" w:rsidR="00553AC1" w:rsidRDefault="00553AC1" w:rsidP="00553AC1">
                            <w:pPr>
                              <w:pStyle w:val="ListParagraph"/>
                              <w:numPr>
                                <w:ilvl w:val="0"/>
                                <w:numId w:val="43"/>
                              </w:numPr>
                              <w:spacing w:before="0" w:after="0" w:line="240" w:lineRule="auto"/>
                              <w:rPr>
                                <w:rFonts w:hAnsi="Arial"/>
                                <w:color w:val="000000" w:themeColor="text1"/>
                                <w:kern w:val="24"/>
                                <w:sz w:val="36"/>
                                <w:szCs w:val="36"/>
                              </w:rPr>
                            </w:pPr>
                            <w:r>
                              <w:rPr>
                                <w:rFonts w:hAnsi="Arial"/>
                                <w:color w:val="000000" w:themeColor="text1"/>
                                <w:kern w:val="24"/>
                                <w:sz w:val="36"/>
                                <w:szCs w:val="36"/>
                              </w:rPr>
                              <w:t xml:space="preserve">All South African citizens are aware of the long queues we experience for municipal </w:t>
                            </w:r>
                            <w:r w:rsidR="00845D5A">
                              <w:rPr>
                                <w:rFonts w:hAnsi="Arial"/>
                                <w:color w:val="000000" w:themeColor="text1"/>
                                <w:kern w:val="24"/>
                                <w:sz w:val="36"/>
                                <w:szCs w:val="36"/>
                              </w:rPr>
                              <w:t>services...</w:t>
                            </w:r>
                            <w:r>
                              <w:rPr>
                                <w:rFonts w:hAnsi="Arial"/>
                                <w:color w:val="000000" w:themeColor="text1"/>
                                <w:kern w:val="24"/>
                                <w:sz w:val="36"/>
                                <w:szCs w:val="36"/>
                              </w:rPr>
                              <w:t xml:space="preserve"> Standing in these long queues can be very tiresome and </w:t>
                            </w:r>
                            <w:proofErr w:type="gramStart"/>
                            <w:r>
                              <w:rPr>
                                <w:rFonts w:hAnsi="Arial"/>
                                <w:color w:val="000000" w:themeColor="text1"/>
                                <w:kern w:val="24"/>
                                <w:sz w:val="36"/>
                                <w:szCs w:val="36"/>
                              </w:rPr>
                              <w:t>time-consuming</w:t>
                            </w:r>
                            <w:proofErr w:type="gramEnd"/>
                          </w:p>
                          <w:p w14:paraId="27CE0F88" w14:textId="18369ECA" w:rsidR="00553AC1" w:rsidRDefault="00553AC1" w:rsidP="00553AC1">
                            <w:pPr>
                              <w:pStyle w:val="ListParagraph"/>
                              <w:numPr>
                                <w:ilvl w:val="0"/>
                                <w:numId w:val="43"/>
                              </w:numPr>
                              <w:spacing w:before="0" w:after="0" w:line="240" w:lineRule="auto"/>
                              <w:rPr>
                                <w:rFonts w:hAnsi="Arial"/>
                                <w:color w:val="000000" w:themeColor="text1"/>
                                <w:kern w:val="24"/>
                                <w:sz w:val="36"/>
                                <w:szCs w:val="36"/>
                              </w:rPr>
                            </w:pPr>
                            <w:r>
                              <w:rPr>
                                <w:rFonts w:hAnsi="Arial"/>
                                <w:color w:val="000000" w:themeColor="text1"/>
                                <w:kern w:val="24"/>
                                <w:sz w:val="36"/>
                                <w:szCs w:val="36"/>
                              </w:rPr>
                              <w:t xml:space="preserve">Most of these governments ranches might experience backlog or “system offline” and they don’t even let people know </w:t>
                            </w:r>
                            <w:r w:rsidR="00845D5A">
                              <w:rPr>
                                <w:rFonts w:hAnsi="Arial"/>
                                <w:color w:val="000000" w:themeColor="text1"/>
                                <w:kern w:val="24"/>
                                <w:sz w:val="36"/>
                                <w:szCs w:val="36"/>
                              </w:rPr>
                              <w:t>beforehand</w:t>
                            </w:r>
                            <w:r>
                              <w:rPr>
                                <w:rFonts w:hAnsi="Arial"/>
                                <w:color w:val="000000" w:themeColor="text1"/>
                                <w:kern w:val="24"/>
                                <w:sz w:val="36"/>
                                <w:szCs w:val="36"/>
                              </w:rPr>
                              <w:t xml:space="preserve"> which can cause irritation to the people standing in those queues.</w:t>
                            </w:r>
                          </w:p>
                        </w:txbxContent>
                      </wps:txbx>
                      <wps:bodyPr wrap="square" rtlCol="0">
                        <a:spAutoFit/>
                      </wps:bodyPr>
                    </wps:wsp>
                  </a:graphicData>
                </a:graphic>
                <wp14:sizeRelH relativeFrom="margin">
                  <wp14:pctWidth>0</wp14:pctWidth>
                </wp14:sizeRelH>
              </wp:anchor>
            </w:drawing>
          </mc:Choice>
          <mc:Fallback>
            <w:pict>
              <v:shape w14:anchorId="7C361D1E" id="_x0000_s1028" type="#_x0000_t202" style="position:absolute;margin-left:452.85pt;margin-top:25.25pt;width:504.05pt;height:181.75pt;z-index:-25161676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" filled="f" stroked="f">
                <v:textbox style="mso-fit-shape-to-text:t">
                  <w:txbxContent>
                    <w:p w14:paraId="06167D35" w14:textId="2F14D4BD" w:rsidR="00553AC1" w:rsidRDefault="00553AC1" w:rsidP="00553AC1">
                      <w:pPr>
                        <w:pStyle w:val="ListParagraph"/>
                        <w:numPr>
                          <w:ilvl w:val="0"/>
                          <w:numId w:val="43"/>
                        </w:numPr>
                        <w:spacing w:before="0" w:after="0" w:line="240" w:lineRule="auto"/>
                        <w:rPr>
                          <w:rFonts w:hAnsi="Arial"/>
                          <w:color w:val="000000" w:themeColor="text1"/>
                          <w:kern w:val="24"/>
                          <w:sz w:val="36"/>
                          <w:szCs w:val="36"/>
                        </w:rPr>
                      </w:pPr>
                      <w:r>
                        <w:rPr>
                          <w:rFonts w:hAnsi="Arial"/>
                          <w:color w:val="000000" w:themeColor="text1"/>
                          <w:kern w:val="24"/>
                          <w:sz w:val="36"/>
                          <w:szCs w:val="36"/>
                        </w:rPr>
                        <w:t xml:space="preserve">All South African citizens are aware of the long queues we experience for municipal </w:t>
                      </w:r>
                      <w:r w:rsidR="00845D5A">
                        <w:rPr>
                          <w:rFonts w:hAnsi="Arial"/>
                          <w:color w:val="000000" w:themeColor="text1"/>
                          <w:kern w:val="24"/>
                          <w:sz w:val="36"/>
                          <w:szCs w:val="36"/>
                        </w:rPr>
                        <w:t>services...</w:t>
                      </w:r>
                      <w:r>
                        <w:rPr>
                          <w:rFonts w:hAnsi="Arial"/>
                          <w:color w:val="000000" w:themeColor="text1"/>
                          <w:kern w:val="24"/>
                          <w:sz w:val="36"/>
                          <w:szCs w:val="36"/>
                        </w:rPr>
                        <w:t xml:space="preserve"> Standing in these long queues can be very tiresome and </w:t>
                      </w:r>
                      <w:proofErr w:type="gramStart"/>
                      <w:r>
                        <w:rPr>
                          <w:rFonts w:hAnsi="Arial"/>
                          <w:color w:val="000000" w:themeColor="text1"/>
                          <w:kern w:val="24"/>
                          <w:sz w:val="36"/>
                          <w:szCs w:val="36"/>
                        </w:rPr>
                        <w:t>time-consuming</w:t>
                      </w:r>
                      <w:proofErr w:type="gramEnd"/>
                    </w:p>
                    <w:p w14:paraId="27CE0F88" w14:textId="18369ECA" w:rsidR="00553AC1" w:rsidRDefault="00553AC1" w:rsidP="00553AC1">
                      <w:pPr>
                        <w:pStyle w:val="ListParagraph"/>
                        <w:numPr>
                          <w:ilvl w:val="0"/>
                          <w:numId w:val="43"/>
                        </w:numPr>
                        <w:spacing w:before="0" w:after="0" w:line="240" w:lineRule="auto"/>
                        <w:rPr>
                          <w:rFonts w:hAnsi="Arial"/>
                          <w:color w:val="000000" w:themeColor="text1"/>
                          <w:kern w:val="24"/>
                          <w:sz w:val="36"/>
                          <w:szCs w:val="36"/>
                        </w:rPr>
                      </w:pPr>
                      <w:r>
                        <w:rPr>
                          <w:rFonts w:hAnsi="Arial"/>
                          <w:color w:val="000000" w:themeColor="text1"/>
                          <w:kern w:val="24"/>
                          <w:sz w:val="36"/>
                          <w:szCs w:val="36"/>
                        </w:rPr>
                        <w:t xml:space="preserve">Most of these governments ranches might experience backlog or “system offline” and they don’t even let people know </w:t>
                      </w:r>
                      <w:r w:rsidR="00845D5A">
                        <w:rPr>
                          <w:rFonts w:hAnsi="Arial"/>
                          <w:color w:val="000000" w:themeColor="text1"/>
                          <w:kern w:val="24"/>
                          <w:sz w:val="36"/>
                          <w:szCs w:val="36"/>
                        </w:rPr>
                        <w:t>beforehand</w:t>
                      </w:r>
                      <w:r>
                        <w:rPr>
                          <w:rFonts w:hAnsi="Arial"/>
                          <w:color w:val="000000" w:themeColor="text1"/>
                          <w:kern w:val="24"/>
                          <w:sz w:val="36"/>
                          <w:szCs w:val="36"/>
                        </w:rPr>
                        <w:t xml:space="preserve"> which can cause irritation to the people standing in those queues.</w:t>
                      </w:r>
                    </w:p>
                  </w:txbxContent>
                </v:textbox>
                <w10:wrap type="tight" anchorx="margin"/>
              </v:shape>
            </w:pict>
          </mc:Fallback>
        </mc:AlternateContent>
      </w:r>
    </w:p>
    <w:p w14:paraId="0D412CF0" w14:textId="16682B4E" w:rsidR="003919DA" w:rsidRDefault="003919DA" w:rsidP="000C5490"/>
    <w:p w14:paraId="1024A902" w14:textId="77777777" w:rsidR="003919DA" w:rsidRDefault="003919DA" w:rsidP="000C5490"/>
    <w:p w14:paraId="335816AC" w14:textId="77777777" w:rsidR="003919DA" w:rsidRDefault="003919DA" w:rsidP="000C5490"/>
    <w:p w14:paraId="7B9BBB8A" w14:textId="77777777" w:rsidR="003E78A7" w:rsidRPr="00E237E8" w:rsidRDefault="003E78A7" w:rsidP="00845D5A">
      <w:pPr>
        <w:pStyle w:val="ListBullet"/>
        <w:numPr>
          <w:ilvl w:val="0"/>
          <w:numId w:val="0"/>
        </w:numPr>
      </w:pPr>
    </w:p>
    <w:p w14:paraId="20768E5A" w14:textId="77777777" w:rsidR="003E78A7" w:rsidRPr="00E237E8" w:rsidRDefault="003E78A7" w:rsidP="003E78A7">
      <w:pPr>
        <w:pStyle w:val="ListBullet"/>
        <w:numPr>
          <w:ilvl w:val="0"/>
          <w:numId w:val="0"/>
        </w:numPr>
        <w:ind w:left="340" w:hanging="340"/>
        <w:sectPr w:rsidR="003E78A7" w:rsidRPr="00E237E8" w:rsidSect="00AC4859">
          <w:pgSz w:w="12240" w:h="15840" w:code="1"/>
          <w:pgMar w:top="2160" w:right="1080" w:bottom="720" w:left="1080" w:header="648" w:footer="432" w:gutter="0"/>
          <w:cols w:space="708"/>
          <w:docGrid w:linePitch="360"/>
        </w:sectPr>
      </w:pPr>
    </w:p>
    <w:p w14:paraId="7F3FD7DA" w14:textId="096BAEA5" w:rsidR="003E78A7" w:rsidRPr="00E237E8" w:rsidRDefault="000C311D" w:rsidP="0004022E">
      <w:pPr>
        <w:pStyle w:val="Heading1"/>
      </w:pPr>
      <w:bookmarkStart w:id="8" w:name="_Toc136887375"/>
      <w:r>
        <w:lastRenderedPageBreak/>
        <w:t>solution statement</w:t>
      </w:r>
      <w:bookmarkEnd w:id="8"/>
    </w:p>
    <w:p w14:paraId="343AA872" w14:textId="77777777" w:rsidR="002C4E83" w:rsidRPr="002C4E83" w:rsidRDefault="002C4E83" w:rsidP="002C4E83">
      <w:pPr>
        <w:rPr>
          <w:sz w:val="36"/>
          <w:szCs w:val="36"/>
        </w:rPr>
      </w:pPr>
      <w:r w:rsidRPr="002C4E83">
        <w:rPr>
          <w:sz w:val="36"/>
          <w:szCs w:val="36"/>
        </w:rPr>
        <w:t>We personally cannot solve the problems that we have listed above, only our government can but we can provide some information to the users of our website.</w:t>
      </w:r>
    </w:p>
    <w:p w14:paraId="3E2CC2CD" w14:textId="62D30C14" w:rsidR="002C4E83" w:rsidRDefault="002C4E83" w:rsidP="002C4E83">
      <w:pPr>
        <w:rPr>
          <w:sz w:val="36"/>
          <w:szCs w:val="36"/>
        </w:rPr>
      </w:pPr>
      <w:r w:rsidRPr="002C4E83">
        <w:rPr>
          <w:sz w:val="36"/>
          <w:szCs w:val="36"/>
        </w:rPr>
        <w:t xml:space="preserve">We want to create a </w:t>
      </w:r>
      <w:r w:rsidR="00845D5A" w:rsidRPr="002C4E83">
        <w:rPr>
          <w:sz w:val="36"/>
          <w:szCs w:val="36"/>
        </w:rPr>
        <w:t>user-friendly</w:t>
      </w:r>
      <w:r w:rsidRPr="002C4E83">
        <w:rPr>
          <w:sz w:val="36"/>
          <w:szCs w:val="36"/>
        </w:rPr>
        <w:t xml:space="preserve"> website for people within a specific municipality where they will be able to access services and updates on those services in the community</w:t>
      </w:r>
      <w:r w:rsidR="00B87F37">
        <w:rPr>
          <w:sz w:val="36"/>
          <w:szCs w:val="36"/>
        </w:rPr>
        <w:t>.</w:t>
      </w:r>
    </w:p>
    <w:p w14:paraId="61D94D5E" w14:textId="7CC296BF" w:rsidR="00740F96" w:rsidRDefault="00740F96" w:rsidP="00BD5931">
      <w:pPr>
        <w:rPr>
          <w:sz w:val="36"/>
          <w:szCs w:val="36"/>
        </w:rPr>
      </w:pPr>
      <w:r w:rsidRPr="002C4E83">
        <w:rPr>
          <w:sz w:val="36"/>
          <w:szCs w:val="36"/>
        </w:rPr>
        <w:t xml:space="preserve">Here are a few ways in which </w:t>
      </w:r>
      <w:r w:rsidR="002C4E83">
        <w:rPr>
          <w:sz w:val="36"/>
          <w:szCs w:val="36"/>
        </w:rPr>
        <w:t>our</w:t>
      </w:r>
      <w:r w:rsidRPr="002C4E83">
        <w:rPr>
          <w:sz w:val="36"/>
          <w:szCs w:val="36"/>
        </w:rPr>
        <w:t xml:space="preserve"> website can help address community issues:</w:t>
      </w:r>
    </w:p>
    <w:p w14:paraId="3061A495" w14:textId="77777777" w:rsidR="00BD5931" w:rsidRPr="002C4E83" w:rsidRDefault="00BD5931" w:rsidP="00BD5931">
      <w:pPr>
        <w:rPr>
          <w:sz w:val="36"/>
          <w:szCs w:val="36"/>
        </w:rPr>
      </w:pPr>
    </w:p>
    <w:p w14:paraId="687A0156" w14:textId="0FECC430" w:rsidR="00740F96" w:rsidRPr="002C4E83" w:rsidRDefault="00740F96" w:rsidP="002C4E83">
      <w:pPr>
        <w:pStyle w:val="ListParagraph"/>
        <w:numPr>
          <w:ilvl w:val="0"/>
          <w:numId w:val="40"/>
        </w:numPr>
        <w:spacing w:before="0" w:line="240" w:lineRule="auto"/>
        <w:rPr>
          <w:sz w:val="36"/>
          <w:szCs w:val="36"/>
        </w:rPr>
      </w:pPr>
      <w:r w:rsidRPr="002C4E83">
        <w:rPr>
          <w:sz w:val="36"/>
          <w:szCs w:val="36"/>
        </w:rPr>
        <w:t xml:space="preserve">Information and Awareness: </w:t>
      </w:r>
      <w:r w:rsidR="002C4E83">
        <w:rPr>
          <w:sz w:val="36"/>
          <w:szCs w:val="36"/>
        </w:rPr>
        <w:t>Our</w:t>
      </w:r>
      <w:r w:rsidRPr="002C4E83">
        <w:rPr>
          <w:sz w:val="36"/>
          <w:szCs w:val="36"/>
        </w:rPr>
        <w:t xml:space="preserve"> website can serve as a hub of information, providing updates, news, and resources related to community issues.</w:t>
      </w:r>
      <w:r w:rsidR="00486F39" w:rsidRPr="00486F39">
        <w:rPr>
          <w:rFonts w:eastAsiaTheme="minorEastAsia" w:hAnsi="Gill Sans Nova Light"/>
          <w:color w:val="000000" w:themeColor="text1"/>
          <w:kern w:val="24"/>
          <w:sz w:val="56"/>
          <w:szCs w:val="56"/>
        </w:rPr>
        <w:t xml:space="preserve"> </w:t>
      </w:r>
      <w:proofErr w:type="gramStart"/>
      <w:r w:rsidR="00486F39" w:rsidRPr="00486F39">
        <w:rPr>
          <w:sz w:val="36"/>
          <w:szCs w:val="36"/>
        </w:rPr>
        <w:t>So</w:t>
      </w:r>
      <w:proofErr w:type="gramEnd"/>
      <w:r w:rsidR="00486F39" w:rsidRPr="00486F39">
        <w:rPr>
          <w:sz w:val="36"/>
          <w:szCs w:val="36"/>
        </w:rPr>
        <w:t xml:space="preserve"> with the example of Service </w:t>
      </w:r>
      <w:r w:rsidR="00845D5A" w:rsidRPr="00486F39">
        <w:rPr>
          <w:sz w:val="36"/>
          <w:szCs w:val="36"/>
        </w:rPr>
        <w:t>delivery,</w:t>
      </w:r>
      <w:r w:rsidR="00486F39" w:rsidRPr="00486F39">
        <w:rPr>
          <w:sz w:val="36"/>
          <w:szCs w:val="36"/>
        </w:rPr>
        <w:t xml:space="preserve"> we can provide how are uses inside of the changes/Updates of the issues with the service delivery within that specific municipality</w:t>
      </w:r>
      <w:r w:rsidRPr="002C4E83">
        <w:rPr>
          <w:sz w:val="36"/>
          <w:szCs w:val="36"/>
        </w:rPr>
        <w:t xml:space="preserve"> It can educate community members about various topics, initiatives, and programs aimed at resolving specific problems.</w:t>
      </w:r>
    </w:p>
    <w:p w14:paraId="2B92398D" w14:textId="77777777" w:rsidR="00740F96" w:rsidRPr="002C4E83" w:rsidRDefault="00740F96" w:rsidP="002C4E83">
      <w:pPr>
        <w:spacing w:before="0" w:line="240" w:lineRule="auto"/>
        <w:rPr>
          <w:sz w:val="36"/>
          <w:szCs w:val="36"/>
        </w:rPr>
      </w:pPr>
    </w:p>
    <w:p w14:paraId="32FD4271" w14:textId="4CD0ACA5" w:rsidR="00740F96" w:rsidRDefault="00740F96" w:rsidP="002C4E83">
      <w:pPr>
        <w:pStyle w:val="ListParagraph"/>
        <w:numPr>
          <w:ilvl w:val="0"/>
          <w:numId w:val="40"/>
        </w:numPr>
        <w:spacing w:before="0" w:line="240" w:lineRule="auto"/>
        <w:rPr>
          <w:sz w:val="36"/>
          <w:szCs w:val="36"/>
        </w:rPr>
      </w:pPr>
      <w:r w:rsidRPr="002C4E83">
        <w:rPr>
          <w:sz w:val="36"/>
          <w:szCs w:val="36"/>
        </w:rPr>
        <w:t xml:space="preserve">Reporting and Feedback Mechanism: A website can incorporate a reporting system where community members can easily submit complaints, concerns, or suggestions regarding issues in the community. </w:t>
      </w:r>
      <w:r w:rsidR="0091111E" w:rsidRPr="0091111E">
        <w:rPr>
          <w:sz w:val="36"/>
          <w:szCs w:val="36"/>
        </w:rPr>
        <w:t xml:space="preserve">We hope to create a platform where community members can report </w:t>
      </w:r>
      <w:r w:rsidR="0091111E" w:rsidRPr="0091111E">
        <w:rPr>
          <w:sz w:val="36"/>
          <w:szCs w:val="36"/>
        </w:rPr>
        <w:lastRenderedPageBreak/>
        <w:t>issues and faults within the community onto the website helping the people in that community to run more efficiently</w:t>
      </w:r>
      <w:r w:rsidR="0091111E">
        <w:rPr>
          <w:sz w:val="36"/>
          <w:szCs w:val="36"/>
        </w:rPr>
        <w:t xml:space="preserve">. </w:t>
      </w:r>
      <w:r w:rsidRPr="002C4E83">
        <w:rPr>
          <w:sz w:val="36"/>
          <w:szCs w:val="36"/>
        </w:rPr>
        <w:t>This can help streamline the process of addressing and resolving problems by providing a structured way for community members to communicate their issues to the relevant authorities or organizations.</w:t>
      </w:r>
    </w:p>
    <w:p w14:paraId="3DB5BCFF" w14:textId="77777777" w:rsidR="005B6A14" w:rsidRPr="005B6A14" w:rsidRDefault="005B6A14" w:rsidP="005B6A14">
      <w:pPr>
        <w:spacing w:before="0" w:line="240" w:lineRule="auto"/>
        <w:rPr>
          <w:sz w:val="36"/>
          <w:szCs w:val="36"/>
        </w:rPr>
      </w:pPr>
    </w:p>
    <w:p w14:paraId="593CE52B" w14:textId="1E163A48" w:rsidR="00740F96" w:rsidRDefault="00740F96" w:rsidP="002C4E83">
      <w:pPr>
        <w:pStyle w:val="ListParagraph"/>
        <w:numPr>
          <w:ilvl w:val="0"/>
          <w:numId w:val="40"/>
        </w:numPr>
        <w:spacing w:before="0" w:line="240" w:lineRule="auto"/>
        <w:rPr>
          <w:sz w:val="36"/>
          <w:szCs w:val="36"/>
        </w:rPr>
      </w:pPr>
      <w:r w:rsidRPr="002C4E83">
        <w:rPr>
          <w:sz w:val="36"/>
          <w:szCs w:val="36"/>
        </w:rPr>
        <w:t>Resource Directory: The website can include a comprehensive directory of resources available in the community, such as local services, support organizations, and government agencies. This can help individuals easily access the assistance they need and connect with relevant stakeholders who can help address their specific issues.</w:t>
      </w:r>
    </w:p>
    <w:p w14:paraId="423B3514" w14:textId="77777777" w:rsidR="00B87F37" w:rsidRPr="00B87F37" w:rsidRDefault="00B87F37" w:rsidP="00B87F37">
      <w:pPr>
        <w:spacing w:before="0" w:line="240" w:lineRule="auto"/>
        <w:rPr>
          <w:sz w:val="36"/>
          <w:szCs w:val="36"/>
        </w:rPr>
      </w:pPr>
    </w:p>
    <w:p w14:paraId="3A07F308" w14:textId="7AD3A81E" w:rsidR="00740F96" w:rsidRDefault="00740F96" w:rsidP="002C4E83">
      <w:pPr>
        <w:pStyle w:val="ListParagraph"/>
        <w:numPr>
          <w:ilvl w:val="0"/>
          <w:numId w:val="40"/>
        </w:numPr>
        <w:spacing w:before="0" w:line="240" w:lineRule="auto"/>
        <w:rPr>
          <w:sz w:val="36"/>
          <w:szCs w:val="36"/>
        </w:rPr>
      </w:pPr>
      <w:r w:rsidRPr="002C4E83">
        <w:rPr>
          <w:sz w:val="36"/>
          <w:szCs w:val="36"/>
        </w:rPr>
        <w:t>Online Services and Payments: If applicable to the specific issue, the website can provide online services or payment functionalities. For example, if there are utility bill payment issues, community members can conveniently pay their bills online through the website, reducing the need for physical visits or paper-based transactions.</w:t>
      </w:r>
    </w:p>
    <w:p w14:paraId="13DBC970" w14:textId="77777777" w:rsidR="0071020C" w:rsidRPr="0071020C" w:rsidRDefault="0071020C" w:rsidP="0071020C">
      <w:pPr>
        <w:spacing w:before="0" w:line="240" w:lineRule="auto"/>
        <w:rPr>
          <w:sz w:val="36"/>
          <w:szCs w:val="36"/>
        </w:rPr>
      </w:pPr>
    </w:p>
    <w:p w14:paraId="5E0340A3" w14:textId="71196F7A" w:rsidR="00740F96" w:rsidRPr="002C4E83" w:rsidRDefault="00740F96" w:rsidP="002C4E83">
      <w:pPr>
        <w:pStyle w:val="ListParagraph"/>
        <w:numPr>
          <w:ilvl w:val="0"/>
          <w:numId w:val="40"/>
        </w:numPr>
        <w:spacing w:before="0" w:line="240" w:lineRule="auto"/>
        <w:rPr>
          <w:sz w:val="36"/>
          <w:szCs w:val="36"/>
        </w:rPr>
      </w:pPr>
      <w:r w:rsidRPr="002C4E83">
        <w:rPr>
          <w:sz w:val="36"/>
          <w:szCs w:val="36"/>
        </w:rPr>
        <w:t>Education: The website can offer educational resources, tutorials, or workshops on topics related to community issues</w:t>
      </w:r>
      <w:r w:rsidR="00FC32F5">
        <w:rPr>
          <w:sz w:val="36"/>
          <w:szCs w:val="36"/>
        </w:rPr>
        <w:t xml:space="preserve"> such the </w:t>
      </w:r>
      <w:r w:rsidR="00837B34">
        <w:rPr>
          <w:sz w:val="36"/>
          <w:szCs w:val="36"/>
        </w:rPr>
        <w:t>unemployment</w:t>
      </w:r>
      <w:r w:rsidR="00FC32F5">
        <w:rPr>
          <w:sz w:val="36"/>
          <w:szCs w:val="36"/>
        </w:rPr>
        <w:t xml:space="preserve"> </w:t>
      </w:r>
      <w:r w:rsidR="00837B34">
        <w:rPr>
          <w:sz w:val="36"/>
          <w:szCs w:val="36"/>
        </w:rPr>
        <w:t>issue, we will provide resources</w:t>
      </w:r>
      <w:r w:rsidR="009B474F">
        <w:rPr>
          <w:sz w:val="36"/>
          <w:szCs w:val="36"/>
        </w:rPr>
        <w:t xml:space="preserve"> like how to draft a CV</w:t>
      </w:r>
      <w:r w:rsidRPr="002C4E83">
        <w:rPr>
          <w:sz w:val="36"/>
          <w:szCs w:val="36"/>
        </w:rPr>
        <w:t>. This can empower community members with knowledge and skills to address the problems they face.</w:t>
      </w:r>
    </w:p>
    <w:p w14:paraId="3DD3990A" w14:textId="77777777" w:rsidR="00740F96" w:rsidRDefault="00740F96" w:rsidP="00740F96"/>
    <w:p w14:paraId="15E22A0E" w14:textId="2D169A0B" w:rsidR="00043FFE" w:rsidRPr="00BD5931" w:rsidRDefault="00740F96" w:rsidP="00740F96">
      <w:pPr>
        <w:rPr>
          <w:sz w:val="36"/>
          <w:szCs w:val="36"/>
        </w:rPr>
      </w:pPr>
      <w:r w:rsidRPr="00BD5931">
        <w:rPr>
          <w:sz w:val="36"/>
          <w:szCs w:val="36"/>
        </w:rPr>
        <w:lastRenderedPageBreak/>
        <w:t xml:space="preserve">Overall, </w:t>
      </w:r>
      <w:r w:rsidR="00B31040" w:rsidRPr="00BD5931">
        <w:rPr>
          <w:sz w:val="36"/>
          <w:szCs w:val="36"/>
        </w:rPr>
        <w:t>our</w:t>
      </w:r>
      <w:r w:rsidRPr="00BD5931">
        <w:rPr>
          <w:sz w:val="36"/>
          <w:szCs w:val="36"/>
        </w:rPr>
        <w:t xml:space="preserve"> website can enhance community engagement, streamline communication, and provide a centralized platform for addressing and resolving issues. </w:t>
      </w:r>
    </w:p>
    <w:p w14:paraId="65A403B5" w14:textId="77777777" w:rsidR="00DE65A2" w:rsidRPr="00E237E8" w:rsidRDefault="00DE65A2" w:rsidP="00974DD3">
      <w:pPr>
        <w:spacing w:before="0" w:after="0"/>
        <w:sectPr w:rsidR="00DE65A2" w:rsidRPr="00E237E8" w:rsidSect="00AC4859">
          <w:pgSz w:w="12240" w:h="15840" w:code="1"/>
          <w:pgMar w:top="2160" w:right="1080" w:bottom="720" w:left="1080" w:header="648" w:footer="432" w:gutter="0"/>
          <w:cols w:space="708"/>
          <w:docGrid w:linePitch="360"/>
        </w:sectPr>
      </w:pPr>
    </w:p>
    <w:p w14:paraId="7C55E684" w14:textId="6390F4A6" w:rsidR="009800C0" w:rsidRDefault="0004022E" w:rsidP="009800C0">
      <w:pPr>
        <w:pStyle w:val="Heading1"/>
        <w:ind w:left="360"/>
      </w:pPr>
      <w:bookmarkStart w:id="9" w:name="_Toc136887376"/>
      <w:r>
        <w:lastRenderedPageBreak/>
        <w:t>solution impact</w:t>
      </w:r>
      <w:bookmarkEnd w:id="9"/>
    </w:p>
    <w:p w14:paraId="74B7D335" w14:textId="7E628538" w:rsidR="009800C0" w:rsidRPr="00BD5931" w:rsidRDefault="009800C0" w:rsidP="00E516D9">
      <w:pPr>
        <w:pStyle w:val="ListBullet"/>
        <w:spacing w:after="0" w:line="240" w:lineRule="auto"/>
        <w:rPr>
          <w:sz w:val="36"/>
          <w:szCs w:val="36"/>
        </w:rPr>
      </w:pPr>
      <w:r w:rsidRPr="00BD5931">
        <w:rPr>
          <w:sz w:val="36"/>
          <w:szCs w:val="36"/>
        </w:rPr>
        <w:t>Improved Access to Information: The website will provide community members with easy access to important information, such as guidelines and resources for drafting CVs, community updates, and relevant news. This will empower individuals with the knowledge they need to create effective CVs and stay informed about community matters.</w:t>
      </w:r>
    </w:p>
    <w:p w14:paraId="556AB486" w14:textId="0AC1410C" w:rsidR="009800C0" w:rsidRPr="00BD5931" w:rsidRDefault="009800C0" w:rsidP="00E516D9">
      <w:pPr>
        <w:pStyle w:val="ListBullet"/>
        <w:spacing w:after="0" w:line="240" w:lineRule="auto"/>
        <w:rPr>
          <w:sz w:val="36"/>
          <w:szCs w:val="36"/>
        </w:rPr>
      </w:pPr>
      <w:r w:rsidRPr="00BD5931">
        <w:rPr>
          <w:sz w:val="36"/>
          <w:szCs w:val="36"/>
        </w:rPr>
        <w:t>Enhanced Reporting and Issue Resolution: The website's reporting system will enable community members to report issues promptly and efficiently. This streamlined process will ensure that community concerns are documented and addressed in a timely manner, fostering a sense of accountability and responsiveness from local authorities.</w:t>
      </w:r>
    </w:p>
    <w:p w14:paraId="7E1C1E37" w14:textId="560EF4BD" w:rsidR="009800C0" w:rsidRPr="00BD5931" w:rsidRDefault="009800C0" w:rsidP="00E516D9">
      <w:pPr>
        <w:pStyle w:val="ListBullet"/>
        <w:spacing w:after="0" w:line="240" w:lineRule="auto"/>
        <w:rPr>
          <w:sz w:val="36"/>
          <w:szCs w:val="36"/>
        </w:rPr>
      </w:pPr>
      <w:r w:rsidRPr="00BD5931">
        <w:rPr>
          <w:sz w:val="36"/>
          <w:szCs w:val="36"/>
        </w:rPr>
        <w:t>Convenient Utility Payments: By incorporating online payment functionalities, the website will allow community members to conveniently pay for water and electricity bills. This will eliminate the need for physical visits or paper-based transactions, saving time and effort for residents and improving overall efficiency in utility payment processes.</w:t>
      </w:r>
    </w:p>
    <w:p w14:paraId="42752298" w14:textId="2BD9498B" w:rsidR="009800C0" w:rsidRPr="00BD5931" w:rsidRDefault="009800C0" w:rsidP="00E516D9">
      <w:pPr>
        <w:pStyle w:val="ListBullet"/>
        <w:spacing w:after="0" w:line="240" w:lineRule="auto"/>
        <w:rPr>
          <w:sz w:val="36"/>
          <w:szCs w:val="36"/>
        </w:rPr>
      </w:pPr>
      <w:r w:rsidRPr="00BD5931">
        <w:rPr>
          <w:sz w:val="36"/>
          <w:szCs w:val="36"/>
        </w:rPr>
        <w:t>Skills Development and Empowerment: The website can provide educational resources, guides, and templates for CV drafting, helping community members enhance their employability. By improving their CV writing skills, individuals will have better chances of securing employment and advancing their careers, leading to economic empowerment and improved livelihoods.</w:t>
      </w:r>
    </w:p>
    <w:p w14:paraId="1E538F99" w14:textId="02B7AD36" w:rsidR="009800C0" w:rsidRPr="00BD5931" w:rsidRDefault="009800C0" w:rsidP="00E516D9">
      <w:pPr>
        <w:pStyle w:val="ListBullet"/>
        <w:spacing w:after="0" w:line="240" w:lineRule="auto"/>
        <w:rPr>
          <w:sz w:val="36"/>
          <w:szCs w:val="36"/>
        </w:rPr>
      </w:pPr>
      <w:r w:rsidRPr="00BD5931">
        <w:rPr>
          <w:sz w:val="36"/>
          <w:szCs w:val="36"/>
        </w:rPr>
        <w:t xml:space="preserve">Resource Directory and Support: The website's comprehensive resource directory will provide information on </w:t>
      </w:r>
      <w:r w:rsidRPr="00BD5931">
        <w:rPr>
          <w:sz w:val="36"/>
          <w:szCs w:val="36"/>
        </w:rPr>
        <w:lastRenderedPageBreak/>
        <w:t>local services, support organizations, and government agencies. This will enable community members to easily access relevant assistance and support, promoting a stronger support system within the community.</w:t>
      </w:r>
    </w:p>
    <w:p w14:paraId="722EB3F4" w14:textId="416980BB" w:rsidR="009800C0" w:rsidRPr="00BD5931" w:rsidRDefault="009800C0" w:rsidP="00E516D9">
      <w:pPr>
        <w:pStyle w:val="ListBullet"/>
        <w:spacing w:after="0" w:line="240" w:lineRule="auto"/>
        <w:rPr>
          <w:sz w:val="36"/>
          <w:szCs w:val="36"/>
        </w:rPr>
      </w:pPr>
      <w:r w:rsidRPr="00BD5931">
        <w:rPr>
          <w:sz w:val="36"/>
          <w:szCs w:val="36"/>
        </w:rPr>
        <w:t>Positive Community Image: A well-designed and functional municipality website demonstrates a commitment to transparency, efficiency, and community welfare. This can enhance the overall image of the municipality, instill confidence among community members, and attract potential investors or stakeholders who value an engaged and well-managed community.</w:t>
      </w:r>
    </w:p>
    <w:p w14:paraId="6F7BC446" w14:textId="75FB1CCD" w:rsidR="00E516D9" w:rsidRPr="00BD5931" w:rsidRDefault="00E516D9" w:rsidP="00E516D9">
      <w:pPr>
        <w:pStyle w:val="ListBullet"/>
        <w:spacing w:after="0" w:line="240" w:lineRule="auto"/>
        <w:rPr>
          <w:sz w:val="36"/>
          <w:szCs w:val="36"/>
        </w:rPr>
      </w:pPr>
      <w:r w:rsidRPr="00BD5931">
        <w:rPr>
          <w:sz w:val="36"/>
          <w:szCs w:val="36"/>
        </w:rPr>
        <w:t>Scalability: The website's infrastructure and design should be built with scalability in mind. As the community grows and the website gains traction, it should be able to accommodate an increasing number of users and handle higher volumes of data and traffic. Scalability ensures that the website can continue to serve the expanding needs of the community without compromising its performance or user experience. This flexibility will allow the website to adapt and scale up as the community's requirements evolve over time, ensuring its long-term effectiveness and sustainability.</w:t>
      </w:r>
    </w:p>
    <w:p w14:paraId="700B7A44" w14:textId="77777777" w:rsidR="00E516D9" w:rsidRPr="00BD5931" w:rsidRDefault="00E516D9" w:rsidP="009800C0">
      <w:pPr>
        <w:pStyle w:val="ListBullet"/>
        <w:numPr>
          <w:ilvl w:val="0"/>
          <w:numId w:val="0"/>
        </w:numPr>
        <w:ind w:left="340" w:hanging="340"/>
        <w:rPr>
          <w:sz w:val="36"/>
          <w:szCs w:val="36"/>
        </w:rPr>
      </w:pPr>
    </w:p>
    <w:p w14:paraId="407AC544" w14:textId="225894C9" w:rsidR="00026EAE" w:rsidRPr="00E516D9" w:rsidRDefault="009800C0" w:rsidP="009800C0">
      <w:pPr>
        <w:pStyle w:val="ListBullet"/>
        <w:numPr>
          <w:ilvl w:val="0"/>
          <w:numId w:val="0"/>
        </w:numPr>
        <w:ind w:left="340" w:hanging="340"/>
        <w:rPr>
          <w:sz w:val="36"/>
          <w:szCs w:val="36"/>
        </w:rPr>
        <w:sectPr w:rsidR="00026EAE" w:rsidRPr="00E516D9" w:rsidSect="00AC4859">
          <w:pgSz w:w="12240" w:h="15840" w:code="1"/>
          <w:pgMar w:top="2160" w:right="1080" w:bottom="720" w:left="1080" w:header="648" w:footer="432" w:gutter="0"/>
          <w:cols w:space="708"/>
          <w:docGrid w:linePitch="360"/>
        </w:sectPr>
      </w:pPr>
      <w:r w:rsidRPr="00BD5931">
        <w:rPr>
          <w:sz w:val="36"/>
          <w:szCs w:val="36"/>
        </w:rPr>
        <w:t xml:space="preserve">By implementing </w:t>
      </w:r>
      <w:r w:rsidR="00E516D9" w:rsidRPr="00BD5931">
        <w:rPr>
          <w:sz w:val="36"/>
          <w:szCs w:val="36"/>
        </w:rPr>
        <w:t>our</w:t>
      </w:r>
      <w:r w:rsidRPr="00BD5931">
        <w:rPr>
          <w:sz w:val="36"/>
          <w:szCs w:val="36"/>
        </w:rPr>
        <w:t xml:space="preserve"> municipality website with the features and functionalities, the community will experience improved access to information, streamlined issue resolution, convenient utility payments, skills development opportunities, increased community engagement, and a positive community image. These impacts will contribute to a more empowered, informed, and connected community, ultimately </w:t>
      </w:r>
      <w:r w:rsidRPr="00BD5931">
        <w:rPr>
          <w:sz w:val="36"/>
          <w:szCs w:val="36"/>
        </w:rPr>
        <w:lastRenderedPageBreak/>
        <w:t>enhancing the overall well-being and development of the municipality.</w:t>
      </w:r>
      <w:r w:rsidR="00BC7AF3" w:rsidRPr="00BD5931">
        <w:rPr>
          <w:sz w:val="36"/>
          <w:szCs w:val="36"/>
        </w:rPr>
        <w:t xml:space="preserve">  And users will need this website</w:t>
      </w:r>
      <w:r w:rsidR="003D53CF" w:rsidRPr="00BD5931">
        <w:rPr>
          <w:sz w:val="36"/>
          <w:szCs w:val="36"/>
        </w:rPr>
        <w:t xml:space="preserve"> to do all those things for their convenience.</w:t>
      </w:r>
    </w:p>
    <w:p w14:paraId="40EE85E3" w14:textId="73119F96" w:rsidR="00026EAE" w:rsidRPr="00E237E8" w:rsidRDefault="00FF440F" w:rsidP="00FF440F">
      <w:pPr>
        <w:pStyle w:val="Heading1"/>
      </w:pPr>
      <w:bookmarkStart w:id="10" w:name="_Toc136887377"/>
      <w:r>
        <w:lastRenderedPageBreak/>
        <w:t>Poc – proof of concept</w:t>
      </w:r>
      <w:bookmarkEnd w:id="10"/>
    </w:p>
    <w:p w14:paraId="67031689" w14:textId="38F2EE8E" w:rsidR="00B37B3B" w:rsidRPr="00E237E8" w:rsidRDefault="00C114CB" w:rsidP="00B37B3B">
      <w:pPr>
        <w:pStyle w:val="ListBullet"/>
        <w:numPr>
          <w:ilvl w:val="0"/>
          <w:numId w:val="0"/>
        </w:numPr>
        <w:ind w:left="340" w:hanging="340"/>
      </w:pPr>
      <w:r>
        <w:rPr>
          <w:noProof/>
        </w:rPr>
        <w:drawing>
          <wp:anchor distT="0" distB="0" distL="114300" distR="114300" simplePos="0" relativeHeight="251706880" behindDoc="1" locked="0" layoutInCell="1" allowOverlap="1" wp14:anchorId="346BC23F" wp14:editId="6AEA73AD">
            <wp:simplePos x="0" y="0"/>
            <wp:positionH relativeFrom="margin">
              <wp:align>center</wp:align>
            </wp:positionH>
            <wp:positionV relativeFrom="paragraph">
              <wp:posOffset>346266</wp:posOffset>
            </wp:positionV>
            <wp:extent cx="7081796" cy="3287024"/>
            <wp:effectExtent l="0" t="0" r="5080" b="8890"/>
            <wp:wrapTight wrapText="bothSides">
              <wp:wrapPolygon edited="0">
                <wp:start x="0" y="0"/>
                <wp:lineTo x="0" y="21533"/>
                <wp:lineTo x="21557" y="21533"/>
                <wp:lineTo x="21557" y="0"/>
                <wp:lineTo x="0" y="0"/>
              </wp:wrapPolygon>
            </wp:wrapTight>
            <wp:docPr id="5824205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081796" cy="3287024"/>
                    </a:xfrm>
                    <a:prstGeom prst="rect">
                      <a:avLst/>
                    </a:prstGeom>
                    <a:noFill/>
                  </pic:spPr>
                </pic:pic>
              </a:graphicData>
            </a:graphic>
            <wp14:sizeRelH relativeFrom="margin">
              <wp14:pctWidth>0</wp14:pctWidth>
            </wp14:sizeRelH>
            <wp14:sizeRelV relativeFrom="margin">
              <wp14:pctHeight>0</wp14:pctHeight>
            </wp14:sizeRelV>
          </wp:anchor>
        </w:drawing>
      </w:r>
      <w:bookmarkStart w:id="11" w:name="_Hlk136698517"/>
      <w:r>
        <w:rPr>
          <w:rFonts w:asciiTheme="majorHAnsi" w:eastAsiaTheme="majorEastAsia" w:hAnsiTheme="majorHAnsi" w:cstheme="majorBidi"/>
          <w:b/>
          <w:caps/>
          <w:color w:val="107082" w:themeColor="accent2"/>
          <w:sz w:val="32"/>
          <w:szCs w:val="32"/>
        </w:rPr>
        <w:t>Figma</w:t>
      </w:r>
      <w:bookmarkEnd w:id="11"/>
    </w:p>
    <w:p w14:paraId="0C30C737" w14:textId="38319D9B" w:rsidR="00B37B3B" w:rsidRDefault="00C114CB" w:rsidP="00B37B3B">
      <w:pPr>
        <w:pStyle w:val="ListBullet"/>
        <w:numPr>
          <w:ilvl w:val="0"/>
          <w:numId w:val="0"/>
        </w:numPr>
        <w:ind w:left="340" w:hanging="340"/>
      </w:pPr>
      <w:r>
        <w:t>Website Homepage</w:t>
      </w:r>
    </w:p>
    <w:p w14:paraId="2014BB71" w14:textId="6A53A9FF" w:rsidR="00C114CB" w:rsidRDefault="00C114CB" w:rsidP="00C114CB">
      <w:pPr>
        <w:tabs>
          <w:tab w:val="left" w:pos="2989"/>
        </w:tabs>
      </w:pPr>
      <w:r>
        <w:tab/>
      </w:r>
    </w:p>
    <w:p w14:paraId="3A2C991C" w14:textId="77777777" w:rsidR="00290C52" w:rsidRDefault="00C114CB" w:rsidP="00C114CB">
      <w:pPr>
        <w:tabs>
          <w:tab w:val="left" w:pos="2989"/>
        </w:tabs>
        <w:rPr>
          <w:rFonts w:asciiTheme="majorHAnsi" w:eastAsiaTheme="majorEastAsia" w:hAnsiTheme="majorHAnsi" w:cstheme="majorBidi"/>
          <w:b/>
          <w:caps/>
          <w:color w:val="107082" w:themeColor="accent2"/>
          <w:sz w:val="32"/>
          <w:szCs w:val="32"/>
        </w:rPr>
      </w:pPr>
      <w:bookmarkStart w:id="12" w:name="_Hlk136700992"/>
      <w:r>
        <w:rPr>
          <w:rFonts w:asciiTheme="majorHAnsi" w:eastAsiaTheme="majorEastAsia" w:hAnsiTheme="majorHAnsi" w:cstheme="majorBidi"/>
          <w:b/>
          <w:caps/>
          <w:color w:val="107082" w:themeColor="accent2"/>
          <w:sz w:val="32"/>
          <w:szCs w:val="32"/>
        </w:rPr>
        <w:t>Background story</w:t>
      </w:r>
    </w:p>
    <w:bookmarkEnd w:id="12"/>
    <w:p w14:paraId="44EF00C7" w14:textId="7BCD4BCA" w:rsidR="00290C52" w:rsidRPr="00BD5931" w:rsidRDefault="00290C52" w:rsidP="00290C52">
      <w:pPr>
        <w:tabs>
          <w:tab w:val="left" w:pos="2989"/>
        </w:tabs>
        <w:rPr>
          <w:sz w:val="36"/>
          <w:szCs w:val="36"/>
        </w:rPr>
      </w:pPr>
      <w:r w:rsidRPr="00BD5931">
        <w:rPr>
          <w:sz w:val="36"/>
          <w:szCs w:val="36"/>
        </w:rPr>
        <w:t>We, as a group, are all</w:t>
      </w:r>
      <w:r w:rsidRPr="00BD5931">
        <w:rPr>
          <w:sz w:val="36"/>
          <w:szCs w:val="36"/>
        </w:rPr>
        <w:t xml:space="preserve"> resident</w:t>
      </w:r>
      <w:r w:rsidRPr="00BD5931">
        <w:rPr>
          <w:sz w:val="36"/>
          <w:szCs w:val="36"/>
        </w:rPr>
        <w:t xml:space="preserve">s </w:t>
      </w:r>
      <w:r w:rsidRPr="00BD5931">
        <w:rPr>
          <w:sz w:val="36"/>
          <w:szCs w:val="36"/>
        </w:rPr>
        <w:t xml:space="preserve">of </w:t>
      </w:r>
      <w:r w:rsidRPr="00BD5931">
        <w:rPr>
          <w:sz w:val="36"/>
          <w:szCs w:val="36"/>
        </w:rPr>
        <w:t xml:space="preserve">different communities that </w:t>
      </w:r>
      <w:r w:rsidRPr="00BD5931">
        <w:rPr>
          <w:sz w:val="36"/>
          <w:szCs w:val="36"/>
        </w:rPr>
        <w:t xml:space="preserve">we call home. Over the years, </w:t>
      </w:r>
      <w:r w:rsidRPr="00BD5931">
        <w:rPr>
          <w:sz w:val="36"/>
          <w:szCs w:val="36"/>
        </w:rPr>
        <w:t xml:space="preserve">we </w:t>
      </w:r>
      <w:r w:rsidRPr="00BD5931">
        <w:rPr>
          <w:sz w:val="36"/>
          <w:szCs w:val="36"/>
        </w:rPr>
        <w:t>have</w:t>
      </w:r>
      <w:r w:rsidRPr="00BD5931">
        <w:rPr>
          <w:sz w:val="36"/>
          <w:szCs w:val="36"/>
        </w:rPr>
        <w:t xml:space="preserve"> all witnessed</w:t>
      </w:r>
      <w:r w:rsidRPr="00BD5931">
        <w:rPr>
          <w:sz w:val="36"/>
          <w:szCs w:val="36"/>
        </w:rPr>
        <w:t xml:space="preserve"> the challenges and struggles faced by our neighbors when it comes to accessing information, reporting issues, and managing essential services like water and electricity.</w:t>
      </w:r>
    </w:p>
    <w:p w14:paraId="603D577B" w14:textId="40023B35" w:rsidR="00290C52" w:rsidRPr="00BD5931" w:rsidRDefault="00290C52" w:rsidP="00290C52">
      <w:pPr>
        <w:tabs>
          <w:tab w:val="left" w:pos="2989"/>
        </w:tabs>
        <w:rPr>
          <w:sz w:val="36"/>
          <w:szCs w:val="36"/>
        </w:rPr>
      </w:pPr>
      <w:r w:rsidRPr="00BD5931">
        <w:rPr>
          <w:sz w:val="36"/>
          <w:szCs w:val="36"/>
        </w:rPr>
        <w:t>As we were talking</w:t>
      </w:r>
      <w:r w:rsidRPr="00BD5931">
        <w:rPr>
          <w:sz w:val="36"/>
          <w:szCs w:val="36"/>
        </w:rPr>
        <w:t xml:space="preserve">, we shared our experiences and realized that many of us had encountered difficulties in drafting professional CVs, finding the right resources, and staying informed about community matters. We felt a desire to bridge </w:t>
      </w:r>
      <w:r w:rsidRPr="00BD5931">
        <w:rPr>
          <w:sz w:val="36"/>
          <w:szCs w:val="36"/>
        </w:rPr>
        <w:lastRenderedPageBreak/>
        <w:t>these gaps and empower our community members with the tools they need to thrive.</w:t>
      </w:r>
    </w:p>
    <w:p w14:paraId="2F999994" w14:textId="6D0FAF5F" w:rsidR="00290C52" w:rsidRPr="00BD5931" w:rsidRDefault="00290C52" w:rsidP="00290C52">
      <w:pPr>
        <w:tabs>
          <w:tab w:val="left" w:pos="2989"/>
        </w:tabs>
        <w:rPr>
          <w:sz w:val="36"/>
          <w:szCs w:val="36"/>
        </w:rPr>
      </w:pPr>
      <w:r w:rsidRPr="00BD5931">
        <w:rPr>
          <w:sz w:val="36"/>
          <w:szCs w:val="36"/>
        </w:rPr>
        <w:t xml:space="preserve">Inspired by our conversations, </w:t>
      </w:r>
      <w:r w:rsidRPr="00BD5931">
        <w:rPr>
          <w:sz w:val="36"/>
          <w:szCs w:val="36"/>
        </w:rPr>
        <w:t>we</w:t>
      </w:r>
      <w:r w:rsidRPr="00BD5931">
        <w:rPr>
          <w:sz w:val="36"/>
          <w:szCs w:val="36"/>
        </w:rPr>
        <w:t xml:space="preserve"> decided to </w:t>
      </w:r>
      <w:proofErr w:type="gramStart"/>
      <w:r w:rsidRPr="00BD5931">
        <w:rPr>
          <w:sz w:val="36"/>
          <w:szCs w:val="36"/>
        </w:rPr>
        <w:t>take action</w:t>
      </w:r>
      <w:proofErr w:type="gramEnd"/>
      <w:r w:rsidRPr="00BD5931">
        <w:rPr>
          <w:sz w:val="36"/>
          <w:szCs w:val="36"/>
        </w:rPr>
        <w:t xml:space="preserve"> and create a solution that could make a meaningful impact on our community. That's when the idea for the municipality website was born. </w:t>
      </w:r>
      <w:r w:rsidRPr="00BD5931">
        <w:rPr>
          <w:sz w:val="36"/>
          <w:szCs w:val="36"/>
        </w:rPr>
        <w:t xml:space="preserve">We </w:t>
      </w:r>
      <w:r w:rsidRPr="00BD5931">
        <w:rPr>
          <w:sz w:val="36"/>
          <w:szCs w:val="36"/>
        </w:rPr>
        <w:t xml:space="preserve">envisioned a centralized platform where individuals could find guidance on drafting CVs, report issues that needed attention, make utility bill payments conveniently, and access essential </w:t>
      </w:r>
      <w:r w:rsidR="00845D5A" w:rsidRPr="00BD5931">
        <w:rPr>
          <w:sz w:val="36"/>
          <w:szCs w:val="36"/>
        </w:rPr>
        <w:t>resources.</w:t>
      </w:r>
      <w:r w:rsidRPr="00BD5931">
        <w:rPr>
          <w:sz w:val="36"/>
          <w:szCs w:val="36"/>
        </w:rPr>
        <w:t xml:space="preserve"> Together, we formed a dedicated team committed to creating a website that would serve as a one-stop solution for our community's needs.</w:t>
      </w:r>
    </w:p>
    <w:p w14:paraId="133CBD1A" w14:textId="1EB13D2C" w:rsidR="00290C52" w:rsidRPr="00BD5931" w:rsidRDefault="00290C52" w:rsidP="00290C52">
      <w:pPr>
        <w:tabs>
          <w:tab w:val="left" w:pos="2989"/>
        </w:tabs>
        <w:rPr>
          <w:sz w:val="36"/>
          <w:szCs w:val="36"/>
        </w:rPr>
      </w:pPr>
      <w:r w:rsidRPr="00BD5931">
        <w:rPr>
          <w:sz w:val="36"/>
          <w:szCs w:val="36"/>
        </w:rPr>
        <w:t>We collaborated to build a user-friendly and intuitive platform that would be accessible to all residents, regardless of their technological proficiency.</w:t>
      </w:r>
    </w:p>
    <w:p w14:paraId="5AF5786F" w14:textId="480D2C1D" w:rsidR="00290C52" w:rsidRPr="00BD5931" w:rsidRDefault="00290C52" w:rsidP="00290C52">
      <w:pPr>
        <w:tabs>
          <w:tab w:val="left" w:pos="2989"/>
        </w:tabs>
        <w:rPr>
          <w:sz w:val="36"/>
          <w:szCs w:val="36"/>
        </w:rPr>
      </w:pPr>
      <w:r w:rsidRPr="00BD5931">
        <w:rPr>
          <w:sz w:val="36"/>
          <w:szCs w:val="36"/>
        </w:rPr>
        <w:t xml:space="preserve">Throughout the development process, we remained focused on our mission: to </w:t>
      </w:r>
      <w:r w:rsidRPr="00BD5931">
        <w:rPr>
          <w:sz w:val="36"/>
          <w:szCs w:val="36"/>
        </w:rPr>
        <w:t>better</w:t>
      </w:r>
      <w:r w:rsidRPr="00BD5931">
        <w:rPr>
          <w:sz w:val="36"/>
          <w:szCs w:val="36"/>
        </w:rPr>
        <w:t xml:space="preserve"> our community with the tools and resources needed to thrive. We tested each feature, refining and improving it based on user feedback, until we were confident that the website would meet the diverse needs of our community members.</w:t>
      </w:r>
    </w:p>
    <w:p w14:paraId="161A1358" w14:textId="115BA74B" w:rsidR="00290C52" w:rsidRPr="00BD5931" w:rsidRDefault="00290C52" w:rsidP="00290C52">
      <w:pPr>
        <w:tabs>
          <w:tab w:val="left" w:pos="2989"/>
        </w:tabs>
        <w:rPr>
          <w:sz w:val="36"/>
          <w:szCs w:val="36"/>
        </w:rPr>
      </w:pPr>
      <w:r w:rsidRPr="00BD5931">
        <w:rPr>
          <w:sz w:val="36"/>
          <w:szCs w:val="36"/>
        </w:rPr>
        <w:t xml:space="preserve">Finally, after months of dedication and hard work, the municipality website </w:t>
      </w:r>
      <w:proofErr w:type="gramStart"/>
      <w:r w:rsidRPr="00BD5931">
        <w:rPr>
          <w:sz w:val="36"/>
          <w:szCs w:val="36"/>
        </w:rPr>
        <w:t>is</w:t>
      </w:r>
      <w:proofErr w:type="gramEnd"/>
      <w:r w:rsidRPr="00BD5931">
        <w:rPr>
          <w:sz w:val="36"/>
          <w:szCs w:val="36"/>
        </w:rPr>
        <w:t xml:space="preserve"> launched. Our vision of providing accessible information, streamlined issue reporting, convenient utility payments, skills enhancement, community engagement, and resource accessibility was now a reality.</w:t>
      </w:r>
    </w:p>
    <w:p w14:paraId="0164C25B" w14:textId="77777777" w:rsidR="00290C52" w:rsidRPr="00BD5931" w:rsidRDefault="00290C52" w:rsidP="00290C52">
      <w:pPr>
        <w:tabs>
          <w:tab w:val="left" w:pos="2989"/>
        </w:tabs>
        <w:rPr>
          <w:sz w:val="36"/>
          <w:szCs w:val="36"/>
        </w:rPr>
      </w:pPr>
    </w:p>
    <w:p w14:paraId="39E01FBB" w14:textId="40BB67CE" w:rsidR="00290C52" w:rsidRPr="00BD5931" w:rsidRDefault="00290C52" w:rsidP="00290C52">
      <w:pPr>
        <w:tabs>
          <w:tab w:val="left" w:pos="2989"/>
        </w:tabs>
        <w:rPr>
          <w:sz w:val="36"/>
          <w:szCs w:val="36"/>
        </w:rPr>
      </w:pPr>
      <w:r w:rsidRPr="00BD5931">
        <w:rPr>
          <w:sz w:val="36"/>
          <w:szCs w:val="36"/>
        </w:rPr>
        <w:t xml:space="preserve">As the website continues to grow and evolve, we </w:t>
      </w:r>
      <w:r w:rsidRPr="00BD5931">
        <w:rPr>
          <w:sz w:val="36"/>
          <w:szCs w:val="36"/>
        </w:rPr>
        <w:t>hope to be</w:t>
      </w:r>
      <w:r w:rsidRPr="00BD5931">
        <w:rPr>
          <w:sz w:val="36"/>
          <w:szCs w:val="36"/>
        </w:rPr>
        <w:t xml:space="preserve"> proud of the positive impact it </w:t>
      </w:r>
      <w:r w:rsidRPr="00BD5931">
        <w:rPr>
          <w:sz w:val="36"/>
          <w:szCs w:val="36"/>
        </w:rPr>
        <w:t>will make.</w:t>
      </w:r>
      <w:r w:rsidRPr="00BD5931">
        <w:rPr>
          <w:sz w:val="36"/>
          <w:szCs w:val="36"/>
        </w:rPr>
        <w:t xml:space="preserve"> We </w:t>
      </w:r>
      <w:r w:rsidRPr="00BD5931">
        <w:rPr>
          <w:sz w:val="36"/>
          <w:szCs w:val="36"/>
        </w:rPr>
        <w:t xml:space="preserve">hope to </w:t>
      </w:r>
      <w:r w:rsidRPr="00BD5931">
        <w:rPr>
          <w:sz w:val="36"/>
          <w:szCs w:val="36"/>
        </w:rPr>
        <w:t xml:space="preserve">see community members gaining confidence in drafting their CVs, reporting issues with ease, making seamless utility bill payments, engaging in constructive discussions, and accessing valuable resources that enhance their </w:t>
      </w:r>
      <w:r w:rsidR="00845D5A" w:rsidRPr="00BD5931">
        <w:rPr>
          <w:sz w:val="36"/>
          <w:szCs w:val="36"/>
        </w:rPr>
        <w:t>lives.</w:t>
      </w:r>
      <w:r w:rsidRPr="00BD5931">
        <w:rPr>
          <w:sz w:val="36"/>
          <w:szCs w:val="36"/>
        </w:rPr>
        <w:t xml:space="preserve"> We </w:t>
      </w:r>
      <w:r w:rsidRPr="00BD5931">
        <w:rPr>
          <w:sz w:val="36"/>
          <w:szCs w:val="36"/>
        </w:rPr>
        <w:t>hope</w:t>
      </w:r>
      <w:r w:rsidRPr="00BD5931">
        <w:rPr>
          <w:sz w:val="36"/>
          <w:szCs w:val="36"/>
        </w:rPr>
        <w:t xml:space="preserve"> to expand the website's features and foster a sense of empowerment, connectivity, and opportunity</w:t>
      </w:r>
      <w:r w:rsidRPr="00BD5931">
        <w:rPr>
          <w:sz w:val="36"/>
          <w:szCs w:val="36"/>
        </w:rPr>
        <w:t xml:space="preserve"> for the users of the website.</w:t>
      </w:r>
    </w:p>
    <w:p w14:paraId="091B6E3D" w14:textId="7BAA767F" w:rsidR="00420DEC" w:rsidRPr="00BD5931" w:rsidRDefault="00290C52" w:rsidP="00420DEC">
      <w:pPr>
        <w:tabs>
          <w:tab w:val="left" w:pos="2989"/>
        </w:tabs>
        <w:rPr>
          <w:sz w:val="36"/>
          <w:szCs w:val="36"/>
        </w:rPr>
      </w:pPr>
      <w:r w:rsidRPr="00BD5931">
        <w:rPr>
          <w:sz w:val="36"/>
          <w:szCs w:val="36"/>
        </w:rPr>
        <w:t xml:space="preserve">For our design we used the programming languages HTML, CSS, </w:t>
      </w:r>
      <w:proofErr w:type="spellStart"/>
      <w:r w:rsidRPr="00BD5931">
        <w:rPr>
          <w:sz w:val="36"/>
          <w:szCs w:val="36"/>
        </w:rPr>
        <w:t>Javascript</w:t>
      </w:r>
      <w:proofErr w:type="spellEnd"/>
      <w:r w:rsidRPr="00BD5931">
        <w:rPr>
          <w:sz w:val="36"/>
          <w:szCs w:val="36"/>
        </w:rPr>
        <w:t xml:space="preserve"> and </w:t>
      </w:r>
      <w:r w:rsidR="00845D5A" w:rsidRPr="00BD5931">
        <w:rPr>
          <w:sz w:val="36"/>
          <w:szCs w:val="36"/>
        </w:rPr>
        <w:t>PHP</w:t>
      </w:r>
      <w:r w:rsidRPr="00BD5931">
        <w:rPr>
          <w:sz w:val="36"/>
          <w:szCs w:val="36"/>
        </w:rPr>
        <w:t xml:space="preserve"> to design and build our website</w:t>
      </w:r>
      <w:r w:rsidR="00420DEC" w:rsidRPr="00BD5931">
        <w:rPr>
          <w:sz w:val="36"/>
          <w:szCs w:val="36"/>
        </w:rPr>
        <w:t xml:space="preserve"> because those languages are best to create a good looking and interactive website.</w:t>
      </w:r>
      <w:r w:rsidRPr="00BD5931">
        <w:rPr>
          <w:sz w:val="36"/>
          <w:szCs w:val="36"/>
        </w:rPr>
        <w:t xml:space="preserve"> It took a long time to come up with how we would design how website</w:t>
      </w:r>
      <w:r w:rsidR="00420DEC" w:rsidRPr="00BD5931">
        <w:rPr>
          <w:sz w:val="36"/>
          <w:szCs w:val="36"/>
        </w:rPr>
        <w:t>. We wanted it to look professional and neat. And we wanted to create a website that when you click a certain button, it directs you to a certain tab seamlessly and it works. We used a monochromatic theme to make our website look professional.</w:t>
      </w:r>
    </w:p>
    <w:p w14:paraId="2722AA62" w14:textId="630825BB" w:rsidR="00420DEC" w:rsidRPr="00BD5931" w:rsidRDefault="00420DEC" w:rsidP="00420DEC">
      <w:pPr>
        <w:tabs>
          <w:tab w:val="left" w:pos="2989"/>
        </w:tabs>
        <w:rPr>
          <w:sz w:val="36"/>
          <w:szCs w:val="36"/>
        </w:rPr>
      </w:pPr>
      <w:r w:rsidRPr="00BD5931">
        <w:rPr>
          <w:sz w:val="36"/>
          <w:szCs w:val="36"/>
        </w:rPr>
        <w:t xml:space="preserve">1. Homepage: </w:t>
      </w:r>
      <w:r w:rsidRPr="00BD5931">
        <w:rPr>
          <w:sz w:val="36"/>
          <w:szCs w:val="36"/>
        </w:rPr>
        <w:t>We wanted a</w:t>
      </w:r>
      <w:r w:rsidRPr="00BD5931">
        <w:rPr>
          <w:sz w:val="36"/>
          <w:szCs w:val="36"/>
        </w:rPr>
        <w:t xml:space="preserve"> user-friendly homepage that highlights the key features and functionalities of the website</w:t>
      </w:r>
      <w:r w:rsidRPr="00BD5931">
        <w:rPr>
          <w:sz w:val="36"/>
          <w:szCs w:val="36"/>
        </w:rPr>
        <w:t xml:space="preserve">, which would </w:t>
      </w:r>
      <w:r w:rsidRPr="00BD5931">
        <w:rPr>
          <w:sz w:val="36"/>
          <w:szCs w:val="36"/>
        </w:rPr>
        <w:t>include a brief introduction to the website's purpose, emphasizing its role in providing information, facilitating issue reporting, and enabling utility bill payments.</w:t>
      </w:r>
    </w:p>
    <w:p w14:paraId="2E73AAA9" w14:textId="65992EF1" w:rsidR="00420DEC" w:rsidRPr="00BD5931" w:rsidRDefault="00420DEC" w:rsidP="00420DEC">
      <w:pPr>
        <w:tabs>
          <w:tab w:val="left" w:pos="2989"/>
        </w:tabs>
        <w:rPr>
          <w:sz w:val="36"/>
          <w:szCs w:val="36"/>
        </w:rPr>
      </w:pPr>
      <w:r w:rsidRPr="00BD5931">
        <w:rPr>
          <w:sz w:val="36"/>
          <w:szCs w:val="36"/>
        </w:rPr>
        <w:lastRenderedPageBreak/>
        <w:t xml:space="preserve">2. CV Drafting Section: </w:t>
      </w:r>
      <w:r w:rsidRPr="00BD5931">
        <w:rPr>
          <w:sz w:val="36"/>
          <w:szCs w:val="36"/>
        </w:rPr>
        <w:t>Then we wanted a</w:t>
      </w:r>
      <w:r w:rsidRPr="00BD5931">
        <w:rPr>
          <w:sz w:val="36"/>
          <w:szCs w:val="36"/>
        </w:rPr>
        <w:t xml:space="preserve"> dedicated section will showcase sample CV templates and provide step-by-step guidance on how to create a compelling CV. Users will have the opportunity to follow the instructions, customize the templates, and preview their CVs. This section will demonstrate the website's educational resources and assist users in improving their CV drafting skills.</w:t>
      </w:r>
    </w:p>
    <w:p w14:paraId="53FAB93B" w14:textId="55FCCE40" w:rsidR="00420DEC" w:rsidRPr="00BD5931" w:rsidRDefault="00420DEC" w:rsidP="00420DEC">
      <w:pPr>
        <w:tabs>
          <w:tab w:val="left" w:pos="2989"/>
        </w:tabs>
        <w:rPr>
          <w:sz w:val="36"/>
          <w:szCs w:val="36"/>
        </w:rPr>
      </w:pPr>
      <w:r w:rsidRPr="00BD5931">
        <w:rPr>
          <w:sz w:val="36"/>
          <w:szCs w:val="36"/>
        </w:rPr>
        <w:t xml:space="preserve">3. Reporting System: </w:t>
      </w:r>
      <w:r w:rsidRPr="00BD5931">
        <w:rPr>
          <w:sz w:val="36"/>
          <w:szCs w:val="36"/>
        </w:rPr>
        <w:t>For this section we wanted</w:t>
      </w:r>
      <w:r w:rsidRPr="00BD5931">
        <w:rPr>
          <w:sz w:val="36"/>
          <w:szCs w:val="36"/>
        </w:rPr>
        <w:t xml:space="preserve"> a simplified reporting system where users can submit community issues or concerns. Users will be able to fill out a form with relevant details, such as the issue description, location, and supporting images if applicable. </w:t>
      </w:r>
    </w:p>
    <w:p w14:paraId="12D18005" w14:textId="6A7F5FB9" w:rsidR="00420DEC" w:rsidRPr="00BD5931" w:rsidRDefault="00420DEC" w:rsidP="00420DEC">
      <w:pPr>
        <w:tabs>
          <w:tab w:val="left" w:pos="2989"/>
        </w:tabs>
        <w:rPr>
          <w:sz w:val="36"/>
          <w:szCs w:val="36"/>
        </w:rPr>
      </w:pPr>
      <w:r w:rsidRPr="00BD5931">
        <w:rPr>
          <w:sz w:val="36"/>
          <w:szCs w:val="36"/>
        </w:rPr>
        <w:t xml:space="preserve">4. Utility Bill Payment: </w:t>
      </w:r>
      <w:r w:rsidRPr="00BD5931">
        <w:rPr>
          <w:sz w:val="36"/>
          <w:szCs w:val="36"/>
        </w:rPr>
        <w:t xml:space="preserve">For this </w:t>
      </w:r>
      <w:r w:rsidRPr="00BD5931">
        <w:rPr>
          <w:sz w:val="36"/>
          <w:szCs w:val="36"/>
        </w:rPr>
        <w:t>feature a mock utility bill payment system. Users will be able to select their utility type (water or electricity), enter their account details, and proceed to a payment gateway. Although no real transactions will take place, the proof of concept will simulate the payment process and display a confirmation message, indicating a successful payment.</w:t>
      </w:r>
    </w:p>
    <w:p w14:paraId="0A290A13" w14:textId="23DE2902" w:rsidR="00420DEC" w:rsidRPr="00BD5931" w:rsidRDefault="00B543FE" w:rsidP="00420DEC">
      <w:pPr>
        <w:tabs>
          <w:tab w:val="left" w:pos="2989"/>
        </w:tabs>
        <w:rPr>
          <w:sz w:val="36"/>
          <w:szCs w:val="36"/>
        </w:rPr>
      </w:pPr>
      <w:r>
        <w:rPr>
          <w:sz w:val="36"/>
          <w:szCs w:val="36"/>
        </w:rPr>
        <w:t>5</w:t>
      </w:r>
      <w:r w:rsidR="00420DEC" w:rsidRPr="00BD5931">
        <w:rPr>
          <w:sz w:val="36"/>
          <w:szCs w:val="36"/>
        </w:rPr>
        <w:t xml:space="preserve">. Resource Directory: </w:t>
      </w:r>
      <w:r w:rsidR="00420DEC" w:rsidRPr="00BD5931">
        <w:rPr>
          <w:sz w:val="36"/>
          <w:szCs w:val="36"/>
        </w:rPr>
        <w:t>We also wanted to</w:t>
      </w:r>
      <w:r w:rsidR="00420DEC" w:rsidRPr="00BD5931">
        <w:rPr>
          <w:sz w:val="36"/>
          <w:szCs w:val="36"/>
        </w:rPr>
        <w:t xml:space="preserve"> feature a resource directory that provides a list of local services, support organizations, and government agencies. Users can browse through different categories and access contact information or website links for further assistance. This will demonstrate the website's ability to connect users with valuable resources in the community.</w:t>
      </w:r>
    </w:p>
    <w:p w14:paraId="3322C062" w14:textId="77777777" w:rsidR="003A0E3F" w:rsidRDefault="003A0E3F" w:rsidP="003A0E3F">
      <w:pPr>
        <w:tabs>
          <w:tab w:val="left" w:pos="2989"/>
        </w:tabs>
        <w:rPr>
          <w:rFonts w:asciiTheme="majorHAnsi" w:eastAsiaTheme="majorEastAsia" w:hAnsiTheme="majorHAnsi" w:cstheme="majorBidi"/>
          <w:b/>
          <w:caps/>
          <w:color w:val="107082" w:themeColor="accent2"/>
          <w:sz w:val="32"/>
          <w:szCs w:val="32"/>
        </w:rPr>
      </w:pPr>
    </w:p>
    <w:p w14:paraId="16A5DAEF" w14:textId="77777777" w:rsidR="003A0E3F" w:rsidRDefault="003A0E3F" w:rsidP="003A0E3F">
      <w:pPr>
        <w:tabs>
          <w:tab w:val="left" w:pos="2989"/>
        </w:tabs>
        <w:rPr>
          <w:rFonts w:asciiTheme="majorHAnsi" w:eastAsiaTheme="majorEastAsia" w:hAnsiTheme="majorHAnsi" w:cstheme="majorBidi"/>
          <w:b/>
          <w:caps/>
          <w:color w:val="107082" w:themeColor="accent2"/>
          <w:sz w:val="32"/>
          <w:szCs w:val="32"/>
        </w:rPr>
      </w:pPr>
    </w:p>
    <w:p w14:paraId="12F5918E" w14:textId="77777777" w:rsidR="003A0E3F" w:rsidRDefault="003A0E3F" w:rsidP="003A0E3F">
      <w:pPr>
        <w:tabs>
          <w:tab w:val="left" w:pos="2989"/>
        </w:tabs>
        <w:rPr>
          <w:rFonts w:asciiTheme="majorHAnsi" w:eastAsiaTheme="majorEastAsia" w:hAnsiTheme="majorHAnsi" w:cstheme="majorBidi"/>
          <w:b/>
          <w:caps/>
          <w:color w:val="107082" w:themeColor="accent2"/>
          <w:sz w:val="32"/>
          <w:szCs w:val="32"/>
        </w:rPr>
      </w:pPr>
    </w:p>
    <w:p w14:paraId="637911F6" w14:textId="77777777" w:rsidR="003A0E3F" w:rsidRDefault="003A0E3F" w:rsidP="003A0E3F">
      <w:pPr>
        <w:tabs>
          <w:tab w:val="left" w:pos="2989"/>
        </w:tabs>
        <w:rPr>
          <w:rFonts w:asciiTheme="majorHAnsi" w:eastAsiaTheme="majorEastAsia" w:hAnsiTheme="majorHAnsi" w:cstheme="majorBidi"/>
          <w:b/>
          <w:caps/>
          <w:color w:val="107082" w:themeColor="accent2"/>
          <w:sz w:val="32"/>
          <w:szCs w:val="32"/>
        </w:rPr>
      </w:pPr>
    </w:p>
    <w:p w14:paraId="08F20B08" w14:textId="77777777" w:rsidR="003A0E3F" w:rsidRDefault="003A0E3F" w:rsidP="003A0E3F">
      <w:pPr>
        <w:tabs>
          <w:tab w:val="left" w:pos="2989"/>
        </w:tabs>
        <w:rPr>
          <w:rFonts w:asciiTheme="majorHAnsi" w:eastAsiaTheme="majorEastAsia" w:hAnsiTheme="majorHAnsi" w:cstheme="majorBidi"/>
          <w:b/>
          <w:caps/>
          <w:color w:val="107082" w:themeColor="accent2"/>
          <w:sz w:val="32"/>
          <w:szCs w:val="32"/>
        </w:rPr>
      </w:pPr>
    </w:p>
    <w:p w14:paraId="2C8E3468" w14:textId="09747C15" w:rsidR="003A0E3F" w:rsidRDefault="003A0E3F" w:rsidP="003A0E3F">
      <w:pPr>
        <w:tabs>
          <w:tab w:val="left" w:pos="2989"/>
        </w:tabs>
        <w:rPr>
          <w:rFonts w:asciiTheme="majorHAnsi" w:eastAsiaTheme="majorEastAsia" w:hAnsiTheme="majorHAnsi" w:cstheme="majorBidi"/>
          <w:b/>
          <w:caps/>
          <w:color w:val="107082" w:themeColor="accent2"/>
          <w:sz w:val="32"/>
          <w:szCs w:val="32"/>
        </w:rPr>
      </w:pPr>
      <w:r>
        <w:rPr>
          <w:rFonts w:asciiTheme="majorHAnsi" w:eastAsiaTheme="majorEastAsia" w:hAnsiTheme="majorHAnsi" w:cstheme="majorBidi"/>
          <w:b/>
          <w:caps/>
          <w:color w:val="107082" w:themeColor="accent2"/>
          <w:sz w:val="32"/>
          <w:szCs w:val="32"/>
        </w:rPr>
        <w:t>WORKLOAD amongst members</w:t>
      </w:r>
      <w:r>
        <w:rPr>
          <w:rFonts w:asciiTheme="majorHAnsi" w:eastAsiaTheme="majorEastAsia" w:hAnsiTheme="majorHAnsi" w:cstheme="majorBidi"/>
          <w:b/>
          <w:caps/>
          <w:color w:val="107082" w:themeColor="accent2"/>
          <w:sz w:val="32"/>
          <w:szCs w:val="32"/>
        </w:rPr>
        <w:t xml:space="preserve"> </w:t>
      </w:r>
    </w:p>
    <w:p w14:paraId="6B76F2E1" w14:textId="54C8F85C" w:rsidR="003A0E3F" w:rsidRDefault="003A0E3F" w:rsidP="003A0E3F">
      <w:pPr>
        <w:tabs>
          <w:tab w:val="left" w:pos="2989"/>
        </w:tabs>
        <w:rPr>
          <w:rFonts w:asciiTheme="majorHAnsi" w:eastAsiaTheme="majorEastAsia" w:hAnsiTheme="majorHAnsi" w:cstheme="majorBidi"/>
          <w:b/>
          <w:caps/>
          <w:color w:val="107082" w:themeColor="accent2"/>
          <w:sz w:val="32"/>
          <w:szCs w:val="32"/>
        </w:rPr>
      </w:pPr>
      <w:r>
        <w:rPr>
          <w:rFonts w:asciiTheme="majorHAnsi" w:eastAsiaTheme="majorEastAsia" w:hAnsiTheme="majorHAnsi" w:cstheme="majorBidi"/>
          <w:b/>
          <w:caps/>
          <w:noProof/>
          <w:color w:val="107082" w:themeColor="accent2"/>
          <w:sz w:val="32"/>
          <w:szCs w:val="32"/>
        </w:rPr>
        <w:drawing>
          <wp:anchor distT="0" distB="0" distL="114300" distR="114300" simplePos="0" relativeHeight="251717120" behindDoc="1" locked="0" layoutInCell="1" allowOverlap="1" wp14:anchorId="499827A3" wp14:editId="77E93603">
            <wp:simplePos x="0" y="0"/>
            <wp:positionH relativeFrom="margin">
              <wp:align>left</wp:align>
            </wp:positionH>
            <wp:positionV relativeFrom="paragraph">
              <wp:posOffset>125730</wp:posOffset>
            </wp:positionV>
            <wp:extent cx="4589145" cy="5243195"/>
            <wp:effectExtent l="0" t="0" r="1905" b="0"/>
            <wp:wrapTight wrapText="bothSides">
              <wp:wrapPolygon edited="0">
                <wp:start x="0" y="0"/>
                <wp:lineTo x="0" y="21503"/>
                <wp:lineTo x="21519" y="21503"/>
                <wp:lineTo x="21519" y="0"/>
                <wp:lineTo x="0" y="0"/>
              </wp:wrapPolygon>
            </wp:wrapTight>
            <wp:docPr id="9031234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123410" name="Picture 9031234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589145" cy="5243195"/>
                    </a:xfrm>
                    <a:prstGeom prst="rect">
                      <a:avLst/>
                    </a:prstGeom>
                  </pic:spPr>
                </pic:pic>
              </a:graphicData>
            </a:graphic>
            <wp14:sizeRelH relativeFrom="margin">
              <wp14:pctWidth>0</wp14:pctWidth>
            </wp14:sizeRelH>
            <wp14:sizeRelV relativeFrom="margin">
              <wp14:pctHeight>0</wp14:pctHeight>
            </wp14:sizeRelV>
          </wp:anchor>
        </w:drawing>
      </w:r>
    </w:p>
    <w:p w14:paraId="7ED797A5" w14:textId="670E9C82" w:rsidR="008F704C" w:rsidRPr="003A0E3F" w:rsidRDefault="003A0E3F" w:rsidP="003A0E3F">
      <w:pPr>
        <w:pStyle w:val="Subtitle"/>
        <w:jc w:val="left"/>
        <w:rPr>
          <w:sz w:val="24"/>
          <w:szCs w:val="24"/>
        </w:rPr>
      </w:pPr>
      <w:r w:rsidRPr="003A0E3F">
        <w:rPr>
          <w:sz w:val="24"/>
          <w:szCs w:val="24"/>
        </w:rPr>
        <w:t>Timesheet</w:t>
      </w:r>
    </w:p>
    <w:p w14:paraId="7865C27D" w14:textId="77777777" w:rsidR="00B37B3B" w:rsidRPr="00E237E8" w:rsidRDefault="00B37B3B" w:rsidP="00D94688">
      <w:pPr>
        <w:pStyle w:val="ListBullet"/>
        <w:numPr>
          <w:ilvl w:val="0"/>
          <w:numId w:val="0"/>
        </w:numPr>
        <w:spacing w:after="0"/>
        <w:ind w:left="340" w:hanging="340"/>
        <w:rPr>
          <w:sz w:val="12"/>
        </w:rPr>
      </w:pPr>
    </w:p>
    <w:p w14:paraId="72E32580" w14:textId="77777777" w:rsidR="00B37B3B" w:rsidRPr="00E237E8" w:rsidRDefault="00B37B3B" w:rsidP="00D94688">
      <w:pPr>
        <w:pStyle w:val="ListBullet"/>
        <w:numPr>
          <w:ilvl w:val="0"/>
          <w:numId w:val="0"/>
        </w:numPr>
        <w:spacing w:after="0"/>
        <w:ind w:left="340" w:hanging="340"/>
        <w:rPr>
          <w:sz w:val="12"/>
        </w:rPr>
        <w:sectPr w:rsidR="00B37B3B" w:rsidRPr="00E237E8" w:rsidSect="00BD5931">
          <w:headerReference w:type="default" r:id="rId25"/>
          <w:pgSz w:w="12240" w:h="15840" w:code="1"/>
          <w:pgMar w:top="1080" w:right="432" w:bottom="1080" w:left="1872" w:header="648" w:footer="432" w:gutter="0"/>
          <w:cols w:space="708"/>
          <w:docGrid w:linePitch="360"/>
        </w:sectPr>
      </w:pPr>
    </w:p>
    <w:p w14:paraId="0F229584" w14:textId="650CBD2B" w:rsidR="00B37B3B" w:rsidRPr="00E237E8" w:rsidRDefault="004F7204" w:rsidP="00B37B3B">
      <w:pPr>
        <w:pStyle w:val="Heading1"/>
      </w:pPr>
      <w:bookmarkStart w:id="13" w:name="_Toc136887378"/>
      <w:r>
        <w:rPr>
          <w:noProof/>
        </w:rPr>
        <w:lastRenderedPageBreak/>
        <w:drawing>
          <wp:anchor distT="0" distB="0" distL="114300" distR="114300" simplePos="0" relativeHeight="251724288" behindDoc="1" locked="0" layoutInCell="1" allowOverlap="1" wp14:anchorId="57D0072C" wp14:editId="36CC0E28">
            <wp:simplePos x="0" y="0"/>
            <wp:positionH relativeFrom="margin">
              <wp:posOffset>-186055</wp:posOffset>
            </wp:positionH>
            <wp:positionV relativeFrom="paragraph">
              <wp:posOffset>749935</wp:posOffset>
            </wp:positionV>
            <wp:extent cx="4939665" cy="6538595"/>
            <wp:effectExtent l="0" t="0" r="0" b="0"/>
            <wp:wrapTight wrapText="bothSides">
              <wp:wrapPolygon edited="0">
                <wp:start x="0" y="0"/>
                <wp:lineTo x="0" y="21522"/>
                <wp:lineTo x="21492" y="21522"/>
                <wp:lineTo x="21492" y="0"/>
                <wp:lineTo x="0" y="0"/>
              </wp:wrapPolygon>
            </wp:wrapTight>
            <wp:docPr id="138243190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31906" name="Picture 7"/>
                    <pic:cNvPicPr/>
                  </pic:nvPicPr>
                  <pic:blipFill>
                    <a:blip r:embed="rId26">
                      <a:extLst>
                        <a:ext uri="{28A0092B-C50C-407E-A947-70E740481C1C}">
                          <a14:useLocalDpi xmlns:a14="http://schemas.microsoft.com/office/drawing/2010/main" val="0"/>
                        </a:ext>
                      </a:extLst>
                    </a:blip>
                    <a:stretch>
                      <a:fillRect/>
                    </a:stretch>
                  </pic:blipFill>
                  <pic:spPr>
                    <a:xfrm>
                      <a:off x="0" y="0"/>
                      <a:ext cx="4939665" cy="6538595"/>
                    </a:xfrm>
                    <a:prstGeom prst="rect">
                      <a:avLst/>
                    </a:prstGeom>
                  </pic:spPr>
                </pic:pic>
              </a:graphicData>
            </a:graphic>
            <wp14:sizeRelH relativeFrom="margin">
              <wp14:pctWidth>0</wp14:pctWidth>
            </wp14:sizeRelH>
            <wp14:sizeRelV relativeFrom="margin">
              <wp14:pctHeight>0</wp14:pctHeight>
            </wp14:sizeRelV>
          </wp:anchor>
        </w:drawing>
      </w:r>
      <w:r w:rsidR="003A0E3F">
        <w:t>UMLs (Use cases, erd)</w:t>
      </w:r>
      <w:bookmarkStart w:id="14" w:name="_Hlk136701404"/>
      <w:bookmarkEnd w:id="13"/>
    </w:p>
    <w:p w14:paraId="6E341E5D" w14:textId="77777777" w:rsidR="00E552C8" w:rsidRPr="00E237E8" w:rsidRDefault="00E552C8" w:rsidP="00B37B3B"/>
    <w:bookmarkEnd w:id="14"/>
    <w:p w14:paraId="607DB684" w14:textId="70C916F8" w:rsidR="00B37B3B" w:rsidRPr="004F7204" w:rsidRDefault="004F7204" w:rsidP="004F7204">
      <w:pPr>
        <w:pStyle w:val="Subtitle"/>
        <w:rPr>
          <w:sz w:val="28"/>
          <w:szCs w:val="28"/>
        </w:rPr>
        <w:sectPr w:rsidR="00B37B3B" w:rsidRPr="004F7204" w:rsidSect="00AC4859">
          <w:pgSz w:w="12240" w:h="15840" w:code="1"/>
          <w:pgMar w:top="2160" w:right="1080" w:bottom="720" w:left="1080" w:header="648" w:footer="432" w:gutter="0"/>
          <w:cols w:space="708"/>
          <w:docGrid w:linePitch="360"/>
        </w:sectPr>
      </w:pPr>
      <w:r w:rsidRPr="004F7204">
        <w:rPr>
          <w:sz w:val="28"/>
          <w:szCs w:val="28"/>
        </w:rPr>
        <w:t>Use Case Diagram</w:t>
      </w:r>
    </w:p>
    <w:p w14:paraId="7228DA9C" w14:textId="77777777" w:rsidR="008F704C" w:rsidRPr="00E237E8" w:rsidRDefault="008F704C" w:rsidP="008F704C">
      <w:pPr>
        <w:pStyle w:val="ListBullet"/>
        <w:numPr>
          <w:ilvl w:val="0"/>
          <w:numId w:val="0"/>
        </w:numPr>
        <w:ind w:left="340" w:hanging="340"/>
      </w:pPr>
    </w:p>
    <w:p w14:paraId="6CB3A436" w14:textId="37C6223A" w:rsidR="003A0E3F" w:rsidRPr="00E237E8" w:rsidRDefault="003A0E3F" w:rsidP="003A0E3F">
      <w:pPr>
        <w:pStyle w:val="Heading1"/>
      </w:pPr>
      <w:bookmarkStart w:id="15" w:name="_Toc136887379"/>
      <w:r>
        <w:t>system architecture</w:t>
      </w:r>
      <w:bookmarkEnd w:id="15"/>
    </w:p>
    <w:p w14:paraId="42AFAA3F" w14:textId="77777777" w:rsidR="003A0E3F" w:rsidRPr="00E237E8" w:rsidRDefault="003A0E3F" w:rsidP="003A0E3F"/>
    <w:p w14:paraId="24577A73" w14:textId="77777777" w:rsidR="008F704C" w:rsidRPr="00E237E8" w:rsidRDefault="008F704C" w:rsidP="008F704C">
      <w:pPr>
        <w:pStyle w:val="ListBullet"/>
        <w:numPr>
          <w:ilvl w:val="0"/>
          <w:numId w:val="0"/>
        </w:numPr>
        <w:ind w:left="340" w:hanging="340"/>
        <w:sectPr w:rsidR="008F704C" w:rsidRPr="00E237E8" w:rsidSect="00AC4859">
          <w:pgSz w:w="12240" w:h="15840" w:code="1"/>
          <w:pgMar w:top="2160" w:right="1080" w:bottom="720" w:left="1080" w:header="648" w:footer="432" w:gutter="0"/>
          <w:cols w:space="708"/>
          <w:docGrid w:linePitch="360"/>
        </w:sectPr>
      </w:pPr>
    </w:p>
    <w:p w14:paraId="665FF3A9" w14:textId="77777777" w:rsidR="008F704C" w:rsidRPr="00E237E8" w:rsidRDefault="008F704C" w:rsidP="008F704C">
      <w:pPr>
        <w:pStyle w:val="ListBullet"/>
        <w:numPr>
          <w:ilvl w:val="0"/>
          <w:numId w:val="0"/>
        </w:numPr>
        <w:ind w:left="340" w:hanging="340"/>
      </w:pPr>
    </w:p>
    <w:p w14:paraId="56EFDE80" w14:textId="612D25A3" w:rsidR="003A0E3F" w:rsidRDefault="003A0E3F" w:rsidP="003A0E3F">
      <w:pPr>
        <w:pStyle w:val="Heading1"/>
      </w:pPr>
      <w:bookmarkStart w:id="16" w:name="_Hlk136884990"/>
      <w:bookmarkStart w:id="17" w:name="_Toc136887380"/>
      <w:r>
        <w:t>System requirements</w:t>
      </w:r>
      <w:bookmarkEnd w:id="17"/>
    </w:p>
    <w:bookmarkEnd w:id="16"/>
    <w:p w14:paraId="4B0FB655" w14:textId="77777777" w:rsidR="00D621C4" w:rsidRPr="00D621C4" w:rsidRDefault="00D621C4" w:rsidP="00D621C4">
      <w:pPr>
        <w:rPr>
          <w:sz w:val="36"/>
          <w:szCs w:val="36"/>
        </w:rPr>
      </w:pPr>
      <w:r w:rsidRPr="00D621C4">
        <w:rPr>
          <w:sz w:val="36"/>
          <w:szCs w:val="36"/>
        </w:rPr>
        <w:t>To ensure optimal performance and compatibility, the municipality website should adhere to the following system requirements:</w:t>
      </w:r>
    </w:p>
    <w:p w14:paraId="13D0387B" w14:textId="77777777" w:rsidR="00D621C4" w:rsidRPr="00D621C4" w:rsidRDefault="00D621C4" w:rsidP="00D621C4">
      <w:pPr>
        <w:rPr>
          <w:sz w:val="36"/>
          <w:szCs w:val="36"/>
        </w:rPr>
      </w:pPr>
      <w:r w:rsidRPr="00D621C4">
        <w:rPr>
          <w:sz w:val="36"/>
          <w:szCs w:val="36"/>
        </w:rPr>
        <w:t>1. Web Browsers:</w:t>
      </w:r>
    </w:p>
    <w:p w14:paraId="361393C9" w14:textId="77777777" w:rsidR="00D621C4" w:rsidRPr="00D621C4" w:rsidRDefault="00D621C4" w:rsidP="00D621C4">
      <w:pPr>
        <w:rPr>
          <w:sz w:val="36"/>
          <w:szCs w:val="36"/>
        </w:rPr>
      </w:pPr>
      <w:r w:rsidRPr="00D621C4">
        <w:rPr>
          <w:sz w:val="36"/>
          <w:szCs w:val="36"/>
        </w:rPr>
        <w:t>- Compatible with modern web browsers such as Google Chrome, Mozilla Firefox, Safari, and Microsoft Edge.</w:t>
      </w:r>
    </w:p>
    <w:p w14:paraId="6FF832AB" w14:textId="534D995D" w:rsidR="00D621C4" w:rsidRPr="00D621C4" w:rsidRDefault="00D621C4" w:rsidP="00D621C4">
      <w:pPr>
        <w:rPr>
          <w:sz w:val="36"/>
          <w:szCs w:val="36"/>
        </w:rPr>
      </w:pPr>
      <w:r w:rsidRPr="00D621C4">
        <w:rPr>
          <w:sz w:val="36"/>
          <w:szCs w:val="36"/>
        </w:rPr>
        <w:t>- Support for the latest stable versions of these browsers, as well as reasonable backward compatibility with previous versions.</w:t>
      </w:r>
    </w:p>
    <w:p w14:paraId="1FBCCBC0" w14:textId="77777777" w:rsidR="00D621C4" w:rsidRPr="00D621C4" w:rsidRDefault="00D621C4" w:rsidP="00D621C4">
      <w:pPr>
        <w:rPr>
          <w:sz w:val="36"/>
          <w:szCs w:val="36"/>
        </w:rPr>
      </w:pPr>
      <w:r w:rsidRPr="00D621C4">
        <w:rPr>
          <w:sz w:val="36"/>
          <w:szCs w:val="36"/>
        </w:rPr>
        <w:t>2. Operating Systems:</w:t>
      </w:r>
    </w:p>
    <w:p w14:paraId="28E14185" w14:textId="77777777" w:rsidR="00D621C4" w:rsidRPr="00D621C4" w:rsidRDefault="00D621C4" w:rsidP="00D621C4">
      <w:pPr>
        <w:rPr>
          <w:sz w:val="36"/>
          <w:szCs w:val="36"/>
        </w:rPr>
      </w:pPr>
      <w:r w:rsidRPr="00D621C4">
        <w:rPr>
          <w:sz w:val="36"/>
          <w:szCs w:val="36"/>
        </w:rPr>
        <w:t>- Compatibility with major operating systems, including Windows, macOS, Linux, and mobile operating systems like Android and iOS.</w:t>
      </w:r>
    </w:p>
    <w:p w14:paraId="348DCEDB" w14:textId="24DD02FC" w:rsidR="00D621C4" w:rsidRPr="00D621C4" w:rsidRDefault="00D621C4" w:rsidP="00D621C4">
      <w:pPr>
        <w:rPr>
          <w:sz w:val="36"/>
          <w:szCs w:val="36"/>
        </w:rPr>
      </w:pPr>
      <w:r w:rsidRPr="00D621C4">
        <w:rPr>
          <w:sz w:val="36"/>
          <w:szCs w:val="36"/>
        </w:rPr>
        <w:t>- Support for the latest stable versions of these operating systems.</w:t>
      </w:r>
    </w:p>
    <w:p w14:paraId="3F457DE0" w14:textId="77777777" w:rsidR="00D621C4" w:rsidRPr="00D621C4" w:rsidRDefault="00D621C4" w:rsidP="00D621C4">
      <w:pPr>
        <w:rPr>
          <w:sz w:val="36"/>
          <w:szCs w:val="36"/>
        </w:rPr>
      </w:pPr>
      <w:r w:rsidRPr="00D621C4">
        <w:rPr>
          <w:sz w:val="36"/>
          <w:szCs w:val="36"/>
        </w:rPr>
        <w:t>3. Screen Resolutions:</w:t>
      </w:r>
    </w:p>
    <w:p w14:paraId="67FADDCD" w14:textId="77777777" w:rsidR="00D621C4" w:rsidRPr="00D621C4" w:rsidRDefault="00D621C4" w:rsidP="00D621C4">
      <w:pPr>
        <w:rPr>
          <w:sz w:val="36"/>
          <w:szCs w:val="36"/>
        </w:rPr>
      </w:pPr>
      <w:r w:rsidRPr="00D621C4">
        <w:rPr>
          <w:sz w:val="36"/>
          <w:szCs w:val="36"/>
        </w:rPr>
        <w:t>- Responsive design to adapt to various screen sizes, including desktop, laptop, tablet, and mobile devices.</w:t>
      </w:r>
    </w:p>
    <w:p w14:paraId="33AFB910" w14:textId="5F7D57F7" w:rsidR="00D621C4" w:rsidRPr="00D621C4" w:rsidRDefault="00D621C4" w:rsidP="00D621C4">
      <w:pPr>
        <w:rPr>
          <w:sz w:val="36"/>
          <w:szCs w:val="36"/>
        </w:rPr>
      </w:pPr>
      <w:r w:rsidRPr="00D621C4">
        <w:rPr>
          <w:sz w:val="36"/>
          <w:szCs w:val="36"/>
        </w:rPr>
        <w:t>- Optimal viewing experience across common screen resolutions, such as 1366x768, 1920x1080, and 375x667 (for mobile devices).</w:t>
      </w:r>
    </w:p>
    <w:p w14:paraId="775B72A0" w14:textId="77777777" w:rsidR="00D621C4" w:rsidRPr="00D621C4" w:rsidRDefault="00D621C4" w:rsidP="00D621C4">
      <w:pPr>
        <w:rPr>
          <w:sz w:val="36"/>
          <w:szCs w:val="36"/>
        </w:rPr>
      </w:pPr>
      <w:r w:rsidRPr="00D621C4">
        <w:rPr>
          <w:sz w:val="36"/>
          <w:szCs w:val="36"/>
        </w:rPr>
        <w:lastRenderedPageBreak/>
        <w:t>4. Internet Connectivity:</w:t>
      </w:r>
    </w:p>
    <w:p w14:paraId="0A495FD6" w14:textId="77777777" w:rsidR="00D621C4" w:rsidRPr="00D621C4" w:rsidRDefault="00D621C4" w:rsidP="00D621C4">
      <w:pPr>
        <w:rPr>
          <w:sz w:val="36"/>
          <w:szCs w:val="36"/>
        </w:rPr>
      </w:pPr>
      <w:r w:rsidRPr="00D621C4">
        <w:rPr>
          <w:sz w:val="36"/>
          <w:szCs w:val="36"/>
        </w:rPr>
        <w:t>- Reliable internet connection with reasonable bandwidth to ensure seamless loading and responsiveness of the website.</w:t>
      </w:r>
    </w:p>
    <w:p w14:paraId="3EB46542" w14:textId="387D7957" w:rsidR="00D621C4" w:rsidRPr="00D621C4" w:rsidRDefault="00D621C4" w:rsidP="00D621C4">
      <w:pPr>
        <w:rPr>
          <w:sz w:val="36"/>
          <w:szCs w:val="36"/>
        </w:rPr>
      </w:pPr>
      <w:r w:rsidRPr="00D621C4">
        <w:rPr>
          <w:sz w:val="36"/>
          <w:szCs w:val="36"/>
        </w:rPr>
        <w:t>- Compatibility with both wired and wireless connections, including Wi-Fi and mobile data networks.</w:t>
      </w:r>
    </w:p>
    <w:p w14:paraId="299D6EF8" w14:textId="77777777" w:rsidR="00D621C4" w:rsidRPr="00D621C4" w:rsidRDefault="00D621C4" w:rsidP="00D621C4">
      <w:pPr>
        <w:rPr>
          <w:sz w:val="36"/>
          <w:szCs w:val="36"/>
        </w:rPr>
      </w:pPr>
      <w:r w:rsidRPr="00D621C4">
        <w:rPr>
          <w:sz w:val="36"/>
          <w:szCs w:val="36"/>
        </w:rPr>
        <w:t>5. Accessibility:</w:t>
      </w:r>
    </w:p>
    <w:p w14:paraId="17B6D957" w14:textId="77777777" w:rsidR="00D621C4" w:rsidRPr="00D621C4" w:rsidRDefault="00D621C4" w:rsidP="00D621C4">
      <w:pPr>
        <w:rPr>
          <w:sz w:val="36"/>
          <w:szCs w:val="36"/>
        </w:rPr>
      </w:pPr>
      <w:r w:rsidRPr="00D621C4">
        <w:rPr>
          <w:sz w:val="36"/>
          <w:szCs w:val="36"/>
        </w:rPr>
        <w:t>- Compliance with accessibility guidelines, such as Web Content Accessibility Guidelines (WCAG) 2.1, to ensure the website is accessible to users with disabilities.</w:t>
      </w:r>
    </w:p>
    <w:p w14:paraId="0CCBB937" w14:textId="563F8D22" w:rsidR="00D621C4" w:rsidRPr="00D621C4" w:rsidRDefault="00D621C4" w:rsidP="00D621C4">
      <w:pPr>
        <w:rPr>
          <w:sz w:val="36"/>
          <w:szCs w:val="36"/>
        </w:rPr>
      </w:pPr>
      <w:r w:rsidRPr="00D621C4">
        <w:rPr>
          <w:sz w:val="36"/>
          <w:szCs w:val="36"/>
        </w:rPr>
        <w:t>- Support for assistive technologies like screen readers, keyboard navigation, and alternative text for images.</w:t>
      </w:r>
    </w:p>
    <w:p w14:paraId="59538D10" w14:textId="40A4C94F" w:rsidR="00D621C4" w:rsidRPr="00D621C4" w:rsidRDefault="00D621C4" w:rsidP="00D621C4">
      <w:pPr>
        <w:rPr>
          <w:sz w:val="36"/>
          <w:szCs w:val="36"/>
        </w:rPr>
      </w:pPr>
      <w:r w:rsidRPr="00D621C4">
        <w:rPr>
          <w:sz w:val="36"/>
          <w:szCs w:val="36"/>
        </w:rPr>
        <w:t>6. Security:</w:t>
      </w:r>
    </w:p>
    <w:p w14:paraId="75578E4E" w14:textId="77777777" w:rsidR="00D621C4" w:rsidRPr="00D621C4" w:rsidRDefault="00D621C4" w:rsidP="00D621C4">
      <w:pPr>
        <w:rPr>
          <w:sz w:val="36"/>
          <w:szCs w:val="36"/>
        </w:rPr>
      </w:pPr>
      <w:r w:rsidRPr="00D621C4">
        <w:rPr>
          <w:sz w:val="36"/>
          <w:szCs w:val="36"/>
        </w:rPr>
        <w:t>- Implementation of robust security measures to protect user data and ensure secure transactions, including HTTPS encryption for data transmission and appropriate authentication mechanisms.</w:t>
      </w:r>
    </w:p>
    <w:p w14:paraId="50AC1D79" w14:textId="7530001B" w:rsidR="00D621C4" w:rsidRPr="00D621C4" w:rsidRDefault="00D621C4" w:rsidP="00D621C4">
      <w:pPr>
        <w:rPr>
          <w:sz w:val="36"/>
          <w:szCs w:val="36"/>
        </w:rPr>
      </w:pPr>
      <w:r w:rsidRPr="00D621C4">
        <w:rPr>
          <w:sz w:val="36"/>
          <w:szCs w:val="36"/>
        </w:rPr>
        <w:t>- Adherence to security best practices, such as secure coding practices, regular security u</w:t>
      </w:r>
      <w:r w:rsidRPr="00D621C4">
        <w:rPr>
          <w:sz w:val="36"/>
          <w:szCs w:val="36"/>
        </w:rPr>
        <w:t>p</w:t>
      </w:r>
      <w:r w:rsidRPr="00D621C4">
        <w:rPr>
          <w:sz w:val="36"/>
          <w:szCs w:val="36"/>
        </w:rPr>
        <w:t>dates, and vulnerability assessments.</w:t>
      </w:r>
    </w:p>
    <w:p w14:paraId="6AFE5EE7" w14:textId="3B8E5E9A" w:rsidR="00D621C4" w:rsidRPr="00D621C4" w:rsidRDefault="005B6A14" w:rsidP="00D621C4">
      <w:pPr>
        <w:rPr>
          <w:sz w:val="36"/>
          <w:szCs w:val="36"/>
        </w:rPr>
      </w:pPr>
      <w:r>
        <w:rPr>
          <w:sz w:val="36"/>
          <w:szCs w:val="36"/>
        </w:rPr>
        <w:t>7</w:t>
      </w:r>
      <w:r w:rsidR="00D621C4" w:rsidRPr="00D621C4">
        <w:rPr>
          <w:sz w:val="36"/>
          <w:szCs w:val="36"/>
        </w:rPr>
        <w:t>. Compliance:</w:t>
      </w:r>
    </w:p>
    <w:p w14:paraId="78F5ED5A" w14:textId="2DC4783F" w:rsidR="00D621C4" w:rsidRDefault="00D621C4" w:rsidP="00D621C4">
      <w:pPr>
        <w:rPr>
          <w:sz w:val="36"/>
          <w:szCs w:val="36"/>
        </w:rPr>
      </w:pPr>
      <w:r w:rsidRPr="00D621C4">
        <w:rPr>
          <w:sz w:val="36"/>
          <w:szCs w:val="36"/>
        </w:rPr>
        <w:t>- Adherence to relevant legal and regulatory requirements, such as data protection and privacy laws, to protect user information and maintain compliance.</w:t>
      </w:r>
    </w:p>
    <w:p w14:paraId="42B666A9" w14:textId="77777777" w:rsidR="00D621C4" w:rsidRPr="00D621C4" w:rsidRDefault="00D621C4" w:rsidP="00D621C4">
      <w:pPr>
        <w:rPr>
          <w:sz w:val="36"/>
          <w:szCs w:val="36"/>
        </w:rPr>
      </w:pPr>
    </w:p>
    <w:p w14:paraId="019868B3" w14:textId="0D9F8EEF" w:rsidR="00D621C4" w:rsidRPr="00D621C4" w:rsidRDefault="00D621C4" w:rsidP="00D621C4">
      <w:pPr>
        <w:rPr>
          <w:sz w:val="36"/>
          <w:szCs w:val="36"/>
        </w:rPr>
      </w:pPr>
      <w:r w:rsidRPr="00D621C4">
        <w:rPr>
          <w:sz w:val="36"/>
          <w:szCs w:val="36"/>
        </w:rPr>
        <w:t>These system requirements ensure that the municipality website is accessible, functional, secure, and compatible across different devices and platforms, providing an optimal user experience for community members.</w:t>
      </w:r>
    </w:p>
    <w:p w14:paraId="4B37BF92" w14:textId="77777777" w:rsidR="003A0E3F" w:rsidRPr="00E237E8" w:rsidRDefault="003A0E3F" w:rsidP="003A0E3F"/>
    <w:p w14:paraId="0A138133" w14:textId="77777777" w:rsidR="008F704C" w:rsidRPr="00E237E8" w:rsidRDefault="008F704C" w:rsidP="008F704C">
      <w:pPr>
        <w:pStyle w:val="ListBullet"/>
        <w:numPr>
          <w:ilvl w:val="0"/>
          <w:numId w:val="0"/>
        </w:numPr>
        <w:ind w:left="340" w:hanging="340"/>
        <w:sectPr w:rsidR="008F704C" w:rsidRPr="00E237E8" w:rsidSect="00D621C4">
          <w:pgSz w:w="12240" w:h="15840" w:code="1"/>
          <w:pgMar w:top="1077" w:right="720" w:bottom="1077" w:left="2160" w:header="646" w:footer="431" w:gutter="0"/>
          <w:cols w:space="708"/>
          <w:docGrid w:linePitch="360"/>
        </w:sectPr>
      </w:pPr>
    </w:p>
    <w:p w14:paraId="43A9CE12" w14:textId="62C4F51C" w:rsidR="00B543FE" w:rsidRDefault="00B543FE" w:rsidP="00B543FE">
      <w:pPr>
        <w:pStyle w:val="Heading1"/>
      </w:pPr>
      <w:bookmarkStart w:id="18" w:name="_Hlk136886633"/>
      <w:bookmarkStart w:id="19" w:name="_Toc136887381"/>
      <w:r>
        <w:lastRenderedPageBreak/>
        <w:t>Website Mockup</w:t>
      </w:r>
      <w:bookmarkEnd w:id="19"/>
    </w:p>
    <w:p w14:paraId="1A697EAA" w14:textId="6DC45B0F" w:rsidR="00B543FE" w:rsidRDefault="00B543FE" w:rsidP="003A0E3F">
      <w:pPr>
        <w:pStyle w:val="Heading2"/>
      </w:pPr>
      <w:bookmarkStart w:id="20" w:name="_Toc136885711"/>
      <w:bookmarkStart w:id="21" w:name="_Toc136887382"/>
      <w:bookmarkEnd w:id="18"/>
      <w:r>
        <w:rPr>
          <w:noProof/>
        </w:rPr>
        <w:drawing>
          <wp:anchor distT="0" distB="0" distL="114300" distR="114300" simplePos="0" relativeHeight="251732480" behindDoc="1" locked="0" layoutInCell="1" allowOverlap="1" wp14:anchorId="57DAFD38" wp14:editId="6AB372D2">
            <wp:simplePos x="0" y="0"/>
            <wp:positionH relativeFrom="margin">
              <wp:align>center</wp:align>
            </wp:positionH>
            <wp:positionV relativeFrom="paragraph">
              <wp:posOffset>81495</wp:posOffset>
            </wp:positionV>
            <wp:extent cx="5124090" cy="7209663"/>
            <wp:effectExtent l="0" t="0" r="635" b="0"/>
            <wp:wrapTight wrapText="bothSides">
              <wp:wrapPolygon edited="0">
                <wp:start x="0" y="0"/>
                <wp:lineTo x="0" y="21518"/>
                <wp:lineTo x="21522" y="21518"/>
                <wp:lineTo x="21522" y="0"/>
                <wp:lineTo x="0" y="0"/>
              </wp:wrapPolygon>
            </wp:wrapTight>
            <wp:docPr id="10058559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55959" name="Picture 1005855959"/>
                    <pic:cNvPicPr/>
                  </pic:nvPicPr>
                  <pic:blipFill>
                    <a:blip r:embed="rId27">
                      <a:extLst>
                        <a:ext uri="{28A0092B-C50C-407E-A947-70E740481C1C}">
                          <a14:useLocalDpi xmlns:a14="http://schemas.microsoft.com/office/drawing/2010/main" val="0"/>
                        </a:ext>
                      </a:extLst>
                    </a:blip>
                    <a:stretch>
                      <a:fillRect/>
                    </a:stretch>
                  </pic:blipFill>
                  <pic:spPr>
                    <a:xfrm>
                      <a:off x="0" y="0"/>
                      <a:ext cx="5124090" cy="7209663"/>
                    </a:xfrm>
                    <a:prstGeom prst="rect">
                      <a:avLst/>
                    </a:prstGeom>
                  </pic:spPr>
                </pic:pic>
              </a:graphicData>
            </a:graphic>
            <wp14:sizeRelH relativeFrom="margin">
              <wp14:pctWidth>0</wp14:pctWidth>
            </wp14:sizeRelH>
            <wp14:sizeRelV relativeFrom="margin">
              <wp14:pctHeight>0</wp14:pctHeight>
            </wp14:sizeRelV>
          </wp:anchor>
        </w:drawing>
      </w:r>
      <w:bookmarkEnd w:id="20"/>
      <w:bookmarkEnd w:id="21"/>
    </w:p>
    <w:p w14:paraId="43E391D0" w14:textId="10321E62" w:rsidR="00B543FE" w:rsidRDefault="00B543FE">
      <w:pPr>
        <w:spacing w:before="0" w:after="160" w:line="259" w:lineRule="auto"/>
        <w:rPr>
          <w:rFonts w:asciiTheme="majorHAnsi" w:hAnsiTheme="majorHAnsi"/>
          <w:b/>
          <w:color w:val="D17406" w:themeColor="accent5" w:themeShade="BF"/>
          <w:sz w:val="40"/>
          <w:szCs w:val="36"/>
        </w:rPr>
      </w:pPr>
      <w:r>
        <w:br w:type="page"/>
      </w:r>
    </w:p>
    <w:p w14:paraId="02442313" w14:textId="20353CFA" w:rsidR="00B543FE" w:rsidRDefault="00B543FE" w:rsidP="003A0E3F">
      <w:pPr>
        <w:pStyle w:val="Heading2"/>
      </w:pPr>
      <w:bookmarkStart w:id="22" w:name="_Toc136885712"/>
      <w:bookmarkStart w:id="23" w:name="_Toc136887383"/>
      <w:r>
        <w:rPr>
          <w:b w:val="0"/>
          <w:noProof/>
        </w:rPr>
        <w:lastRenderedPageBreak/>
        <w:drawing>
          <wp:anchor distT="0" distB="0" distL="114300" distR="114300" simplePos="0" relativeHeight="251736576" behindDoc="1" locked="0" layoutInCell="1" allowOverlap="1" wp14:anchorId="3037F2A5" wp14:editId="52CFFD89">
            <wp:simplePos x="0" y="0"/>
            <wp:positionH relativeFrom="margin">
              <wp:posOffset>470535</wp:posOffset>
            </wp:positionH>
            <wp:positionV relativeFrom="paragraph">
              <wp:posOffset>322580</wp:posOffset>
            </wp:positionV>
            <wp:extent cx="5274945" cy="7422515"/>
            <wp:effectExtent l="0" t="0" r="1905" b="6985"/>
            <wp:wrapTight wrapText="bothSides">
              <wp:wrapPolygon edited="0">
                <wp:start x="0" y="0"/>
                <wp:lineTo x="0" y="21565"/>
                <wp:lineTo x="21530" y="21565"/>
                <wp:lineTo x="21530" y="0"/>
                <wp:lineTo x="0" y="0"/>
              </wp:wrapPolygon>
            </wp:wrapTight>
            <wp:docPr id="2768023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02387" name="Picture 9"/>
                    <pic:cNvPicPr/>
                  </pic:nvPicPr>
                  <pic:blipFill>
                    <a:blip r:embed="rId28">
                      <a:extLst>
                        <a:ext uri="{28A0092B-C50C-407E-A947-70E740481C1C}">
                          <a14:useLocalDpi xmlns:a14="http://schemas.microsoft.com/office/drawing/2010/main" val="0"/>
                        </a:ext>
                      </a:extLst>
                    </a:blip>
                    <a:stretch>
                      <a:fillRect/>
                    </a:stretch>
                  </pic:blipFill>
                  <pic:spPr>
                    <a:xfrm>
                      <a:off x="0" y="0"/>
                      <a:ext cx="5274945" cy="7422515"/>
                    </a:xfrm>
                    <a:prstGeom prst="rect">
                      <a:avLst/>
                    </a:prstGeom>
                  </pic:spPr>
                </pic:pic>
              </a:graphicData>
            </a:graphic>
            <wp14:sizeRelH relativeFrom="margin">
              <wp14:pctWidth>0</wp14:pctWidth>
            </wp14:sizeRelH>
            <wp14:sizeRelV relativeFrom="margin">
              <wp14:pctHeight>0</wp14:pctHeight>
            </wp14:sizeRelV>
          </wp:anchor>
        </w:drawing>
      </w:r>
      <w:bookmarkEnd w:id="22"/>
      <w:bookmarkEnd w:id="23"/>
    </w:p>
    <w:p w14:paraId="72C29C2F" w14:textId="669D5000" w:rsidR="00B543FE" w:rsidRDefault="00B543FE">
      <w:pPr>
        <w:spacing w:before="0" w:after="160" w:line="259" w:lineRule="auto"/>
        <w:rPr>
          <w:rFonts w:asciiTheme="majorHAnsi" w:hAnsiTheme="majorHAnsi"/>
          <w:b/>
          <w:color w:val="D17406" w:themeColor="accent5" w:themeShade="BF"/>
          <w:sz w:val="40"/>
          <w:szCs w:val="36"/>
        </w:rPr>
      </w:pPr>
      <w:r>
        <w:br w:type="page"/>
      </w:r>
    </w:p>
    <w:p w14:paraId="46FD4A84" w14:textId="448CAC95" w:rsidR="00B86586" w:rsidRDefault="00B86586" w:rsidP="003A0E3F">
      <w:pPr>
        <w:pStyle w:val="Heading2"/>
      </w:pPr>
      <w:bookmarkStart w:id="24" w:name="_Toc136885713"/>
      <w:bookmarkStart w:id="25" w:name="_Toc136887384"/>
      <w:r>
        <w:rPr>
          <w:b w:val="0"/>
          <w:noProof/>
        </w:rPr>
        <w:lastRenderedPageBreak/>
        <w:drawing>
          <wp:anchor distT="0" distB="0" distL="114300" distR="114300" simplePos="0" relativeHeight="251745792" behindDoc="1" locked="0" layoutInCell="1" allowOverlap="1" wp14:anchorId="30B53636" wp14:editId="32699182">
            <wp:simplePos x="0" y="0"/>
            <wp:positionH relativeFrom="margin">
              <wp:align>center</wp:align>
            </wp:positionH>
            <wp:positionV relativeFrom="paragraph">
              <wp:posOffset>37</wp:posOffset>
            </wp:positionV>
            <wp:extent cx="5250815" cy="7368540"/>
            <wp:effectExtent l="0" t="0" r="6985" b="3810"/>
            <wp:wrapTight wrapText="bothSides">
              <wp:wrapPolygon edited="0">
                <wp:start x="0" y="0"/>
                <wp:lineTo x="0" y="21555"/>
                <wp:lineTo x="21550" y="21555"/>
                <wp:lineTo x="21550" y="0"/>
                <wp:lineTo x="0" y="0"/>
              </wp:wrapPolygon>
            </wp:wrapTight>
            <wp:docPr id="1185054880" name="Picture 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54880" name="Picture 10" descr="A screenshot of a computer&#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250815" cy="7368540"/>
                    </a:xfrm>
                    <a:prstGeom prst="rect">
                      <a:avLst/>
                    </a:prstGeom>
                  </pic:spPr>
                </pic:pic>
              </a:graphicData>
            </a:graphic>
            <wp14:sizeRelH relativeFrom="margin">
              <wp14:pctWidth>0</wp14:pctWidth>
            </wp14:sizeRelH>
            <wp14:sizeRelV relativeFrom="margin">
              <wp14:pctHeight>0</wp14:pctHeight>
            </wp14:sizeRelV>
          </wp:anchor>
        </w:drawing>
      </w:r>
      <w:bookmarkEnd w:id="24"/>
      <w:bookmarkEnd w:id="25"/>
    </w:p>
    <w:p w14:paraId="3E7E6AAA" w14:textId="0A64E988" w:rsidR="00B86586" w:rsidRDefault="00B86586">
      <w:pPr>
        <w:spacing w:before="0" w:after="160" w:line="259" w:lineRule="auto"/>
        <w:rPr>
          <w:rFonts w:asciiTheme="majorHAnsi" w:hAnsiTheme="majorHAnsi"/>
          <w:b/>
          <w:color w:val="D17406" w:themeColor="accent5" w:themeShade="BF"/>
          <w:sz w:val="40"/>
          <w:szCs w:val="36"/>
        </w:rPr>
      </w:pPr>
      <w:r>
        <w:br w:type="page"/>
      </w:r>
    </w:p>
    <w:p w14:paraId="2201F5E6" w14:textId="5C5FAC18" w:rsidR="00BD0C60" w:rsidRDefault="00B86586" w:rsidP="003A0E3F">
      <w:pPr>
        <w:pStyle w:val="Heading2"/>
      </w:pPr>
      <w:bookmarkStart w:id="26" w:name="_Toc136885714"/>
      <w:bookmarkStart w:id="27" w:name="_Toc136887385"/>
      <w:r>
        <w:rPr>
          <w:b w:val="0"/>
          <w:noProof/>
        </w:rPr>
        <w:lastRenderedPageBreak/>
        <w:drawing>
          <wp:anchor distT="0" distB="0" distL="114300" distR="114300" simplePos="0" relativeHeight="251750912" behindDoc="1" locked="0" layoutInCell="1" allowOverlap="1" wp14:anchorId="2531B768" wp14:editId="5D59FC91">
            <wp:simplePos x="0" y="0"/>
            <wp:positionH relativeFrom="margin">
              <wp:align>center</wp:align>
            </wp:positionH>
            <wp:positionV relativeFrom="paragraph">
              <wp:posOffset>-336</wp:posOffset>
            </wp:positionV>
            <wp:extent cx="5506085" cy="7879715"/>
            <wp:effectExtent l="0" t="0" r="0" b="6985"/>
            <wp:wrapTight wrapText="bothSides">
              <wp:wrapPolygon edited="0">
                <wp:start x="0" y="0"/>
                <wp:lineTo x="0" y="21567"/>
                <wp:lineTo x="21523" y="21567"/>
                <wp:lineTo x="21523" y="0"/>
                <wp:lineTo x="0" y="0"/>
              </wp:wrapPolygon>
            </wp:wrapTight>
            <wp:docPr id="1265176262" name="Picture 11" descr="A screenshot of a for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76262" name="Picture 11" descr="A screenshot of a form&#10;&#10;Description automatically generated with low confidence"/>
                    <pic:cNvPicPr/>
                  </pic:nvPicPr>
                  <pic:blipFill>
                    <a:blip r:embed="rId30">
                      <a:extLst>
                        <a:ext uri="{28A0092B-C50C-407E-A947-70E740481C1C}">
                          <a14:useLocalDpi xmlns:a14="http://schemas.microsoft.com/office/drawing/2010/main" val="0"/>
                        </a:ext>
                      </a:extLst>
                    </a:blip>
                    <a:stretch>
                      <a:fillRect/>
                    </a:stretch>
                  </pic:blipFill>
                  <pic:spPr>
                    <a:xfrm>
                      <a:off x="0" y="0"/>
                      <a:ext cx="5506085" cy="7879715"/>
                    </a:xfrm>
                    <a:prstGeom prst="rect">
                      <a:avLst/>
                    </a:prstGeom>
                  </pic:spPr>
                </pic:pic>
              </a:graphicData>
            </a:graphic>
            <wp14:sizeRelH relativeFrom="margin">
              <wp14:pctWidth>0</wp14:pctWidth>
            </wp14:sizeRelH>
            <wp14:sizeRelV relativeFrom="margin">
              <wp14:pctHeight>0</wp14:pctHeight>
            </wp14:sizeRelV>
          </wp:anchor>
        </w:drawing>
      </w:r>
      <w:bookmarkEnd w:id="26"/>
      <w:bookmarkEnd w:id="27"/>
    </w:p>
    <w:p w14:paraId="2C18C6E3" w14:textId="77777777" w:rsidR="00722058" w:rsidRPr="00722058" w:rsidRDefault="00722058" w:rsidP="00722058"/>
    <w:p w14:paraId="11D4939C" w14:textId="77777777" w:rsidR="00722058" w:rsidRPr="00722058" w:rsidRDefault="00722058" w:rsidP="00722058"/>
    <w:p w14:paraId="6F29D742" w14:textId="77777777" w:rsidR="00722058" w:rsidRPr="00722058" w:rsidRDefault="00722058" w:rsidP="00722058"/>
    <w:p w14:paraId="6C9ABBD6" w14:textId="77777777" w:rsidR="00722058" w:rsidRPr="00722058" w:rsidRDefault="00722058" w:rsidP="00722058"/>
    <w:p w14:paraId="31CD33CC" w14:textId="77777777" w:rsidR="00722058" w:rsidRPr="00722058" w:rsidRDefault="00722058" w:rsidP="00722058"/>
    <w:p w14:paraId="101ED727" w14:textId="77777777" w:rsidR="00722058" w:rsidRPr="00722058" w:rsidRDefault="00722058" w:rsidP="00722058"/>
    <w:p w14:paraId="090B2762" w14:textId="77777777" w:rsidR="00722058" w:rsidRPr="00722058" w:rsidRDefault="00722058" w:rsidP="00722058"/>
    <w:p w14:paraId="72589169" w14:textId="77777777" w:rsidR="00722058" w:rsidRPr="00722058" w:rsidRDefault="00722058" w:rsidP="00722058"/>
    <w:p w14:paraId="10404192" w14:textId="77777777" w:rsidR="00722058" w:rsidRPr="00722058" w:rsidRDefault="00722058" w:rsidP="00722058"/>
    <w:p w14:paraId="4A7D0219" w14:textId="77777777" w:rsidR="00722058" w:rsidRPr="00722058" w:rsidRDefault="00722058" w:rsidP="00722058"/>
    <w:p w14:paraId="2CB84A47" w14:textId="77777777" w:rsidR="00722058" w:rsidRPr="00722058" w:rsidRDefault="00722058" w:rsidP="00722058"/>
    <w:p w14:paraId="4D39E1EF" w14:textId="77777777" w:rsidR="00722058" w:rsidRPr="00722058" w:rsidRDefault="00722058" w:rsidP="00722058"/>
    <w:p w14:paraId="71009D8A" w14:textId="77777777" w:rsidR="00722058" w:rsidRPr="00722058" w:rsidRDefault="00722058" w:rsidP="00722058"/>
    <w:p w14:paraId="45F5D6EB" w14:textId="77777777" w:rsidR="00722058" w:rsidRPr="00722058" w:rsidRDefault="00722058" w:rsidP="00722058"/>
    <w:p w14:paraId="35563951" w14:textId="77777777" w:rsidR="00722058" w:rsidRPr="00722058" w:rsidRDefault="00722058" w:rsidP="00722058"/>
    <w:p w14:paraId="35BAC353" w14:textId="77777777" w:rsidR="00722058" w:rsidRPr="00722058" w:rsidRDefault="00722058" w:rsidP="00722058"/>
    <w:p w14:paraId="3EB67147" w14:textId="77777777" w:rsidR="00722058" w:rsidRPr="00722058" w:rsidRDefault="00722058" w:rsidP="00722058"/>
    <w:p w14:paraId="2EA7A65A" w14:textId="77777777" w:rsidR="00722058" w:rsidRPr="00722058" w:rsidRDefault="00722058" w:rsidP="00722058"/>
    <w:p w14:paraId="193F2024" w14:textId="77777777" w:rsidR="00722058" w:rsidRPr="00722058" w:rsidRDefault="00722058" w:rsidP="00722058"/>
    <w:p w14:paraId="6E0A6A88" w14:textId="77777777" w:rsidR="00722058" w:rsidRPr="00722058" w:rsidRDefault="00722058" w:rsidP="00722058"/>
    <w:p w14:paraId="13AA10FF" w14:textId="77777777" w:rsidR="00722058" w:rsidRPr="00722058" w:rsidRDefault="00722058" w:rsidP="00722058"/>
    <w:p w14:paraId="79DF197D" w14:textId="77777777" w:rsidR="00722058" w:rsidRPr="00722058" w:rsidRDefault="00722058" w:rsidP="00722058"/>
    <w:p w14:paraId="3685FA5F" w14:textId="77777777" w:rsidR="00722058" w:rsidRDefault="00722058" w:rsidP="00722058">
      <w:pPr>
        <w:rPr>
          <w:rFonts w:asciiTheme="majorHAnsi" w:hAnsiTheme="majorHAnsi"/>
          <w:b/>
          <w:color w:val="D17406" w:themeColor="accent5" w:themeShade="BF"/>
          <w:sz w:val="40"/>
          <w:szCs w:val="36"/>
        </w:rPr>
      </w:pPr>
    </w:p>
    <w:p w14:paraId="36B6A4DA" w14:textId="77777777" w:rsidR="00722058" w:rsidRPr="00722058" w:rsidRDefault="00722058" w:rsidP="00722058"/>
    <w:p w14:paraId="64ECFEA5" w14:textId="77777777" w:rsidR="00722058" w:rsidRPr="00722058" w:rsidRDefault="00722058" w:rsidP="00722058"/>
    <w:p w14:paraId="487DE2CE" w14:textId="1DFD1F74" w:rsidR="00722058" w:rsidRDefault="00722058" w:rsidP="00722058"/>
    <w:p w14:paraId="12AC63DC" w14:textId="77777777" w:rsidR="00722058" w:rsidRDefault="00722058">
      <w:pPr>
        <w:spacing w:before="0" w:after="160" w:line="259" w:lineRule="auto"/>
      </w:pPr>
      <w:r>
        <w:br w:type="page"/>
      </w:r>
    </w:p>
    <w:p w14:paraId="15A270BB" w14:textId="74FF0CE3" w:rsidR="00722058" w:rsidRDefault="00722058" w:rsidP="00722058">
      <w:pPr>
        <w:pStyle w:val="Heading1"/>
      </w:pPr>
      <w:bookmarkStart w:id="28" w:name="_Toc136887386"/>
      <w:bookmarkStart w:id="29" w:name="_Hlk136897729"/>
      <w:r>
        <w:lastRenderedPageBreak/>
        <w:t>REfe</w:t>
      </w:r>
      <w:r w:rsidR="006E437E">
        <w:t>re</w:t>
      </w:r>
      <w:r>
        <w:t>nces</w:t>
      </w:r>
      <w:bookmarkEnd w:id="28"/>
    </w:p>
    <w:bookmarkEnd w:id="29"/>
    <w:p w14:paraId="6E6B1B24" w14:textId="184771FA" w:rsidR="00722058" w:rsidRDefault="006E437E" w:rsidP="00722058">
      <w:r>
        <w:fldChar w:fldCharType="begin"/>
      </w:r>
      <w:r>
        <w:instrText xml:space="preserve"> HYPERLINK "C:\\Users\\amara\\Downloads\\college website project report.html" </w:instrText>
      </w:r>
      <w:r>
        <w:fldChar w:fldCharType="separate"/>
      </w:r>
      <w:r w:rsidRPr="006E437E">
        <w:rPr>
          <w:rStyle w:val="Hyperlink"/>
        </w:rPr>
        <w:t>college website</w:t>
      </w:r>
      <w:r w:rsidRPr="006E437E">
        <w:rPr>
          <w:rStyle w:val="Hyperlink"/>
        </w:rPr>
        <w:t xml:space="preserve"> project report.html</w:t>
      </w:r>
      <w:r>
        <w:fldChar w:fldCharType="end"/>
      </w:r>
    </w:p>
    <w:p w14:paraId="1C3CDFB3" w14:textId="77777777" w:rsidR="00845A5E" w:rsidRDefault="00845A5E" w:rsidP="00722058"/>
    <w:p w14:paraId="081551F2" w14:textId="77777777" w:rsidR="00845A5E" w:rsidRDefault="00845A5E" w:rsidP="00722058"/>
    <w:p w14:paraId="53CF31A7" w14:textId="33F9CB52" w:rsidR="00845A5E" w:rsidRDefault="00845A5E" w:rsidP="00845A5E">
      <w:pPr>
        <w:pStyle w:val="Heading1"/>
      </w:pPr>
      <w:r>
        <w:t>GITHUB LINK</w:t>
      </w:r>
    </w:p>
    <w:p w14:paraId="4341B736" w14:textId="77777777" w:rsidR="00845A5E" w:rsidRPr="00722058" w:rsidRDefault="00845A5E" w:rsidP="00722058"/>
    <w:sectPr w:rsidR="00845A5E" w:rsidRPr="00722058" w:rsidSect="00AC4859">
      <w:footerReference w:type="first" r:id="rId31"/>
      <w:pgSz w:w="12240" w:h="15840" w:code="1"/>
      <w:pgMar w:top="2160" w:right="1080" w:bottom="720" w:left="1080" w:header="648" w:footer="432"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CFB9C" w14:textId="77777777" w:rsidR="00A37B12" w:rsidRDefault="00A37B12" w:rsidP="005A20E2">
      <w:pPr>
        <w:spacing w:after="0"/>
      </w:pPr>
      <w:r>
        <w:separator/>
      </w:r>
    </w:p>
    <w:p w14:paraId="6B4D43BF" w14:textId="77777777" w:rsidR="00A37B12" w:rsidRDefault="00A37B12"/>
    <w:p w14:paraId="0E2CD972" w14:textId="77777777" w:rsidR="00A37B12" w:rsidRDefault="00A37B12" w:rsidP="009B4773"/>
    <w:p w14:paraId="699EA2FC" w14:textId="77777777" w:rsidR="00A37B12" w:rsidRDefault="00A37B12" w:rsidP="00513832"/>
  </w:endnote>
  <w:endnote w:type="continuationSeparator" w:id="0">
    <w:p w14:paraId="69BFF974" w14:textId="77777777" w:rsidR="00A37B12" w:rsidRDefault="00A37B12" w:rsidP="005A20E2">
      <w:pPr>
        <w:spacing w:after="0"/>
      </w:pPr>
      <w:r>
        <w:continuationSeparator/>
      </w:r>
    </w:p>
    <w:p w14:paraId="04D1BED8" w14:textId="77777777" w:rsidR="00A37B12" w:rsidRDefault="00A37B12"/>
    <w:p w14:paraId="7D9326ED" w14:textId="77777777" w:rsidR="00A37B12" w:rsidRDefault="00A37B12" w:rsidP="009B4773"/>
    <w:p w14:paraId="114956B9" w14:textId="77777777" w:rsidR="00A37B12" w:rsidRDefault="00A37B12" w:rsidP="00513832"/>
  </w:endnote>
  <w:endnote w:type="continuationNotice" w:id="1">
    <w:p w14:paraId="5CDC2B9F" w14:textId="77777777" w:rsidR="00F00EC7" w:rsidRDefault="00F00EC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roman"/>
    <w:pitch w:val="default"/>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Gill Sans Nova Light">
    <w:charset w:val="00"/>
    <w:family w:val="swiss"/>
    <w:pitch w:val="variable"/>
    <w:sig w:usb0="80000287" w:usb1="00000002"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2348994"/>
      <w:docPartObj>
        <w:docPartGallery w:val="Page Numbers (Bottom of Page)"/>
        <w:docPartUnique/>
      </w:docPartObj>
    </w:sdtPr>
    <w:sdtEndPr>
      <w:rPr>
        <w:noProof/>
      </w:rPr>
    </w:sdtEndPr>
    <w:sdtContent>
      <w:sdt>
        <w:sdtPr>
          <w:id w:val="173551353"/>
          <w:docPartObj>
            <w:docPartGallery w:val="Page Numbers (Bottom of Page)"/>
            <w:docPartUnique/>
          </w:docPartObj>
        </w:sdtPr>
        <w:sdtEndPr>
          <w:rPr>
            <w:noProof/>
          </w:rPr>
        </w:sdtEndPr>
        <w:sdtContent>
          <w:p w14:paraId="1E014220" w14:textId="77777777" w:rsidR="007D2C96" w:rsidRDefault="007D2C96" w:rsidP="00F8411A">
            <w:pPr>
              <w:pStyle w:val="Footer"/>
            </w:pP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5307862"/>
      <w:docPartObj>
        <w:docPartGallery w:val="Page Numbers (Bottom of Page)"/>
        <w:docPartUnique/>
      </w:docPartObj>
    </w:sdtPr>
    <w:sdtEndPr>
      <w:rPr>
        <w:noProof/>
      </w:rPr>
    </w:sdtEndPr>
    <w:sdtContent>
      <w:sdt>
        <w:sdtPr>
          <w:id w:val="241920231"/>
          <w:docPartObj>
            <w:docPartGallery w:val="Page Numbers (Bottom of Page)"/>
            <w:docPartUnique/>
          </w:docPartObj>
        </w:sdtPr>
        <w:sdtEndPr>
          <w:rPr>
            <w:noProof/>
          </w:rPr>
        </w:sdtEndPr>
        <w:sdtContent>
          <w:p w14:paraId="48B9B58B" w14:textId="77777777" w:rsidR="007D2C96" w:rsidRDefault="007D2C96" w:rsidP="00D94688">
            <w:pPr>
              <w:pStyle w:val="Footer"/>
              <w:jc w:val="right"/>
            </w:pP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37497" w14:textId="77777777" w:rsidR="007D2C96" w:rsidRPr="00F8411A" w:rsidRDefault="00096BE1" w:rsidP="00F8411A">
    <w:pPr>
      <w:pStyle w:val="Footer"/>
    </w:pPr>
    <w:r>
      <w:rPr>
        <w:noProof/>
      </w:rPr>
      <mc:AlternateContent>
        <mc:Choice Requires="wps">
          <w:drawing>
            <wp:anchor distT="45720" distB="45720" distL="114300" distR="114300" simplePos="0" relativeHeight="251668480" behindDoc="0" locked="0" layoutInCell="1" allowOverlap="1" wp14:anchorId="3A2E6E86" wp14:editId="2252E113">
              <wp:simplePos x="0" y="0"/>
              <wp:positionH relativeFrom="margin">
                <wp:align>right</wp:align>
              </wp:positionH>
              <wp:positionV relativeFrom="paragraph">
                <wp:posOffset>18415</wp:posOffset>
              </wp:positionV>
              <wp:extent cx="173736" cy="274320"/>
              <wp:effectExtent l="0" t="0" r="0" b="11430"/>
              <wp:wrapNone/>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36" cy="274320"/>
                      </a:xfrm>
                      <a:prstGeom prst="rect">
                        <a:avLst/>
                      </a:prstGeom>
                      <a:noFill/>
                      <a:ln w="9525">
                        <a:noFill/>
                        <a:miter lim="800000"/>
                        <a:headEnd/>
                        <a:tailEnd/>
                      </a:ln>
                    </wps:spPr>
                    <wps:txbx>
                      <w:txbxContent>
                        <w:p w14:paraId="0944E37E" w14:textId="77777777" w:rsidR="00096BE1" w:rsidRPr="00096BE1" w:rsidRDefault="00096BE1" w:rsidP="00096BE1">
                          <w:pPr>
                            <w:rPr>
                              <w:rStyle w:val="PageNumber"/>
                            </w:rPr>
                          </w:pPr>
                          <w:r w:rsidRPr="00096BE1">
                            <w:rPr>
                              <w:rStyle w:val="PageNumber"/>
                            </w:rPr>
                            <w:fldChar w:fldCharType="begin"/>
                          </w:r>
                          <w:r w:rsidRPr="00096BE1">
                            <w:rPr>
                              <w:rStyle w:val="PageNumber"/>
                            </w:rPr>
                            <w:instrText xml:space="preserve"> PAGE   \* MERGEFORMAT </w:instrText>
                          </w:r>
                          <w:r w:rsidRPr="00096BE1">
                            <w:rPr>
                              <w:rStyle w:val="PageNumber"/>
                            </w:rPr>
                            <w:fldChar w:fldCharType="separate"/>
                          </w:r>
                          <w:r w:rsidRPr="00096BE1">
                            <w:rPr>
                              <w:rStyle w:val="PageNumber"/>
                            </w:rPr>
                            <w:t>1</w:t>
                          </w:r>
                          <w:r w:rsidRPr="00096BE1">
                            <w:rPr>
                              <w:rStyle w:val="PageNumber"/>
                            </w:rPr>
                            <w:fldChar w:fldCharType="end"/>
                          </w:r>
                        </w:p>
                      </w:txbxContent>
                    </wps:txbx>
                    <wps:bodyPr rot="0" vert="horz"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2E6E86" id="_x0000_t202" coordsize="21600,21600" o:spt="202" path="m,l,21600r21600,l21600,xe">
              <v:stroke joinstyle="miter"/>
              <v:path gradientshapeok="t" o:connecttype="rect"/>
            </v:shapetype>
            <v:shape id="Text Box 217" o:spid="_x0000_s1030" type="#_x0000_t202" style="position:absolute;margin-left:-37.5pt;margin-top:1.45pt;width:13.7pt;height:21.6pt;z-index:251668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" filled="f" stroked="f">
              <v:textbox inset="0,0,0,0">
                <w:txbxContent>
                  <w:p w14:paraId="0944E37E" w14:textId="77777777" w:rsidR="00096BE1" w:rsidRPr="00096BE1" w:rsidRDefault="00096BE1" w:rsidP="00096BE1">
                    <w:pPr>
                      <w:rPr>
                        <w:rStyle w:val="PageNumber"/>
                      </w:rPr>
                    </w:pPr>
                    <w:r w:rsidRPr="00096BE1">
                      <w:rPr>
                        <w:rStyle w:val="PageNumber"/>
                      </w:rPr>
                      <w:fldChar w:fldCharType="begin"/>
                    </w:r>
                    <w:r w:rsidRPr="00096BE1">
                      <w:rPr>
                        <w:rStyle w:val="PageNumber"/>
                      </w:rPr>
                      <w:instrText xml:space="preserve"> PAGE   \* MERGEFORMAT </w:instrText>
                    </w:r>
                    <w:r w:rsidRPr="00096BE1">
                      <w:rPr>
                        <w:rStyle w:val="PageNumber"/>
                      </w:rPr>
                      <w:fldChar w:fldCharType="separate"/>
                    </w:r>
                    <w:r w:rsidRPr="00096BE1">
                      <w:rPr>
                        <w:rStyle w:val="PageNumber"/>
                      </w:rPr>
                      <w:t>1</w:t>
                    </w:r>
                    <w:r w:rsidRPr="00096BE1">
                      <w:rPr>
                        <w:rStyle w:val="PageNumber"/>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29997087"/>
      <w:docPartObj>
        <w:docPartGallery w:val="Page Numbers (Bottom of Page)"/>
        <w:docPartUnique/>
      </w:docPartObj>
    </w:sdtPr>
    <w:sdtEndPr>
      <w:rPr>
        <w:noProof/>
      </w:rPr>
    </w:sdtEndPr>
    <w:sdtContent>
      <w:sdt>
        <w:sdtPr>
          <w:id w:val="-751204049"/>
          <w:docPartObj>
            <w:docPartGallery w:val="Page Numbers (Bottom of Page)"/>
            <w:docPartUnique/>
          </w:docPartObj>
        </w:sdtPr>
        <w:sdtEndPr>
          <w:rPr>
            <w:noProof/>
          </w:rPr>
        </w:sdtEndPr>
        <w:sdtContent>
          <w:p w14:paraId="293BF6FF" w14:textId="77777777" w:rsidR="007D2C96" w:rsidRDefault="007D2C96" w:rsidP="00F8411A">
            <w:pPr>
              <w:pStyle w:val="Footer"/>
            </w:pPr>
            <w:r w:rsidRPr="002135FB">
              <w:t>January 24, 20</w:t>
            </w:r>
            <w:r>
              <w:t>XX</w:t>
            </w:r>
            <w:r w:rsidRPr="002135FB">
              <w:rPr>
                <w:lang w:val="ru-RU"/>
              </w:rPr>
              <w:t xml:space="preserve">                                                  </w:t>
            </w:r>
            <w:r>
              <w:rPr>
                <w:lang w:val="ru-RU"/>
              </w:rPr>
              <w:t xml:space="preserve">                  </w:t>
            </w:r>
            <w:r w:rsidRPr="002135FB">
              <w:t xml:space="preserve">        </w:t>
            </w:r>
            <w:r>
              <w:rPr>
                <w:lang w:val="ru-RU"/>
              </w:rPr>
              <w:t xml:space="preserve">                                                        </w:t>
            </w:r>
            <w:r w:rsidRPr="002135FB">
              <w:t xml:space="preserve">              </w:t>
            </w: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p w14:paraId="7C7F5D17" w14:textId="77777777" w:rsidR="007D2C96" w:rsidRDefault="007A1C7A" w:rsidP="00F8411A">
        <w:pPr>
          <w:pStyle w:val="Footer"/>
          <w:rPr>
            <w:noProof/>
          </w:rPr>
        </w:pP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689699"/>
      <w:docPartObj>
        <w:docPartGallery w:val="Page Numbers (Bottom of Page)"/>
        <w:docPartUnique/>
      </w:docPartObj>
    </w:sdtPr>
    <w:sdtEndPr>
      <w:rPr>
        <w:noProof/>
      </w:rPr>
    </w:sdtEndPr>
    <w:sdtContent>
      <w:sdt>
        <w:sdtPr>
          <w:id w:val="724266714"/>
          <w:docPartObj>
            <w:docPartGallery w:val="Page Numbers (Bottom of Page)"/>
            <w:docPartUnique/>
          </w:docPartObj>
        </w:sdtPr>
        <w:sdtEndPr>
          <w:rPr>
            <w:noProof/>
          </w:rPr>
        </w:sdtEndPr>
        <w:sdtContent>
          <w:p w14:paraId="4FC96E83" w14:textId="77777777" w:rsidR="007D2C96" w:rsidRDefault="007D2C96" w:rsidP="00F8411A">
            <w:pPr>
              <w:pStyle w:val="Footer"/>
            </w:pPr>
            <w:r w:rsidRPr="002135FB">
              <w:t>January 24, 20</w:t>
            </w:r>
            <w:r>
              <w:t>XX</w:t>
            </w:r>
            <w:r w:rsidRPr="002135FB">
              <w:rPr>
                <w:lang w:val="ru-RU"/>
              </w:rPr>
              <w:t xml:space="preserve">  </w:t>
            </w:r>
            <w:r>
              <w:t xml:space="preserve">             </w:t>
            </w:r>
            <w:r>
              <w:rPr>
                <w:lang w:val="ru-RU"/>
              </w:rPr>
              <w:t xml:space="preserve">                                                                                                                     </w:t>
            </w:r>
            <w:r w:rsidRPr="002135FB">
              <w:t xml:space="preserve">              </w:t>
            </w:r>
            <w:r w:rsidRPr="002135FB">
              <w:fldChar w:fldCharType="begin"/>
            </w:r>
            <w:r w:rsidRPr="002135FB">
              <w:instrText xml:space="preserve"> PAGE   \* MERGEFORMAT </w:instrText>
            </w:r>
            <w:r w:rsidRPr="002135FB">
              <w:fldChar w:fldCharType="separate"/>
            </w:r>
            <w:r>
              <w:t>1</w:t>
            </w:r>
            <w:r w:rsidRPr="002135FB">
              <w:rPr>
                <w:noProof/>
              </w:rPr>
              <w:fldChar w:fldCharType="end"/>
            </w:r>
          </w:p>
        </w:sdtContent>
      </w:sdt>
      <w:p w14:paraId="7DA18189" w14:textId="77777777" w:rsidR="007D2C96" w:rsidRDefault="007A1C7A" w:rsidP="00F8411A">
        <w:pPr>
          <w:pStyle w:val="Footer"/>
          <w:rPr>
            <w:noProof/>
          </w:rP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4EC2F5" w14:textId="77777777" w:rsidR="00A37B12" w:rsidRDefault="00A37B12" w:rsidP="005A20E2">
      <w:pPr>
        <w:spacing w:after="0"/>
      </w:pPr>
      <w:r>
        <w:separator/>
      </w:r>
    </w:p>
    <w:p w14:paraId="6A9A0F56" w14:textId="77777777" w:rsidR="00A37B12" w:rsidRDefault="00A37B12"/>
    <w:p w14:paraId="334B4A62" w14:textId="77777777" w:rsidR="00A37B12" w:rsidRDefault="00A37B12" w:rsidP="009B4773"/>
    <w:p w14:paraId="6A7159E8" w14:textId="77777777" w:rsidR="00A37B12" w:rsidRDefault="00A37B12" w:rsidP="00513832"/>
  </w:footnote>
  <w:footnote w:type="continuationSeparator" w:id="0">
    <w:p w14:paraId="37268B2F" w14:textId="77777777" w:rsidR="00A37B12" w:rsidRDefault="00A37B12" w:rsidP="005A20E2">
      <w:pPr>
        <w:spacing w:after="0"/>
      </w:pPr>
      <w:r>
        <w:continuationSeparator/>
      </w:r>
    </w:p>
    <w:p w14:paraId="5CB64D5C" w14:textId="77777777" w:rsidR="00A37B12" w:rsidRDefault="00A37B12"/>
    <w:p w14:paraId="58C2A09B" w14:textId="77777777" w:rsidR="00A37B12" w:rsidRDefault="00A37B12" w:rsidP="009B4773"/>
    <w:p w14:paraId="3D984083" w14:textId="77777777" w:rsidR="00A37B12" w:rsidRDefault="00A37B12" w:rsidP="00513832"/>
  </w:footnote>
  <w:footnote w:type="continuationNotice" w:id="1">
    <w:p w14:paraId="4A91CCAB" w14:textId="77777777" w:rsidR="00F00EC7" w:rsidRDefault="00F00EC7">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A7069" w14:textId="706DB038" w:rsidR="007D2C96" w:rsidRDefault="007D2C96" w:rsidP="005A20E2">
    <w:pPr>
      <w:pStyle w:val="Header"/>
      <w:tabs>
        <w:tab w:val="clear" w:pos="9689"/>
        <w:tab w:val="right" w:pos="11057"/>
      </w:tabs>
      <w:ind w:left="-1134" w:right="-1085"/>
    </w:pPr>
    <w:r>
      <w:rPr>
        <w:noProof/>
      </w:rPr>
      <w:drawing>
        <wp:anchor distT="0" distB="0" distL="114300" distR="114300" simplePos="0" relativeHeight="251660288" behindDoc="1" locked="0" layoutInCell="1" allowOverlap="1" wp14:anchorId="55B69E37" wp14:editId="2B4DA48B">
          <wp:simplePos x="0" y="0"/>
          <wp:positionH relativeFrom="page">
            <wp:align>center</wp:align>
          </wp:positionH>
          <wp:positionV relativeFrom="page">
            <wp:align>center</wp:align>
          </wp:positionV>
          <wp:extent cx="7132320" cy="9427464"/>
          <wp:effectExtent l="0" t="0" r="0" b="2540"/>
          <wp:wrapNone/>
          <wp:docPr id="7" name="Picture 7" descr="Two woman discuss somethi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Two woman discuss something"/>
                  <pic:cNvPicPr/>
                </pic:nvPicPr>
                <pic:blipFill rotWithShape="1">
                  <a:blip r:embed="rId1">
                    <a:extLst>
                      <a:ext uri="{28A0092B-C50C-407E-A947-70E740481C1C}">
                        <a14:useLocalDpi xmlns:a14="http://schemas.microsoft.com/office/drawing/2010/main" val="0"/>
                      </a:ext>
                    </a:extLst>
                  </a:blip>
                  <a:srcRect l="28395" t="33230" r="40830" b="5725"/>
                  <a:stretch/>
                </pic:blipFill>
                <pic:spPr bwMode="auto">
                  <a:xfrm>
                    <a:off x="0" y="0"/>
                    <a:ext cx="7132320" cy="94274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217326D" w14:textId="77777777" w:rsidR="007D2C96" w:rsidRDefault="007D2C9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F9646" w14:textId="1A2924DE" w:rsidR="007D2C96" w:rsidRDefault="007D2C96">
    <w:r>
      <w:rPr>
        <w:noProof/>
      </w:rPr>
      <w:drawing>
        <wp:anchor distT="0" distB="0" distL="114300" distR="114300" simplePos="0" relativeHeight="251665408" behindDoc="1" locked="0" layoutInCell="1" allowOverlap="1" wp14:anchorId="131140EE" wp14:editId="17F4B491">
          <wp:simplePos x="0" y="0"/>
          <wp:positionH relativeFrom="column">
            <wp:posOffset>-3543300</wp:posOffset>
          </wp:positionH>
          <wp:positionV relativeFrom="margin">
            <wp:posOffset>-1059815</wp:posOffset>
          </wp:positionV>
          <wp:extent cx="3268800" cy="9428400"/>
          <wp:effectExtent l="0" t="0" r="8255" b="1905"/>
          <wp:wrapNone/>
          <wp:docPr id="8" name="Picture 8" descr="Group of peopl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GettyImages-696273168_super.jpg"/>
                  <pic:cNvPicPr/>
                </pic:nvPicPr>
                <pic:blipFill rotWithShape="1">
                  <a:blip r:embed="rId1">
                    <a:extLst>
                      <a:ext uri="{28A0092B-C50C-407E-A947-70E740481C1C}">
                        <a14:useLocalDpi xmlns:a14="http://schemas.microsoft.com/office/drawing/2010/main" val="0"/>
                      </a:ext>
                    </a:extLst>
                  </a:blip>
                  <a:srcRect l="33928" t="2929" r="45411" b="7707"/>
                  <a:stretch/>
                </pic:blipFill>
                <pic:spPr bwMode="auto">
                  <a:xfrm flipH="1">
                    <a:off x="0" y="0"/>
                    <a:ext cx="3268800" cy="942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496B8" w14:textId="06B2C477" w:rsidR="00360DF5" w:rsidRPr="00360DF5" w:rsidRDefault="007D2C96" w:rsidP="0003123C">
    <w:pPr>
      <w:pStyle w:val="Header"/>
      <w:spacing w:before="0"/>
      <w:rPr>
        <w:rFonts w:asciiTheme="majorHAnsi" w:hAnsiTheme="majorHAnsi"/>
        <w:b/>
        <w:color w:val="107082" w:themeColor="accent2"/>
        <w:sz w:val="28"/>
      </w:rPr>
    </w:pPr>
    <w:r>
      <w:rPr>
        <w:rStyle w:val="SubtleEmphasis"/>
      </w:rPr>
      <w:t xml:space="preserve"> </w:t>
    </w:r>
    <w:r>
      <w:rPr>
        <w:noProof/>
      </w:rPr>
      <mc:AlternateContent>
        <mc:Choice Requires="wps">
          <w:drawing>
            <wp:anchor distT="45720" distB="45720" distL="114300" distR="114300" simplePos="0" relativeHeight="251653120" behindDoc="1" locked="0" layoutInCell="1" allowOverlap="1" wp14:anchorId="21BFEACE" wp14:editId="5A9FA94A">
              <wp:simplePos x="0" y="0"/>
              <wp:positionH relativeFrom="page">
                <wp:align>center</wp:align>
              </wp:positionH>
              <wp:positionV relativeFrom="page">
                <wp:align>top</wp:align>
              </wp:positionV>
              <wp:extent cx="10058400" cy="1143000"/>
              <wp:effectExtent l="0" t="0" r="0" b="0"/>
              <wp:wrapNone/>
              <wp:docPr id="192" name="Text Box 19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143000"/>
                      </a:xfrm>
                      <a:prstGeom prst="rect">
                        <a:avLst/>
                      </a:prstGeom>
                      <a:solidFill>
                        <a:schemeClr val="bg2">
                          <a:lumMod val="75000"/>
                          <a:alpha val="14902"/>
                        </a:schemeClr>
                      </a:solidFill>
                      <a:ln w="9525">
                        <a:noFill/>
                        <a:miter lim="800000"/>
                        <a:headEnd/>
                        <a:tailEnd/>
                      </a:ln>
                    </wps:spPr>
                    <wps:txbx>
                      <w:txbxContent>
                        <w:p w14:paraId="51F0E4DA" w14:textId="77777777" w:rsidR="007D2C96" w:rsidRDefault="007D2C96" w:rsidP="0003123C"/>
                      </w:txbxContent>
                    </wps:txbx>
                    <wps:bodyPr rot="0" vert="horz" wrap="square" lIns="720000" tIns="28800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21BFEACE" id="_x0000_t202" coordsize="21600,21600" o:spt="202" path="m,l,21600r21600,l21600,xe">
              <v:stroke joinstyle="miter"/>
              <v:path gradientshapeok="t" o:connecttype="rect"/>
            </v:shapetype>
            <v:shape id="Text Box 192" o:spid="_x0000_s1029" type="#_x0000_t202" alt="&quot;&quot;" style="position:absolute;margin-left:0;margin-top:0;width:11in;height:90pt;z-index:-251663360;visibility:visible;mso-wrap-style:square;mso-width-percent:0;mso-height-percent:0;mso-wrap-distance-left:9pt;mso-wrap-distance-top:3.6pt;mso-wrap-distance-right:9pt;mso-wrap-distance-bottom:3.6pt;mso-position-horizontal:center;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" fillcolor="#3e8d9c [2414]" stroked="f">
              <v:fill opacity="9766f"/>
              <v:textbox inset="20mm,8mm">
                <w:txbxContent>
                  <w:p w14:paraId="51F0E4DA" w14:textId="77777777" w:rsidR="007D2C96" w:rsidRDefault="007D2C96" w:rsidP="0003123C"/>
                </w:txbxContent>
              </v:textbox>
              <w10:wrap anchorx="page" anchory="page"/>
            </v:shape>
          </w:pict>
        </mc:Fallback>
      </mc:AlternateContent>
    </w:r>
    <w:r w:rsidR="00360DF5">
      <w:rPr>
        <w:rFonts w:asciiTheme="majorHAnsi" w:hAnsiTheme="majorHAnsi"/>
        <w:b/>
        <w:color w:val="107082" w:themeColor="accent2"/>
        <w:sz w:val="28"/>
      </w:rPr>
      <w:t xml:space="preserve">Group 5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EA3016" w14:textId="77777777" w:rsidR="007D2C96" w:rsidRDefault="007D2C96" w:rsidP="0003123C">
    <w:pPr>
      <w:pStyle w:val="Header"/>
      <w:spacing w:before="0"/>
    </w:pPr>
    <w:r>
      <w:rPr>
        <w:rStyle w:val="SubtleEmphasis"/>
      </w:rPr>
      <w:t xml:space="preserve"> </w:t>
    </w:r>
    <w:r>
      <w:rPr>
        <w:rStyle w:val="SubtleEmphasis"/>
      </w:rPr>
      <w:br/>
    </w:r>
    <w:r>
      <w:rPr>
        <w:noProof/>
      </w:rPr>
      <mc:AlternateContent>
        <mc:Choice Requires="wps">
          <w:drawing>
            <wp:anchor distT="45720" distB="45720" distL="114300" distR="114300" simplePos="0" relativeHeight="251655168" behindDoc="1" locked="0" layoutInCell="1" allowOverlap="1" wp14:anchorId="609159F0" wp14:editId="43342354">
              <wp:simplePos x="0" y="0"/>
              <wp:positionH relativeFrom="page">
                <wp:align>center</wp:align>
              </wp:positionH>
              <wp:positionV relativeFrom="page">
                <wp:align>top</wp:align>
              </wp:positionV>
              <wp:extent cx="10058400" cy="1143000"/>
              <wp:effectExtent l="0" t="0" r="0" b="0"/>
              <wp:wrapNone/>
              <wp:docPr id="9" name="Text Box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143000"/>
                      </a:xfrm>
                      <a:prstGeom prst="rect">
                        <a:avLst/>
                      </a:prstGeom>
                      <a:solidFill>
                        <a:schemeClr val="accent1">
                          <a:alpha val="50000"/>
                        </a:schemeClr>
                      </a:solidFill>
                      <a:ln w="9525">
                        <a:noFill/>
                        <a:miter lim="800000"/>
                        <a:headEnd/>
                        <a:tailEnd/>
                      </a:ln>
                    </wps:spPr>
                    <wps:txbx>
                      <w:txbxContent>
                        <w:p w14:paraId="2765ED63" w14:textId="77777777" w:rsidR="007D2C96" w:rsidRDefault="007D2C96" w:rsidP="004411FB"/>
                      </w:txbxContent>
                    </wps:txbx>
                    <wps:bodyPr rot="0" vert="horz" wrap="square" lIns="720000" tIns="28800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09159F0" id="_x0000_t202" coordsize="21600,21600" o:spt="202" path="m,l,21600r21600,l21600,xe">
              <v:stroke joinstyle="miter"/>
              <v:path gradientshapeok="t" o:connecttype="rect"/>
            </v:shapetype>
            <v:shape id="Text Box 9" o:spid="_x0000_s1031" type="#_x0000_t202" alt="&quot;&quot;" style="position:absolute;margin-left:0;margin-top:0;width:11in;height:90pt;z-index:-251661312;visibility:visible;mso-wrap-style:square;mso-width-percent:0;mso-height-percent:0;mso-wrap-distance-left:9pt;mso-wrap-distance-top:3.6pt;mso-wrap-distance-right:9pt;mso-wrap-distance-bottom:3.6pt;mso-position-horizontal:center;mso-position-horizontal-relative:page;mso-position-vertical:top;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" fillcolor="#f0cda1 [3204]" stroked="f">
              <v:fill opacity="32896f"/>
              <v:textbox inset="20mm,8mm">
                <w:txbxContent>
                  <w:p w14:paraId="2765ED63" w14:textId="77777777" w:rsidR="007D2C96" w:rsidRDefault="007D2C96" w:rsidP="004411FB"/>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A8662F" w14:textId="35A581BA" w:rsidR="007D2C96" w:rsidRDefault="00D24B3C" w:rsidP="0003123C">
    <w:pPr>
      <w:pStyle w:val="Header"/>
      <w:spacing w:before="0"/>
    </w:pPr>
    <w:r>
      <w:rPr>
        <w:rStyle w:val="SubtleEmphasis"/>
      </w:rPr>
      <w:t xml:space="preserve"> </w:t>
    </w:r>
    <w:r w:rsidR="00FA191A">
      <w:rPr>
        <w:rFonts w:asciiTheme="majorHAnsi" w:hAnsiTheme="majorHAnsi"/>
        <w:b/>
        <w:color w:val="107082" w:themeColor="accent2"/>
        <w:sz w:val="28"/>
      </w:rPr>
      <w:t>Group 5</w:t>
    </w:r>
    <w:r w:rsidR="007D2C96">
      <w:rPr>
        <w:noProof/>
      </w:rPr>
      <mc:AlternateContent>
        <mc:Choice Requires="wps">
          <w:drawing>
            <wp:anchor distT="45720" distB="45720" distL="114300" distR="114300" simplePos="0" relativeHeight="251650048" behindDoc="1" locked="0" layoutInCell="1" allowOverlap="1" wp14:anchorId="423C30DF" wp14:editId="1A2BAF4F">
              <wp:simplePos x="0" y="0"/>
              <wp:positionH relativeFrom="page">
                <wp:align>center</wp:align>
              </wp:positionH>
              <wp:positionV relativeFrom="page">
                <wp:align>top</wp:align>
              </wp:positionV>
              <wp:extent cx="10058400" cy="1143000"/>
              <wp:effectExtent l="0" t="0" r="0" b="0"/>
              <wp:wrapNone/>
              <wp:docPr id="29" name="Text Box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58400" cy="1143000"/>
                      </a:xfrm>
                      <a:prstGeom prst="rect">
                        <a:avLst/>
                      </a:prstGeom>
                      <a:solidFill>
                        <a:schemeClr val="bg2">
                          <a:lumMod val="75000"/>
                          <a:alpha val="14902"/>
                        </a:schemeClr>
                      </a:solidFill>
                      <a:ln w="9525">
                        <a:noFill/>
                        <a:miter lim="800000"/>
                        <a:headEnd/>
                        <a:tailEnd/>
                      </a:ln>
                    </wps:spPr>
                    <wps:txbx>
                      <w:txbxContent>
                        <w:p w14:paraId="0EF87DC2" w14:textId="77777777" w:rsidR="007D2C96" w:rsidRDefault="007D2C96" w:rsidP="0003123C"/>
                      </w:txbxContent>
                    </wps:txbx>
                    <wps:bodyPr rot="0" vert="horz" wrap="square" lIns="720000" tIns="288000" rIns="91440" bIns="45720" anchor="ctr" anchorCtr="0">
                      <a:noAutofit/>
                    </wps:bodyPr>
                  </wps:wsp>
                </a:graphicData>
              </a:graphic>
              <wp14:sizeRelH relativeFrom="page">
                <wp14:pctWidth>100000</wp14:pctWidth>
              </wp14:sizeRelH>
              <wp14:sizeRelV relativeFrom="margin">
                <wp14:pctHeight>0</wp14:pctHeight>
              </wp14:sizeRelV>
            </wp:anchor>
          </w:drawing>
        </mc:Choice>
        <mc:Fallback>
          <w:pict>
            <v:shapetype w14:anchorId="423C30DF" id="_x0000_t202" coordsize="21600,21600" o:spt="202" path="m,l,21600r21600,l21600,xe">
              <v:stroke joinstyle="miter"/>
              <v:path gradientshapeok="t" o:connecttype="rect"/>
            </v:shapetype>
            <v:shape id="Text Box 29" o:spid="_x0000_s1032" type="#_x0000_t202" alt="&quot;&quot;" style="position:absolute;margin-left:0;margin-top:0;width:11in;height:90pt;z-index:-251666432;visibility:visible;mso-wrap-style:square;mso-width-percent:1000;mso-height-percent:0;mso-wrap-distance-left:9pt;mso-wrap-distance-top:3.6pt;mso-wrap-distance-right:9pt;mso-wrap-distance-bottom:3.6pt;mso-position-horizontal:center;mso-position-horizontal-relative:page;mso-position-vertical:top;mso-position-vertical-relative:page;mso-width-percent:100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" fillcolor="#3e8d9c [2414]" stroked="f">
              <v:fill opacity="9766f"/>
              <v:textbox inset="20mm,8mm">
                <w:txbxContent>
                  <w:p w14:paraId="0EF87DC2" w14:textId="77777777" w:rsidR="007D2C96" w:rsidRDefault="007D2C96" w:rsidP="0003123C"/>
                </w:txbxContent>
              </v:textbox>
              <w10:wrap anchorx="page" anchory="page"/>
            </v:shape>
          </w:pict>
        </mc:Fallback>
      </mc:AlternateContent>
    </w:r>
  </w:p>
  <w:p w14:paraId="1C64C4AF" w14:textId="77777777" w:rsidR="007D2C96" w:rsidRDefault="007D2C96" w:rsidP="005A20E2">
    <w:pPr>
      <w:pStyle w:val="Header"/>
      <w:tabs>
        <w:tab w:val="clear" w:pos="9689"/>
        <w:tab w:val="right" w:pos="11057"/>
      </w:tabs>
      <w:ind w:left="-1134" w:right="-1085"/>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3FAF7" w14:textId="77777777" w:rsidR="004E16CD" w:rsidRDefault="00D24B3C" w:rsidP="0003123C">
    <w:pPr>
      <w:pStyle w:val="Header"/>
      <w:spacing w:before="0"/>
      <w:rPr>
        <w:rFonts w:asciiTheme="majorHAnsi" w:hAnsiTheme="majorHAnsi"/>
        <w:b/>
        <w:color w:val="107082" w:themeColor="accent2"/>
        <w:sz w:val="28"/>
      </w:rPr>
    </w:pPr>
    <w:r>
      <w:rPr>
        <w:rStyle w:val="SubtleEmphasis"/>
      </w:rPr>
      <w:t xml:space="preserve"> </w:t>
    </w:r>
    <w:r w:rsidR="004E16CD">
      <w:rPr>
        <w:rFonts w:asciiTheme="majorHAnsi" w:hAnsiTheme="majorHAnsi"/>
        <w:b/>
        <w:color w:val="107082" w:themeColor="accent2"/>
        <w:sz w:val="28"/>
      </w:rPr>
      <w:t>Group 5</w:t>
    </w:r>
  </w:p>
  <w:p w14:paraId="7DDD7D0F" w14:textId="77777777" w:rsidR="00096BE1" w:rsidRDefault="00096BE1" w:rsidP="005A20E2">
    <w:pPr>
      <w:pStyle w:val="Header"/>
      <w:tabs>
        <w:tab w:val="clear" w:pos="9689"/>
        <w:tab w:val="right" w:pos="11057"/>
      </w:tabs>
      <w:ind w:left="-1134" w:right="-108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98A0C43C"/>
    <w:lvl w:ilvl="0">
      <w:start w:val="1"/>
      <w:numFmt w:val="decimal"/>
      <w:lvlText w:val="%1."/>
      <w:lvlJc w:val="left"/>
      <w:pPr>
        <w:tabs>
          <w:tab w:val="num" w:pos="720"/>
        </w:tabs>
        <w:ind w:left="720" w:hanging="360"/>
      </w:pPr>
    </w:lvl>
  </w:abstractNum>
  <w:abstractNum w:abstractNumId="1" w15:restartNumberingAfterBreak="0">
    <w:nsid w:val="FFFFFF83"/>
    <w:multiLevelType w:val="singleLevel"/>
    <w:tmpl w:val="8E049D40"/>
    <w:lvl w:ilvl="0">
      <w:start w:val="1"/>
      <w:numFmt w:val="bullet"/>
      <w:pStyle w:val="ListBullet2"/>
      <w:lvlText w:val="o"/>
      <w:lvlJc w:val="left"/>
      <w:pPr>
        <w:ind w:left="720" w:hanging="360"/>
      </w:pPr>
      <w:rPr>
        <w:rFonts w:ascii="Courier New" w:hAnsi="Courier New" w:cs="Courier New" w:hint="default"/>
        <w:color w:val="107082" w:themeColor="accent2"/>
      </w:rPr>
    </w:lvl>
  </w:abstractNum>
  <w:abstractNum w:abstractNumId="2" w15:restartNumberingAfterBreak="0">
    <w:nsid w:val="FFFFFF88"/>
    <w:multiLevelType w:val="singleLevel"/>
    <w:tmpl w:val="A080F52C"/>
    <w:lvl w:ilvl="0">
      <w:start w:val="1"/>
      <w:numFmt w:val="decimal"/>
      <w:lvlText w:val="%1."/>
      <w:lvlJc w:val="left"/>
      <w:pPr>
        <w:tabs>
          <w:tab w:val="num" w:pos="360"/>
        </w:tabs>
        <w:ind w:left="360" w:hanging="360"/>
      </w:pPr>
    </w:lvl>
  </w:abstractNum>
  <w:abstractNum w:abstractNumId="3" w15:restartNumberingAfterBreak="0">
    <w:nsid w:val="FFFFFF89"/>
    <w:multiLevelType w:val="singleLevel"/>
    <w:tmpl w:val="DA2A00FC"/>
    <w:lvl w:ilvl="0">
      <w:start w:val="1"/>
      <w:numFmt w:val="bullet"/>
      <w:lvlText w:val=""/>
      <w:lvlJc w:val="left"/>
      <w:pPr>
        <w:tabs>
          <w:tab w:val="num" w:pos="360"/>
        </w:tabs>
        <w:ind w:left="360" w:hanging="360"/>
      </w:pPr>
      <w:rPr>
        <w:rFonts w:ascii="Symbol" w:hAnsi="Symbol" w:hint="default"/>
      </w:rPr>
    </w:lvl>
  </w:abstractNum>
  <w:abstractNum w:abstractNumId="4" w15:restartNumberingAfterBreak="0">
    <w:nsid w:val="00E91F2A"/>
    <w:multiLevelType w:val="hybridMultilevel"/>
    <w:tmpl w:val="6DC0BC34"/>
    <w:lvl w:ilvl="0" w:tplc="633C562A">
      <w:start w:val="1"/>
      <w:numFmt w:val="lowerLetter"/>
      <w:lvlText w:val="%1."/>
      <w:lvlJc w:val="left"/>
      <w:pPr>
        <w:ind w:left="720" w:hanging="360"/>
      </w:pPr>
      <w:rPr>
        <w:rFonts w:hint="default"/>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0675B0"/>
    <w:multiLevelType w:val="hybridMultilevel"/>
    <w:tmpl w:val="2B6AE9E4"/>
    <w:lvl w:ilvl="0" w:tplc="A4946864">
      <w:start w:val="1"/>
      <w:numFmt w:val="bullet"/>
      <w:pStyle w:val="Graphbullet4"/>
      <w:lvlText w:val=""/>
      <w:lvlJc w:val="left"/>
      <w:pPr>
        <w:ind w:left="720" w:hanging="360"/>
      </w:pPr>
      <w:rPr>
        <w:rFonts w:ascii="Symbol" w:hAnsi="Symbol" w:hint="default"/>
        <w:color w:val="107082" w:themeColor="accent2"/>
        <w:u w:color="F0CDA1" w:themeColor="accent1"/>
      </w:rPr>
    </w:lvl>
    <w:lvl w:ilvl="1" w:tplc="62606E9C">
      <w:start w:val="1"/>
      <w:numFmt w:val="decimal"/>
      <w:lvlText w:val="%2."/>
      <w:lvlJc w:val="left"/>
      <w:pPr>
        <w:ind w:left="1485" w:hanging="405"/>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21B0354"/>
    <w:multiLevelType w:val="hybridMultilevel"/>
    <w:tmpl w:val="0464C5E2"/>
    <w:lvl w:ilvl="0" w:tplc="13A87BB0">
      <w:start w:val="1"/>
      <w:numFmt w:val="bullet"/>
      <w:pStyle w:val="Graphbullet3"/>
      <w:lvlText w:val=""/>
      <w:lvlJc w:val="left"/>
      <w:pPr>
        <w:ind w:left="720" w:hanging="360"/>
      </w:pPr>
      <w:rPr>
        <w:rFonts w:ascii="Symbol" w:hAnsi="Symbol" w:hint="default"/>
        <w:color w:val="EC7216" w:themeColor="accent6"/>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3A86343"/>
    <w:multiLevelType w:val="hybridMultilevel"/>
    <w:tmpl w:val="DCAC3568"/>
    <w:lvl w:ilvl="0" w:tplc="2AFA4338">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3E92EF0"/>
    <w:multiLevelType w:val="hybridMultilevel"/>
    <w:tmpl w:val="366AD3FA"/>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0" w15:restartNumberingAfterBreak="0">
    <w:nsid w:val="05EB36F0"/>
    <w:multiLevelType w:val="hybridMultilevel"/>
    <w:tmpl w:val="74463FAA"/>
    <w:lvl w:ilvl="0" w:tplc="01CA0D0E">
      <w:start w:val="1"/>
      <w:numFmt w:val="bullet"/>
      <w:lvlText w:val=""/>
      <w:lvlJc w:val="left"/>
      <w:pPr>
        <w:ind w:left="720" w:hanging="360"/>
      </w:pPr>
      <w:rPr>
        <w:rFonts w:ascii="Symbol" w:hAnsi="Symbol" w:hint="default"/>
        <w:color w:val="64B2C1" w:themeColor="background2"/>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1" w15:restartNumberingAfterBreak="0">
    <w:nsid w:val="06533D15"/>
    <w:multiLevelType w:val="hybridMultilevel"/>
    <w:tmpl w:val="C234D8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2" w15:restartNumberingAfterBreak="0">
    <w:nsid w:val="09941A06"/>
    <w:multiLevelType w:val="hybridMultilevel"/>
    <w:tmpl w:val="3CB430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AB62834"/>
    <w:multiLevelType w:val="hybridMultilevel"/>
    <w:tmpl w:val="C08C66B0"/>
    <w:lvl w:ilvl="0" w:tplc="CFD2494C">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0566B04"/>
    <w:multiLevelType w:val="hybridMultilevel"/>
    <w:tmpl w:val="7E7A932C"/>
    <w:lvl w:ilvl="0" w:tplc="7B30580C">
      <w:start w:val="1"/>
      <w:numFmt w:val="bullet"/>
      <w:lvlText w:val=""/>
      <w:lvlJc w:val="left"/>
      <w:pPr>
        <w:ind w:left="720" w:hanging="360"/>
      </w:pPr>
      <w:rPr>
        <w:rFonts w:ascii="Symbol" w:hAnsi="Symbol" w:hint="default"/>
        <w:color w:val="107082" w:themeColor="accent2"/>
        <w:u w:color="F0CDA1" w:themeColor="accent1"/>
      </w:rPr>
    </w:lvl>
    <w:lvl w:ilvl="1" w:tplc="21DA163A">
      <w:start w:val="1"/>
      <w:numFmt w:val="bullet"/>
      <w:lvlText w:val="o"/>
      <w:lvlJc w:val="left"/>
      <w:pPr>
        <w:ind w:left="1440" w:hanging="360"/>
      </w:pPr>
      <w:rPr>
        <w:rFonts w:ascii="Courier New" w:hAnsi="Courier New" w:hint="default"/>
        <w:color w:val="107082" w:themeColor="accent2"/>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26305BC"/>
    <w:multiLevelType w:val="hybridMultilevel"/>
    <w:tmpl w:val="9C201BD4"/>
    <w:lvl w:ilvl="0" w:tplc="DA5ECE6E">
      <w:start w:val="1"/>
      <w:numFmt w:val="bullet"/>
      <w:lvlText w:val="•"/>
      <w:lvlJc w:val="left"/>
      <w:pPr>
        <w:tabs>
          <w:tab w:val="num" w:pos="720"/>
        </w:tabs>
        <w:ind w:left="720" w:hanging="360"/>
      </w:pPr>
      <w:rPr>
        <w:rFonts w:ascii="Arial" w:hAnsi="Arial" w:hint="default"/>
        <w:color w:val="64B2C1" w:themeColor="background2"/>
      </w:rPr>
    </w:lvl>
    <w:lvl w:ilvl="1" w:tplc="614AB034" w:tentative="1">
      <w:start w:val="1"/>
      <w:numFmt w:val="bullet"/>
      <w:lvlText w:val="•"/>
      <w:lvlJc w:val="left"/>
      <w:pPr>
        <w:tabs>
          <w:tab w:val="num" w:pos="1440"/>
        </w:tabs>
        <w:ind w:left="1440" w:hanging="360"/>
      </w:pPr>
      <w:rPr>
        <w:rFonts w:ascii="Arial" w:hAnsi="Arial" w:hint="default"/>
      </w:rPr>
    </w:lvl>
    <w:lvl w:ilvl="2" w:tplc="386AC214" w:tentative="1">
      <w:start w:val="1"/>
      <w:numFmt w:val="bullet"/>
      <w:lvlText w:val="•"/>
      <w:lvlJc w:val="left"/>
      <w:pPr>
        <w:tabs>
          <w:tab w:val="num" w:pos="2160"/>
        </w:tabs>
        <w:ind w:left="2160" w:hanging="360"/>
      </w:pPr>
      <w:rPr>
        <w:rFonts w:ascii="Arial" w:hAnsi="Arial" w:hint="default"/>
      </w:rPr>
    </w:lvl>
    <w:lvl w:ilvl="3" w:tplc="20FA86AE" w:tentative="1">
      <w:start w:val="1"/>
      <w:numFmt w:val="bullet"/>
      <w:lvlText w:val="•"/>
      <w:lvlJc w:val="left"/>
      <w:pPr>
        <w:tabs>
          <w:tab w:val="num" w:pos="2880"/>
        </w:tabs>
        <w:ind w:left="2880" w:hanging="360"/>
      </w:pPr>
      <w:rPr>
        <w:rFonts w:ascii="Arial" w:hAnsi="Arial" w:hint="default"/>
      </w:rPr>
    </w:lvl>
    <w:lvl w:ilvl="4" w:tplc="61EAD526" w:tentative="1">
      <w:start w:val="1"/>
      <w:numFmt w:val="bullet"/>
      <w:lvlText w:val="•"/>
      <w:lvlJc w:val="left"/>
      <w:pPr>
        <w:tabs>
          <w:tab w:val="num" w:pos="3600"/>
        </w:tabs>
        <w:ind w:left="3600" w:hanging="360"/>
      </w:pPr>
      <w:rPr>
        <w:rFonts w:ascii="Arial" w:hAnsi="Arial" w:hint="default"/>
      </w:rPr>
    </w:lvl>
    <w:lvl w:ilvl="5" w:tplc="88DCF9BA" w:tentative="1">
      <w:start w:val="1"/>
      <w:numFmt w:val="bullet"/>
      <w:lvlText w:val="•"/>
      <w:lvlJc w:val="left"/>
      <w:pPr>
        <w:tabs>
          <w:tab w:val="num" w:pos="4320"/>
        </w:tabs>
        <w:ind w:left="4320" w:hanging="360"/>
      </w:pPr>
      <w:rPr>
        <w:rFonts w:ascii="Arial" w:hAnsi="Arial" w:hint="default"/>
      </w:rPr>
    </w:lvl>
    <w:lvl w:ilvl="6" w:tplc="F3F0F80C" w:tentative="1">
      <w:start w:val="1"/>
      <w:numFmt w:val="bullet"/>
      <w:lvlText w:val="•"/>
      <w:lvlJc w:val="left"/>
      <w:pPr>
        <w:tabs>
          <w:tab w:val="num" w:pos="5040"/>
        </w:tabs>
        <w:ind w:left="5040" w:hanging="360"/>
      </w:pPr>
      <w:rPr>
        <w:rFonts w:ascii="Arial" w:hAnsi="Arial" w:hint="default"/>
      </w:rPr>
    </w:lvl>
    <w:lvl w:ilvl="7" w:tplc="81201006" w:tentative="1">
      <w:start w:val="1"/>
      <w:numFmt w:val="bullet"/>
      <w:lvlText w:val="•"/>
      <w:lvlJc w:val="left"/>
      <w:pPr>
        <w:tabs>
          <w:tab w:val="num" w:pos="5760"/>
        </w:tabs>
        <w:ind w:left="5760" w:hanging="360"/>
      </w:pPr>
      <w:rPr>
        <w:rFonts w:ascii="Arial" w:hAnsi="Arial" w:hint="default"/>
      </w:rPr>
    </w:lvl>
    <w:lvl w:ilvl="8" w:tplc="3522EB02"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13920324"/>
    <w:multiLevelType w:val="hybridMultilevel"/>
    <w:tmpl w:val="6AF83516"/>
    <w:lvl w:ilvl="0" w:tplc="633C562A">
      <w:start w:val="1"/>
      <w:numFmt w:val="lowerLetter"/>
      <w:lvlText w:val="%1."/>
      <w:lvlJc w:val="left"/>
      <w:pPr>
        <w:ind w:left="720" w:hanging="360"/>
      </w:pPr>
      <w:rPr>
        <w:rFonts w:hint="default"/>
        <w:color w:val="107082" w:themeColor="accen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4832639"/>
    <w:multiLevelType w:val="hybridMultilevel"/>
    <w:tmpl w:val="B2560376"/>
    <w:lvl w:ilvl="0" w:tplc="633C562A">
      <w:start w:val="1"/>
      <w:numFmt w:val="lowerLetter"/>
      <w:lvlText w:val="%1."/>
      <w:lvlJc w:val="left"/>
      <w:pPr>
        <w:ind w:left="720" w:hanging="360"/>
      </w:pPr>
      <w:rPr>
        <w:rFonts w:hint="default"/>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277AFC"/>
    <w:multiLevelType w:val="hybridMultilevel"/>
    <w:tmpl w:val="251E707C"/>
    <w:lvl w:ilvl="0" w:tplc="C7BC33B2">
      <w:start w:val="1"/>
      <w:numFmt w:val="bullet"/>
      <w:pStyle w:val="Graphbullet"/>
      <w:lvlText w:val=""/>
      <w:lvlJc w:val="left"/>
      <w:pPr>
        <w:ind w:left="720" w:hanging="360"/>
      </w:pPr>
      <w:rPr>
        <w:rFonts w:ascii="Symbol" w:hAnsi="Symbol" w:hint="default"/>
        <w:color w:val="054854" w:themeColor="accent3"/>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EDB6146"/>
    <w:multiLevelType w:val="hybridMultilevel"/>
    <w:tmpl w:val="1DF0CA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1737563"/>
    <w:multiLevelType w:val="hybridMultilevel"/>
    <w:tmpl w:val="51A0CB54"/>
    <w:lvl w:ilvl="0" w:tplc="F10607E4">
      <w:start w:val="1"/>
      <w:numFmt w:val="bullet"/>
      <w:lvlText w:val="•"/>
      <w:lvlJc w:val="left"/>
      <w:pPr>
        <w:tabs>
          <w:tab w:val="num" w:pos="720"/>
        </w:tabs>
        <w:ind w:left="720" w:hanging="360"/>
      </w:pPr>
      <w:rPr>
        <w:rFonts w:ascii="Arial" w:hAnsi="Arial" w:hint="default"/>
        <w:color w:val="64B2C1" w:themeColor="background2"/>
      </w:rPr>
    </w:lvl>
    <w:lvl w:ilvl="1" w:tplc="DB4CA6A8" w:tentative="1">
      <w:start w:val="1"/>
      <w:numFmt w:val="bullet"/>
      <w:lvlText w:val="•"/>
      <w:lvlJc w:val="left"/>
      <w:pPr>
        <w:tabs>
          <w:tab w:val="num" w:pos="1440"/>
        </w:tabs>
        <w:ind w:left="1440" w:hanging="360"/>
      </w:pPr>
      <w:rPr>
        <w:rFonts w:ascii="Arial" w:hAnsi="Arial" w:hint="default"/>
      </w:rPr>
    </w:lvl>
    <w:lvl w:ilvl="2" w:tplc="F3E0755E" w:tentative="1">
      <w:start w:val="1"/>
      <w:numFmt w:val="bullet"/>
      <w:lvlText w:val="•"/>
      <w:lvlJc w:val="left"/>
      <w:pPr>
        <w:tabs>
          <w:tab w:val="num" w:pos="2160"/>
        </w:tabs>
        <w:ind w:left="2160" w:hanging="360"/>
      </w:pPr>
      <w:rPr>
        <w:rFonts w:ascii="Arial" w:hAnsi="Arial" w:hint="default"/>
      </w:rPr>
    </w:lvl>
    <w:lvl w:ilvl="3" w:tplc="FCD4EB98" w:tentative="1">
      <w:start w:val="1"/>
      <w:numFmt w:val="bullet"/>
      <w:lvlText w:val="•"/>
      <w:lvlJc w:val="left"/>
      <w:pPr>
        <w:tabs>
          <w:tab w:val="num" w:pos="2880"/>
        </w:tabs>
        <w:ind w:left="2880" w:hanging="360"/>
      </w:pPr>
      <w:rPr>
        <w:rFonts w:ascii="Arial" w:hAnsi="Arial" w:hint="default"/>
      </w:rPr>
    </w:lvl>
    <w:lvl w:ilvl="4" w:tplc="AC2E0374" w:tentative="1">
      <w:start w:val="1"/>
      <w:numFmt w:val="bullet"/>
      <w:lvlText w:val="•"/>
      <w:lvlJc w:val="left"/>
      <w:pPr>
        <w:tabs>
          <w:tab w:val="num" w:pos="3600"/>
        </w:tabs>
        <w:ind w:left="3600" w:hanging="360"/>
      </w:pPr>
      <w:rPr>
        <w:rFonts w:ascii="Arial" w:hAnsi="Arial" w:hint="default"/>
      </w:rPr>
    </w:lvl>
    <w:lvl w:ilvl="5" w:tplc="D90E6F78" w:tentative="1">
      <w:start w:val="1"/>
      <w:numFmt w:val="bullet"/>
      <w:lvlText w:val="•"/>
      <w:lvlJc w:val="left"/>
      <w:pPr>
        <w:tabs>
          <w:tab w:val="num" w:pos="4320"/>
        </w:tabs>
        <w:ind w:left="4320" w:hanging="360"/>
      </w:pPr>
      <w:rPr>
        <w:rFonts w:ascii="Arial" w:hAnsi="Arial" w:hint="default"/>
      </w:rPr>
    </w:lvl>
    <w:lvl w:ilvl="6" w:tplc="D2BE464E" w:tentative="1">
      <w:start w:val="1"/>
      <w:numFmt w:val="bullet"/>
      <w:lvlText w:val="•"/>
      <w:lvlJc w:val="left"/>
      <w:pPr>
        <w:tabs>
          <w:tab w:val="num" w:pos="5040"/>
        </w:tabs>
        <w:ind w:left="5040" w:hanging="360"/>
      </w:pPr>
      <w:rPr>
        <w:rFonts w:ascii="Arial" w:hAnsi="Arial" w:hint="default"/>
      </w:rPr>
    </w:lvl>
    <w:lvl w:ilvl="7" w:tplc="AF3880E6" w:tentative="1">
      <w:start w:val="1"/>
      <w:numFmt w:val="bullet"/>
      <w:lvlText w:val="•"/>
      <w:lvlJc w:val="left"/>
      <w:pPr>
        <w:tabs>
          <w:tab w:val="num" w:pos="5760"/>
        </w:tabs>
        <w:ind w:left="5760" w:hanging="360"/>
      </w:pPr>
      <w:rPr>
        <w:rFonts w:ascii="Arial" w:hAnsi="Arial" w:hint="default"/>
      </w:rPr>
    </w:lvl>
    <w:lvl w:ilvl="8" w:tplc="9A94C58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2451779E"/>
    <w:multiLevelType w:val="hybridMultilevel"/>
    <w:tmpl w:val="AB127C6E"/>
    <w:lvl w:ilvl="0" w:tplc="01CA0D0E">
      <w:start w:val="1"/>
      <w:numFmt w:val="bullet"/>
      <w:lvlText w:val=""/>
      <w:lvlJc w:val="left"/>
      <w:pPr>
        <w:ind w:left="720" w:hanging="360"/>
      </w:pPr>
      <w:rPr>
        <w:rFonts w:ascii="Symbol" w:hAnsi="Symbol" w:hint="default"/>
        <w:color w:val="64B2C1" w:themeColor="background2"/>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2" w15:restartNumberingAfterBreak="0">
    <w:nsid w:val="27B872C6"/>
    <w:multiLevelType w:val="hybridMultilevel"/>
    <w:tmpl w:val="B2560376"/>
    <w:lvl w:ilvl="0" w:tplc="633C562A">
      <w:start w:val="1"/>
      <w:numFmt w:val="lowerLetter"/>
      <w:lvlText w:val="%1."/>
      <w:lvlJc w:val="left"/>
      <w:pPr>
        <w:ind w:left="720" w:hanging="360"/>
      </w:pPr>
      <w:rPr>
        <w:rFonts w:hint="default"/>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9448EF"/>
    <w:multiLevelType w:val="hybridMultilevel"/>
    <w:tmpl w:val="A92A2166"/>
    <w:lvl w:ilvl="0" w:tplc="A4583C36">
      <w:start w:val="1"/>
      <w:numFmt w:val="bullet"/>
      <w:pStyle w:val="Graphbullet2"/>
      <w:lvlText w:val=""/>
      <w:lvlJc w:val="left"/>
      <w:pPr>
        <w:ind w:left="720" w:hanging="360"/>
      </w:pPr>
      <w:rPr>
        <w:rFonts w:ascii="Symbol" w:hAnsi="Symbol" w:hint="default"/>
        <w:color w:val="F99927" w:themeColor="accent5"/>
        <w:u w:color="F0CDA1"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E867BE"/>
    <w:multiLevelType w:val="hybridMultilevel"/>
    <w:tmpl w:val="80663AD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E331351"/>
    <w:multiLevelType w:val="hybridMultilevel"/>
    <w:tmpl w:val="72966E82"/>
    <w:lvl w:ilvl="0" w:tplc="2AFA4338">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1CF1929"/>
    <w:multiLevelType w:val="hybridMultilevel"/>
    <w:tmpl w:val="BB044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321351B2"/>
    <w:multiLevelType w:val="hybridMultilevel"/>
    <w:tmpl w:val="C2A23606"/>
    <w:lvl w:ilvl="0" w:tplc="04090001">
      <w:start w:val="1"/>
      <w:numFmt w:val="bullet"/>
      <w:lvlText w:val=""/>
      <w:lvlJc w:val="left"/>
      <w:pPr>
        <w:ind w:left="360" w:hanging="360"/>
      </w:pPr>
      <w:rPr>
        <w:rFonts w:ascii="Symbol" w:hAnsi="Symbol" w:hint="default"/>
      </w:rPr>
    </w:lvl>
    <w:lvl w:ilvl="1" w:tplc="4D344304">
      <w:start w:val="1"/>
      <w:numFmt w:val="bullet"/>
      <w:lvlText w:val="o"/>
      <w:lvlJc w:val="center"/>
      <w:pPr>
        <w:ind w:left="1080" w:hanging="360"/>
      </w:pPr>
      <w:rPr>
        <w:rFonts w:ascii="Courier New" w:hAnsi="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15:restartNumberingAfterBreak="0">
    <w:nsid w:val="330B7AF6"/>
    <w:multiLevelType w:val="hybridMultilevel"/>
    <w:tmpl w:val="F46C53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3A576400"/>
    <w:multiLevelType w:val="hybridMultilevel"/>
    <w:tmpl w:val="57B89F44"/>
    <w:lvl w:ilvl="0" w:tplc="A356BB78">
      <w:start w:val="1"/>
      <w:numFmt w:val="bullet"/>
      <w:lvlText w:val="•"/>
      <w:lvlJc w:val="left"/>
      <w:pPr>
        <w:tabs>
          <w:tab w:val="num" w:pos="720"/>
        </w:tabs>
        <w:ind w:left="720" w:hanging="360"/>
      </w:pPr>
      <w:rPr>
        <w:rFonts w:ascii="Arial" w:hAnsi="Arial" w:hint="default"/>
      </w:rPr>
    </w:lvl>
    <w:lvl w:ilvl="1" w:tplc="80305066" w:tentative="1">
      <w:start w:val="1"/>
      <w:numFmt w:val="bullet"/>
      <w:lvlText w:val="•"/>
      <w:lvlJc w:val="left"/>
      <w:pPr>
        <w:tabs>
          <w:tab w:val="num" w:pos="1440"/>
        </w:tabs>
        <w:ind w:left="1440" w:hanging="360"/>
      </w:pPr>
      <w:rPr>
        <w:rFonts w:ascii="Arial" w:hAnsi="Arial" w:hint="default"/>
      </w:rPr>
    </w:lvl>
    <w:lvl w:ilvl="2" w:tplc="CB9E113E" w:tentative="1">
      <w:start w:val="1"/>
      <w:numFmt w:val="bullet"/>
      <w:lvlText w:val="•"/>
      <w:lvlJc w:val="left"/>
      <w:pPr>
        <w:tabs>
          <w:tab w:val="num" w:pos="2160"/>
        </w:tabs>
        <w:ind w:left="2160" w:hanging="360"/>
      </w:pPr>
      <w:rPr>
        <w:rFonts w:ascii="Arial" w:hAnsi="Arial" w:hint="default"/>
      </w:rPr>
    </w:lvl>
    <w:lvl w:ilvl="3" w:tplc="E89A0926" w:tentative="1">
      <w:start w:val="1"/>
      <w:numFmt w:val="bullet"/>
      <w:lvlText w:val="•"/>
      <w:lvlJc w:val="left"/>
      <w:pPr>
        <w:tabs>
          <w:tab w:val="num" w:pos="2880"/>
        </w:tabs>
        <w:ind w:left="2880" w:hanging="360"/>
      </w:pPr>
      <w:rPr>
        <w:rFonts w:ascii="Arial" w:hAnsi="Arial" w:hint="default"/>
      </w:rPr>
    </w:lvl>
    <w:lvl w:ilvl="4" w:tplc="419E9B3E" w:tentative="1">
      <w:start w:val="1"/>
      <w:numFmt w:val="bullet"/>
      <w:lvlText w:val="•"/>
      <w:lvlJc w:val="left"/>
      <w:pPr>
        <w:tabs>
          <w:tab w:val="num" w:pos="3600"/>
        </w:tabs>
        <w:ind w:left="3600" w:hanging="360"/>
      </w:pPr>
      <w:rPr>
        <w:rFonts w:ascii="Arial" w:hAnsi="Arial" w:hint="default"/>
      </w:rPr>
    </w:lvl>
    <w:lvl w:ilvl="5" w:tplc="147E640E" w:tentative="1">
      <w:start w:val="1"/>
      <w:numFmt w:val="bullet"/>
      <w:lvlText w:val="•"/>
      <w:lvlJc w:val="left"/>
      <w:pPr>
        <w:tabs>
          <w:tab w:val="num" w:pos="4320"/>
        </w:tabs>
        <w:ind w:left="4320" w:hanging="360"/>
      </w:pPr>
      <w:rPr>
        <w:rFonts w:ascii="Arial" w:hAnsi="Arial" w:hint="default"/>
      </w:rPr>
    </w:lvl>
    <w:lvl w:ilvl="6" w:tplc="F2346536" w:tentative="1">
      <w:start w:val="1"/>
      <w:numFmt w:val="bullet"/>
      <w:lvlText w:val="•"/>
      <w:lvlJc w:val="left"/>
      <w:pPr>
        <w:tabs>
          <w:tab w:val="num" w:pos="5040"/>
        </w:tabs>
        <w:ind w:left="5040" w:hanging="360"/>
      </w:pPr>
      <w:rPr>
        <w:rFonts w:ascii="Arial" w:hAnsi="Arial" w:hint="default"/>
      </w:rPr>
    </w:lvl>
    <w:lvl w:ilvl="7" w:tplc="56B25D42" w:tentative="1">
      <w:start w:val="1"/>
      <w:numFmt w:val="bullet"/>
      <w:lvlText w:val="•"/>
      <w:lvlJc w:val="left"/>
      <w:pPr>
        <w:tabs>
          <w:tab w:val="num" w:pos="5760"/>
        </w:tabs>
        <w:ind w:left="5760" w:hanging="360"/>
      </w:pPr>
      <w:rPr>
        <w:rFonts w:ascii="Arial" w:hAnsi="Arial" w:hint="default"/>
      </w:rPr>
    </w:lvl>
    <w:lvl w:ilvl="8" w:tplc="483EFB80" w:tentative="1">
      <w:start w:val="1"/>
      <w:numFmt w:val="bullet"/>
      <w:lvlText w:val="•"/>
      <w:lvlJc w:val="left"/>
      <w:pPr>
        <w:tabs>
          <w:tab w:val="num" w:pos="6480"/>
        </w:tabs>
        <w:ind w:left="6480" w:hanging="360"/>
      </w:pPr>
      <w:rPr>
        <w:rFonts w:ascii="Arial" w:hAnsi="Arial" w:hint="default"/>
      </w:rPr>
    </w:lvl>
  </w:abstractNum>
  <w:abstractNum w:abstractNumId="30" w15:restartNumberingAfterBreak="0">
    <w:nsid w:val="3E6C7223"/>
    <w:multiLevelType w:val="hybridMultilevel"/>
    <w:tmpl w:val="D6FABF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F8F198D"/>
    <w:multiLevelType w:val="hybridMultilevel"/>
    <w:tmpl w:val="03680CDA"/>
    <w:lvl w:ilvl="0" w:tplc="8376AAF6">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92013B8"/>
    <w:multiLevelType w:val="hybridMultilevel"/>
    <w:tmpl w:val="7BF042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F425193"/>
    <w:multiLevelType w:val="hybridMultilevel"/>
    <w:tmpl w:val="2B4662AC"/>
    <w:lvl w:ilvl="0" w:tplc="F27AD300">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28C1828"/>
    <w:multiLevelType w:val="hybridMultilevel"/>
    <w:tmpl w:val="45148FEC"/>
    <w:lvl w:ilvl="0" w:tplc="C9B6E9BC">
      <w:start w:val="1"/>
      <w:numFmt w:val="decimal"/>
      <w:pStyle w:val="ListNumber"/>
      <w:lvlText w:val="%1."/>
      <w:lvlJc w:val="left"/>
      <w:pPr>
        <w:ind w:left="720" w:hanging="360"/>
      </w:pPr>
      <w:rPr>
        <w:rFonts w:hint="default"/>
        <w:b/>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3F92F8B"/>
    <w:multiLevelType w:val="hybridMultilevel"/>
    <w:tmpl w:val="4552D1B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A2926AB"/>
    <w:multiLevelType w:val="hybridMultilevel"/>
    <w:tmpl w:val="74EAD57A"/>
    <w:lvl w:ilvl="0" w:tplc="21DA163A">
      <w:start w:val="1"/>
      <w:numFmt w:val="bullet"/>
      <w:lvlText w:val="o"/>
      <w:lvlJc w:val="left"/>
      <w:pPr>
        <w:ind w:left="720" w:hanging="360"/>
      </w:pPr>
      <w:rPr>
        <w:rFonts w:ascii="Courier New" w:hAnsi="Courier New" w:hint="default"/>
        <w:color w:val="107082" w:themeColor="accent2"/>
        <w:u w:color="F0CDA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26156C"/>
    <w:multiLevelType w:val="hybridMultilevel"/>
    <w:tmpl w:val="C656764A"/>
    <w:lvl w:ilvl="0" w:tplc="9020A65A">
      <w:start w:val="1"/>
      <w:numFmt w:val="decimal"/>
      <w:lvlText w:val="%1."/>
      <w:lvlJc w:val="left"/>
      <w:pPr>
        <w:ind w:left="121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E012210"/>
    <w:multiLevelType w:val="hybridMultilevel"/>
    <w:tmpl w:val="F05A520E"/>
    <w:lvl w:ilvl="0" w:tplc="01CA0D0E">
      <w:start w:val="1"/>
      <w:numFmt w:val="bullet"/>
      <w:lvlText w:val=""/>
      <w:lvlJc w:val="left"/>
      <w:pPr>
        <w:ind w:left="720" w:hanging="360"/>
      </w:pPr>
      <w:rPr>
        <w:rFonts w:ascii="Symbol" w:hAnsi="Symbol" w:hint="default"/>
        <w:color w:val="64B2C1" w:themeColor="background2"/>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 w15:restartNumberingAfterBreak="0">
    <w:nsid w:val="61D02171"/>
    <w:multiLevelType w:val="hybridMultilevel"/>
    <w:tmpl w:val="68700A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FE6E66"/>
    <w:multiLevelType w:val="hybridMultilevel"/>
    <w:tmpl w:val="040A3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719764A"/>
    <w:multiLevelType w:val="hybridMultilevel"/>
    <w:tmpl w:val="71100364"/>
    <w:lvl w:ilvl="0" w:tplc="8AE29724">
      <w:start w:val="1"/>
      <w:numFmt w:val="bullet"/>
      <w:lvlText w:val="•"/>
      <w:lvlJc w:val="left"/>
      <w:pPr>
        <w:tabs>
          <w:tab w:val="num" w:pos="720"/>
        </w:tabs>
        <w:ind w:left="720" w:hanging="360"/>
      </w:pPr>
      <w:rPr>
        <w:rFonts w:ascii="Arial" w:hAnsi="Arial" w:hint="default"/>
        <w:color w:val="64B2C1" w:themeColor="background2"/>
      </w:rPr>
    </w:lvl>
    <w:lvl w:ilvl="1" w:tplc="14426D62" w:tentative="1">
      <w:start w:val="1"/>
      <w:numFmt w:val="bullet"/>
      <w:lvlText w:val="•"/>
      <w:lvlJc w:val="left"/>
      <w:pPr>
        <w:tabs>
          <w:tab w:val="num" w:pos="1440"/>
        </w:tabs>
        <w:ind w:left="1440" w:hanging="360"/>
      </w:pPr>
      <w:rPr>
        <w:rFonts w:ascii="Arial" w:hAnsi="Arial" w:hint="default"/>
      </w:rPr>
    </w:lvl>
    <w:lvl w:ilvl="2" w:tplc="E2E891B8" w:tentative="1">
      <w:start w:val="1"/>
      <w:numFmt w:val="bullet"/>
      <w:lvlText w:val="•"/>
      <w:lvlJc w:val="left"/>
      <w:pPr>
        <w:tabs>
          <w:tab w:val="num" w:pos="2160"/>
        </w:tabs>
        <w:ind w:left="2160" w:hanging="360"/>
      </w:pPr>
      <w:rPr>
        <w:rFonts w:ascii="Arial" w:hAnsi="Arial" w:hint="default"/>
      </w:rPr>
    </w:lvl>
    <w:lvl w:ilvl="3" w:tplc="D9DA2748" w:tentative="1">
      <w:start w:val="1"/>
      <w:numFmt w:val="bullet"/>
      <w:lvlText w:val="•"/>
      <w:lvlJc w:val="left"/>
      <w:pPr>
        <w:tabs>
          <w:tab w:val="num" w:pos="2880"/>
        </w:tabs>
        <w:ind w:left="2880" w:hanging="360"/>
      </w:pPr>
      <w:rPr>
        <w:rFonts w:ascii="Arial" w:hAnsi="Arial" w:hint="default"/>
      </w:rPr>
    </w:lvl>
    <w:lvl w:ilvl="4" w:tplc="6818F8A0" w:tentative="1">
      <w:start w:val="1"/>
      <w:numFmt w:val="bullet"/>
      <w:lvlText w:val="•"/>
      <w:lvlJc w:val="left"/>
      <w:pPr>
        <w:tabs>
          <w:tab w:val="num" w:pos="3600"/>
        </w:tabs>
        <w:ind w:left="3600" w:hanging="360"/>
      </w:pPr>
      <w:rPr>
        <w:rFonts w:ascii="Arial" w:hAnsi="Arial" w:hint="default"/>
      </w:rPr>
    </w:lvl>
    <w:lvl w:ilvl="5" w:tplc="C1FA2ADC" w:tentative="1">
      <w:start w:val="1"/>
      <w:numFmt w:val="bullet"/>
      <w:lvlText w:val="•"/>
      <w:lvlJc w:val="left"/>
      <w:pPr>
        <w:tabs>
          <w:tab w:val="num" w:pos="4320"/>
        </w:tabs>
        <w:ind w:left="4320" w:hanging="360"/>
      </w:pPr>
      <w:rPr>
        <w:rFonts w:ascii="Arial" w:hAnsi="Arial" w:hint="default"/>
      </w:rPr>
    </w:lvl>
    <w:lvl w:ilvl="6" w:tplc="AB3463A0" w:tentative="1">
      <w:start w:val="1"/>
      <w:numFmt w:val="bullet"/>
      <w:lvlText w:val="•"/>
      <w:lvlJc w:val="left"/>
      <w:pPr>
        <w:tabs>
          <w:tab w:val="num" w:pos="5040"/>
        </w:tabs>
        <w:ind w:left="5040" w:hanging="360"/>
      </w:pPr>
      <w:rPr>
        <w:rFonts w:ascii="Arial" w:hAnsi="Arial" w:hint="default"/>
      </w:rPr>
    </w:lvl>
    <w:lvl w:ilvl="7" w:tplc="77EAEA26" w:tentative="1">
      <w:start w:val="1"/>
      <w:numFmt w:val="bullet"/>
      <w:lvlText w:val="•"/>
      <w:lvlJc w:val="left"/>
      <w:pPr>
        <w:tabs>
          <w:tab w:val="num" w:pos="5760"/>
        </w:tabs>
        <w:ind w:left="5760" w:hanging="360"/>
      </w:pPr>
      <w:rPr>
        <w:rFonts w:ascii="Arial" w:hAnsi="Arial" w:hint="default"/>
      </w:rPr>
    </w:lvl>
    <w:lvl w:ilvl="8" w:tplc="4F001028"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67DB023C"/>
    <w:multiLevelType w:val="hybridMultilevel"/>
    <w:tmpl w:val="02829B4A"/>
    <w:lvl w:ilvl="0" w:tplc="CB6ECA12">
      <w:start w:val="1"/>
      <w:numFmt w:val="decimal"/>
      <w:lvlText w:val="%1."/>
      <w:lvlJc w:val="left"/>
      <w:pPr>
        <w:ind w:left="72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B1F4F44"/>
    <w:multiLevelType w:val="hybridMultilevel"/>
    <w:tmpl w:val="7F5EAAF0"/>
    <w:lvl w:ilvl="0" w:tplc="302A11E8">
      <w:start w:val="1"/>
      <w:numFmt w:val="decimal"/>
      <w:lvlText w:val="%1."/>
      <w:lvlJc w:val="left"/>
      <w:pPr>
        <w:ind w:left="720" w:hanging="360"/>
      </w:pPr>
      <w:rPr>
        <w:rFonts w:hint="default"/>
        <w:b/>
        <w:i/>
        <w:color w:val="107082" w:themeColor="accent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961309"/>
    <w:multiLevelType w:val="hybridMultilevel"/>
    <w:tmpl w:val="C656764A"/>
    <w:lvl w:ilvl="0" w:tplc="9020A65A">
      <w:start w:val="1"/>
      <w:numFmt w:val="decimal"/>
      <w:lvlText w:val="%1."/>
      <w:lvlJc w:val="left"/>
      <w:pPr>
        <w:ind w:left="1210" w:hanging="360"/>
      </w:pPr>
      <w:rPr>
        <w:rFonts w:hint="default"/>
        <w:b/>
        <w:i/>
        <w:color w:val="107082" w:themeColor="accent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101D07"/>
    <w:multiLevelType w:val="hybridMultilevel"/>
    <w:tmpl w:val="79DC4B2A"/>
    <w:lvl w:ilvl="0" w:tplc="124C5DAE">
      <w:start w:val="1"/>
      <w:numFmt w:val="decimal"/>
      <w:lvlText w:val="%1."/>
      <w:lvlJc w:val="left"/>
      <w:pPr>
        <w:ind w:left="1080" w:hanging="720"/>
      </w:pPr>
      <w:rPr>
        <w:rFonts w:asciiTheme="minorHAnsi" w:hAnsi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15874062">
    <w:abstractNumId w:val="33"/>
  </w:num>
  <w:num w:numId="2" w16cid:durableId="1606814689">
    <w:abstractNumId w:val="43"/>
  </w:num>
  <w:num w:numId="3" w16cid:durableId="221911341">
    <w:abstractNumId w:val="22"/>
  </w:num>
  <w:num w:numId="4" w16cid:durableId="1346519837">
    <w:abstractNumId w:val="31"/>
  </w:num>
  <w:num w:numId="5" w16cid:durableId="1729258337">
    <w:abstractNumId w:val="17"/>
  </w:num>
  <w:num w:numId="6" w16cid:durableId="164058334">
    <w:abstractNumId w:val="8"/>
  </w:num>
  <w:num w:numId="7" w16cid:durableId="1072656532">
    <w:abstractNumId w:val="42"/>
  </w:num>
  <w:num w:numId="8" w16cid:durableId="370502175">
    <w:abstractNumId w:val="16"/>
  </w:num>
  <w:num w:numId="9" w16cid:durableId="1599370176">
    <w:abstractNumId w:val="44"/>
  </w:num>
  <w:num w:numId="10" w16cid:durableId="1879930956">
    <w:abstractNumId w:val="37"/>
  </w:num>
  <w:num w:numId="11" w16cid:durableId="1483426771">
    <w:abstractNumId w:val="4"/>
  </w:num>
  <w:num w:numId="12" w16cid:durableId="1202478520">
    <w:abstractNumId w:val="13"/>
  </w:num>
  <w:num w:numId="13" w16cid:durableId="1589734108">
    <w:abstractNumId w:val="19"/>
  </w:num>
  <w:num w:numId="14" w16cid:durableId="377633210">
    <w:abstractNumId w:val="30"/>
  </w:num>
  <w:num w:numId="15" w16cid:durableId="1180847855">
    <w:abstractNumId w:val="25"/>
  </w:num>
  <w:num w:numId="16" w16cid:durableId="1789474254">
    <w:abstractNumId w:val="7"/>
  </w:num>
  <w:num w:numId="17" w16cid:durableId="595022559">
    <w:abstractNumId w:val="32"/>
  </w:num>
  <w:num w:numId="18" w16cid:durableId="1383942534">
    <w:abstractNumId w:val="45"/>
  </w:num>
  <w:num w:numId="19" w16cid:durableId="772869953">
    <w:abstractNumId w:val="12"/>
  </w:num>
  <w:num w:numId="20" w16cid:durableId="1533495349">
    <w:abstractNumId w:val="35"/>
  </w:num>
  <w:num w:numId="21" w16cid:durableId="276564096">
    <w:abstractNumId w:val="14"/>
  </w:num>
  <w:num w:numId="22" w16cid:durableId="664894298">
    <w:abstractNumId w:val="26"/>
  </w:num>
  <w:num w:numId="23" w16cid:durableId="1294213805">
    <w:abstractNumId w:val="28"/>
  </w:num>
  <w:num w:numId="24" w16cid:durableId="1118573638">
    <w:abstractNumId w:val="24"/>
  </w:num>
  <w:num w:numId="25" w16cid:durableId="829566530">
    <w:abstractNumId w:val="27"/>
  </w:num>
  <w:num w:numId="26" w16cid:durableId="2068530437">
    <w:abstractNumId w:val="11"/>
  </w:num>
  <w:num w:numId="27" w16cid:durableId="814683585">
    <w:abstractNumId w:val="39"/>
  </w:num>
  <w:num w:numId="28" w16cid:durableId="90977312">
    <w:abstractNumId w:val="18"/>
  </w:num>
  <w:num w:numId="29" w16cid:durableId="1599364598">
    <w:abstractNumId w:val="6"/>
  </w:num>
  <w:num w:numId="30" w16cid:durableId="1949238084">
    <w:abstractNumId w:val="23"/>
  </w:num>
  <w:num w:numId="31" w16cid:durableId="244535944">
    <w:abstractNumId w:val="5"/>
  </w:num>
  <w:num w:numId="32" w16cid:durableId="19937787">
    <w:abstractNumId w:val="34"/>
  </w:num>
  <w:num w:numId="33" w16cid:durableId="1475953245">
    <w:abstractNumId w:val="36"/>
  </w:num>
  <w:num w:numId="34" w16cid:durableId="1395153960">
    <w:abstractNumId w:val="3"/>
  </w:num>
  <w:num w:numId="35" w16cid:durableId="2120178405">
    <w:abstractNumId w:val="1"/>
  </w:num>
  <w:num w:numId="36" w16cid:durableId="25062598">
    <w:abstractNumId w:val="2"/>
  </w:num>
  <w:num w:numId="37" w16cid:durableId="1825311612">
    <w:abstractNumId w:val="0"/>
  </w:num>
  <w:num w:numId="38" w16cid:durableId="1720393285">
    <w:abstractNumId w:val="40"/>
  </w:num>
  <w:num w:numId="39" w16cid:durableId="1303996433">
    <w:abstractNumId w:val="21"/>
  </w:num>
  <w:num w:numId="40" w16cid:durableId="2077967774">
    <w:abstractNumId w:val="10"/>
  </w:num>
  <w:num w:numId="41" w16cid:durableId="240336364">
    <w:abstractNumId w:val="41"/>
  </w:num>
  <w:num w:numId="42" w16cid:durableId="326908593">
    <w:abstractNumId w:val="15"/>
  </w:num>
  <w:num w:numId="43" w16cid:durableId="869757314">
    <w:abstractNumId w:val="20"/>
  </w:num>
  <w:num w:numId="44" w16cid:durableId="779567879">
    <w:abstractNumId w:val="29"/>
  </w:num>
  <w:num w:numId="45" w16cid:durableId="153306669">
    <w:abstractNumId w:val="38"/>
  </w:num>
  <w:num w:numId="46" w16cid:durableId="1849100422">
    <w:abstractNumId w:val="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removePersonalInformation/>
  <w:removeDateAndTim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7B12"/>
    <w:rsid w:val="0000092E"/>
    <w:rsid w:val="00003408"/>
    <w:rsid w:val="00005E03"/>
    <w:rsid w:val="00012A83"/>
    <w:rsid w:val="00017C3C"/>
    <w:rsid w:val="00021F2E"/>
    <w:rsid w:val="00023B8A"/>
    <w:rsid w:val="00026EAE"/>
    <w:rsid w:val="0003123C"/>
    <w:rsid w:val="00032520"/>
    <w:rsid w:val="00032A10"/>
    <w:rsid w:val="0004022E"/>
    <w:rsid w:val="00043FFE"/>
    <w:rsid w:val="00044074"/>
    <w:rsid w:val="0004430C"/>
    <w:rsid w:val="00051A24"/>
    <w:rsid w:val="000612A6"/>
    <w:rsid w:val="00066DE2"/>
    <w:rsid w:val="00077931"/>
    <w:rsid w:val="000811A0"/>
    <w:rsid w:val="00083A7F"/>
    <w:rsid w:val="00084E91"/>
    <w:rsid w:val="000900B6"/>
    <w:rsid w:val="00096BE1"/>
    <w:rsid w:val="000A649E"/>
    <w:rsid w:val="000A7626"/>
    <w:rsid w:val="000B1B5F"/>
    <w:rsid w:val="000B5DA2"/>
    <w:rsid w:val="000B6224"/>
    <w:rsid w:val="000C1C28"/>
    <w:rsid w:val="000C311D"/>
    <w:rsid w:val="000C5490"/>
    <w:rsid w:val="000C5872"/>
    <w:rsid w:val="000E0979"/>
    <w:rsid w:val="000E1544"/>
    <w:rsid w:val="00100314"/>
    <w:rsid w:val="001155CE"/>
    <w:rsid w:val="0012000B"/>
    <w:rsid w:val="001225D9"/>
    <w:rsid w:val="00124370"/>
    <w:rsid w:val="00156887"/>
    <w:rsid w:val="0015705B"/>
    <w:rsid w:val="00160392"/>
    <w:rsid w:val="00190584"/>
    <w:rsid w:val="00191D1F"/>
    <w:rsid w:val="001A348D"/>
    <w:rsid w:val="001A5429"/>
    <w:rsid w:val="001D1C22"/>
    <w:rsid w:val="001D59C9"/>
    <w:rsid w:val="001E11F1"/>
    <w:rsid w:val="001E1E58"/>
    <w:rsid w:val="00206719"/>
    <w:rsid w:val="00232A07"/>
    <w:rsid w:val="00234FE7"/>
    <w:rsid w:val="00240312"/>
    <w:rsid w:val="00247B17"/>
    <w:rsid w:val="00252E4A"/>
    <w:rsid w:val="002642A8"/>
    <w:rsid w:val="0028011A"/>
    <w:rsid w:val="00290C52"/>
    <w:rsid w:val="002A137B"/>
    <w:rsid w:val="002C4E83"/>
    <w:rsid w:val="002E3FD4"/>
    <w:rsid w:val="002F00AA"/>
    <w:rsid w:val="0031130D"/>
    <w:rsid w:val="00313C63"/>
    <w:rsid w:val="0031489E"/>
    <w:rsid w:val="00314A6F"/>
    <w:rsid w:val="003214C3"/>
    <w:rsid w:val="00334394"/>
    <w:rsid w:val="00347AF5"/>
    <w:rsid w:val="00360DF5"/>
    <w:rsid w:val="00360F98"/>
    <w:rsid w:val="00362478"/>
    <w:rsid w:val="00374421"/>
    <w:rsid w:val="00385D72"/>
    <w:rsid w:val="003919DA"/>
    <w:rsid w:val="003A0E3F"/>
    <w:rsid w:val="003B5584"/>
    <w:rsid w:val="003B5758"/>
    <w:rsid w:val="003D53CF"/>
    <w:rsid w:val="003D59A7"/>
    <w:rsid w:val="003E0761"/>
    <w:rsid w:val="003E78A7"/>
    <w:rsid w:val="003F0714"/>
    <w:rsid w:val="003F13B0"/>
    <w:rsid w:val="003F5F4A"/>
    <w:rsid w:val="004020D0"/>
    <w:rsid w:val="00403423"/>
    <w:rsid w:val="00420DEC"/>
    <w:rsid w:val="00423C21"/>
    <w:rsid w:val="0042609D"/>
    <w:rsid w:val="004262DD"/>
    <w:rsid w:val="0042646F"/>
    <w:rsid w:val="00435096"/>
    <w:rsid w:val="004411FB"/>
    <w:rsid w:val="00443212"/>
    <w:rsid w:val="00486F39"/>
    <w:rsid w:val="00493EC0"/>
    <w:rsid w:val="00495909"/>
    <w:rsid w:val="004B5251"/>
    <w:rsid w:val="004B5779"/>
    <w:rsid w:val="004C7B3E"/>
    <w:rsid w:val="004E16CD"/>
    <w:rsid w:val="004E67B3"/>
    <w:rsid w:val="004F7204"/>
    <w:rsid w:val="0050708B"/>
    <w:rsid w:val="00513832"/>
    <w:rsid w:val="0051513D"/>
    <w:rsid w:val="00526C37"/>
    <w:rsid w:val="00533047"/>
    <w:rsid w:val="00553AC1"/>
    <w:rsid w:val="00567FC0"/>
    <w:rsid w:val="00570957"/>
    <w:rsid w:val="00577B45"/>
    <w:rsid w:val="005901E7"/>
    <w:rsid w:val="005919AF"/>
    <w:rsid w:val="00592A50"/>
    <w:rsid w:val="005A20E2"/>
    <w:rsid w:val="005B3466"/>
    <w:rsid w:val="005B5DBF"/>
    <w:rsid w:val="005B6A14"/>
    <w:rsid w:val="005B6A1A"/>
    <w:rsid w:val="005C1460"/>
    <w:rsid w:val="005C5557"/>
    <w:rsid w:val="005D2146"/>
    <w:rsid w:val="005F6388"/>
    <w:rsid w:val="00626FD8"/>
    <w:rsid w:val="006329E1"/>
    <w:rsid w:val="00633E73"/>
    <w:rsid w:val="00640315"/>
    <w:rsid w:val="0065229E"/>
    <w:rsid w:val="00655308"/>
    <w:rsid w:val="00664450"/>
    <w:rsid w:val="00682CAF"/>
    <w:rsid w:val="006936EB"/>
    <w:rsid w:val="00695777"/>
    <w:rsid w:val="006A359E"/>
    <w:rsid w:val="006B2383"/>
    <w:rsid w:val="006C07E8"/>
    <w:rsid w:val="006C0DC6"/>
    <w:rsid w:val="006C42CF"/>
    <w:rsid w:val="006D0144"/>
    <w:rsid w:val="006E3FC8"/>
    <w:rsid w:val="006E437E"/>
    <w:rsid w:val="006E5CA3"/>
    <w:rsid w:val="006F1C41"/>
    <w:rsid w:val="0070797B"/>
    <w:rsid w:val="0071020C"/>
    <w:rsid w:val="007157EF"/>
    <w:rsid w:val="00721163"/>
    <w:rsid w:val="00722058"/>
    <w:rsid w:val="0073193C"/>
    <w:rsid w:val="00732B6D"/>
    <w:rsid w:val="0073670F"/>
    <w:rsid w:val="00736862"/>
    <w:rsid w:val="00740F96"/>
    <w:rsid w:val="00740FCE"/>
    <w:rsid w:val="00753E67"/>
    <w:rsid w:val="00757982"/>
    <w:rsid w:val="00785037"/>
    <w:rsid w:val="007A1C7A"/>
    <w:rsid w:val="007B17C4"/>
    <w:rsid w:val="007B1F5A"/>
    <w:rsid w:val="007B3AB6"/>
    <w:rsid w:val="007B5AFF"/>
    <w:rsid w:val="007C136F"/>
    <w:rsid w:val="007C5AF4"/>
    <w:rsid w:val="007D1F76"/>
    <w:rsid w:val="007D2C96"/>
    <w:rsid w:val="007D36E9"/>
    <w:rsid w:val="007D5767"/>
    <w:rsid w:val="007D7A53"/>
    <w:rsid w:val="007F793B"/>
    <w:rsid w:val="0080164D"/>
    <w:rsid w:val="00813EC8"/>
    <w:rsid w:val="00817F8C"/>
    <w:rsid w:val="00825AD8"/>
    <w:rsid w:val="0083428B"/>
    <w:rsid w:val="00837B34"/>
    <w:rsid w:val="008422E6"/>
    <w:rsid w:val="00845A5E"/>
    <w:rsid w:val="00845D5A"/>
    <w:rsid w:val="00863B11"/>
    <w:rsid w:val="00865B7D"/>
    <w:rsid w:val="00871EE7"/>
    <w:rsid w:val="00876F99"/>
    <w:rsid w:val="008820B3"/>
    <w:rsid w:val="00886169"/>
    <w:rsid w:val="0089181A"/>
    <w:rsid w:val="008965F6"/>
    <w:rsid w:val="008A2B5E"/>
    <w:rsid w:val="008A51A4"/>
    <w:rsid w:val="008A549B"/>
    <w:rsid w:val="008B2162"/>
    <w:rsid w:val="008B4BAD"/>
    <w:rsid w:val="008B7294"/>
    <w:rsid w:val="008D3386"/>
    <w:rsid w:val="008E2EB8"/>
    <w:rsid w:val="008E3A18"/>
    <w:rsid w:val="008E68AC"/>
    <w:rsid w:val="008F704C"/>
    <w:rsid w:val="0090206C"/>
    <w:rsid w:val="00902998"/>
    <w:rsid w:val="0091111E"/>
    <w:rsid w:val="00912C1B"/>
    <w:rsid w:val="0092125E"/>
    <w:rsid w:val="00924319"/>
    <w:rsid w:val="009500FA"/>
    <w:rsid w:val="00952A7A"/>
    <w:rsid w:val="0095353E"/>
    <w:rsid w:val="009725AA"/>
    <w:rsid w:val="00972FDE"/>
    <w:rsid w:val="00974BF8"/>
    <w:rsid w:val="00974DD3"/>
    <w:rsid w:val="009778A3"/>
    <w:rsid w:val="009800C0"/>
    <w:rsid w:val="009A3B33"/>
    <w:rsid w:val="009A45A0"/>
    <w:rsid w:val="009B35B5"/>
    <w:rsid w:val="009B474F"/>
    <w:rsid w:val="009B4773"/>
    <w:rsid w:val="009C6A64"/>
    <w:rsid w:val="009D2556"/>
    <w:rsid w:val="009E5145"/>
    <w:rsid w:val="009F5B70"/>
    <w:rsid w:val="00A10C16"/>
    <w:rsid w:val="00A11215"/>
    <w:rsid w:val="00A162A9"/>
    <w:rsid w:val="00A37B12"/>
    <w:rsid w:val="00A41799"/>
    <w:rsid w:val="00A630FD"/>
    <w:rsid w:val="00A74908"/>
    <w:rsid w:val="00A8753D"/>
    <w:rsid w:val="00A91213"/>
    <w:rsid w:val="00A95894"/>
    <w:rsid w:val="00A960DC"/>
    <w:rsid w:val="00AA1D9E"/>
    <w:rsid w:val="00AA29B1"/>
    <w:rsid w:val="00AA4490"/>
    <w:rsid w:val="00AA66D7"/>
    <w:rsid w:val="00AC100C"/>
    <w:rsid w:val="00AC2C5F"/>
    <w:rsid w:val="00AC3653"/>
    <w:rsid w:val="00AC4859"/>
    <w:rsid w:val="00AE0241"/>
    <w:rsid w:val="00AE5008"/>
    <w:rsid w:val="00B21046"/>
    <w:rsid w:val="00B26302"/>
    <w:rsid w:val="00B31040"/>
    <w:rsid w:val="00B37B3B"/>
    <w:rsid w:val="00B44C47"/>
    <w:rsid w:val="00B543FE"/>
    <w:rsid w:val="00B54BA6"/>
    <w:rsid w:val="00B57756"/>
    <w:rsid w:val="00B57F4F"/>
    <w:rsid w:val="00B74A29"/>
    <w:rsid w:val="00B7636D"/>
    <w:rsid w:val="00B8064A"/>
    <w:rsid w:val="00B80CF1"/>
    <w:rsid w:val="00B86586"/>
    <w:rsid w:val="00B869FB"/>
    <w:rsid w:val="00B87F37"/>
    <w:rsid w:val="00B9430A"/>
    <w:rsid w:val="00BA2A38"/>
    <w:rsid w:val="00BA31C4"/>
    <w:rsid w:val="00BA55A6"/>
    <w:rsid w:val="00BB02E6"/>
    <w:rsid w:val="00BC7AF3"/>
    <w:rsid w:val="00BD0C60"/>
    <w:rsid w:val="00BD5931"/>
    <w:rsid w:val="00BF3491"/>
    <w:rsid w:val="00C114CB"/>
    <w:rsid w:val="00C17BCF"/>
    <w:rsid w:val="00C3246A"/>
    <w:rsid w:val="00C46402"/>
    <w:rsid w:val="00C65564"/>
    <w:rsid w:val="00C81853"/>
    <w:rsid w:val="00CA61D8"/>
    <w:rsid w:val="00CC2DA1"/>
    <w:rsid w:val="00CD1D98"/>
    <w:rsid w:val="00CF0586"/>
    <w:rsid w:val="00CF1267"/>
    <w:rsid w:val="00D13200"/>
    <w:rsid w:val="00D152D3"/>
    <w:rsid w:val="00D16E99"/>
    <w:rsid w:val="00D24B3C"/>
    <w:rsid w:val="00D26769"/>
    <w:rsid w:val="00D27AF8"/>
    <w:rsid w:val="00D27B48"/>
    <w:rsid w:val="00D536BF"/>
    <w:rsid w:val="00D621C4"/>
    <w:rsid w:val="00D6543F"/>
    <w:rsid w:val="00D74E0C"/>
    <w:rsid w:val="00D83966"/>
    <w:rsid w:val="00D90A38"/>
    <w:rsid w:val="00D91D46"/>
    <w:rsid w:val="00D929EA"/>
    <w:rsid w:val="00D94688"/>
    <w:rsid w:val="00D96A64"/>
    <w:rsid w:val="00D96CD3"/>
    <w:rsid w:val="00D979EB"/>
    <w:rsid w:val="00DA1776"/>
    <w:rsid w:val="00DA2934"/>
    <w:rsid w:val="00DB4C65"/>
    <w:rsid w:val="00DB5454"/>
    <w:rsid w:val="00DB5A2E"/>
    <w:rsid w:val="00DC0528"/>
    <w:rsid w:val="00DC1104"/>
    <w:rsid w:val="00DC2470"/>
    <w:rsid w:val="00DC7466"/>
    <w:rsid w:val="00DC7E1C"/>
    <w:rsid w:val="00DE16D8"/>
    <w:rsid w:val="00DE4AC5"/>
    <w:rsid w:val="00DE65A2"/>
    <w:rsid w:val="00DE7CC6"/>
    <w:rsid w:val="00DF2DCC"/>
    <w:rsid w:val="00E01D0E"/>
    <w:rsid w:val="00E10D2F"/>
    <w:rsid w:val="00E15D61"/>
    <w:rsid w:val="00E16215"/>
    <w:rsid w:val="00E237E8"/>
    <w:rsid w:val="00E31650"/>
    <w:rsid w:val="00E35169"/>
    <w:rsid w:val="00E516D9"/>
    <w:rsid w:val="00E53724"/>
    <w:rsid w:val="00E552C8"/>
    <w:rsid w:val="00E70436"/>
    <w:rsid w:val="00E75006"/>
    <w:rsid w:val="00E84350"/>
    <w:rsid w:val="00E85863"/>
    <w:rsid w:val="00E862EA"/>
    <w:rsid w:val="00E91AE4"/>
    <w:rsid w:val="00EA0789"/>
    <w:rsid w:val="00EA431D"/>
    <w:rsid w:val="00EB35A3"/>
    <w:rsid w:val="00EC4BCD"/>
    <w:rsid w:val="00ED54F1"/>
    <w:rsid w:val="00F00EC7"/>
    <w:rsid w:val="00F24CB9"/>
    <w:rsid w:val="00F316C1"/>
    <w:rsid w:val="00F33F5E"/>
    <w:rsid w:val="00F379BC"/>
    <w:rsid w:val="00F60840"/>
    <w:rsid w:val="00F75B86"/>
    <w:rsid w:val="00F77933"/>
    <w:rsid w:val="00F8411A"/>
    <w:rsid w:val="00F90288"/>
    <w:rsid w:val="00FA191A"/>
    <w:rsid w:val="00FB557E"/>
    <w:rsid w:val="00FB715E"/>
    <w:rsid w:val="00FC1405"/>
    <w:rsid w:val="00FC2462"/>
    <w:rsid w:val="00FC32F5"/>
    <w:rsid w:val="00FF0913"/>
    <w:rsid w:val="00FF440F"/>
    <w:rsid w:val="00FF7EFE"/>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3DE5AE8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lsdException w:name="Unresolved Mention" w:semiHidden="1" w:unhideWhenUsed="1"/>
    <w:lsdException w:name="Smart Link" w:semiHidden="1" w:unhideWhenUsed="1"/>
  </w:latentStyles>
  <w:style w:type="paragraph" w:default="1" w:styleId="Normal">
    <w:name w:val="Normal"/>
    <w:qFormat/>
    <w:rsid w:val="009725AA"/>
    <w:pPr>
      <w:spacing w:before="120" w:after="120" w:line="288" w:lineRule="auto"/>
    </w:pPr>
    <w:rPr>
      <w:color w:val="595959" w:themeColor="text1" w:themeTint="A6"/>
      <w:sz w:val="24"/>
    </w:rPr>
  </w:style>
  <w:style w:type="paragraph" w:styleId="Heading1">
    <w:name w:val="heading 1"/>
    <w:basedOn w:val="Normal"/>
    <w:next w:val="Normal"/>
    <w:link w:val="Heading1Char"/>
    <w:uiPriority w:val="9"/>
    <w:qFormat/>
    <w:rsid w:val="00347AF5"/>
    <w:pPr>
      <w:keepNext/>
      <w:keepLines/>
      <w:pBdr>
        <w:bottom w:val="single" w:sz="24" w:space="4" w:color="F0CDA1" w:themeColor="accent1"/>
      </w:pBdr>
      <w:spacing w:after="400"/>
      <w:outlineLvl w:val="0"/>
    </w:pPr>
    <w:rPr>
      <w:rFonts w:asciiTheme="majorHAnsi" w:eastAsiaTheme="majorEastAsia" w:hAnsiTheme="majorHAnsi" w:cstheme="majorBidi"/>
      <w:b/>
      <w:caps/>
      <w:color w:val="107082" w:themeColor="accent2"/>
      <w:sz w:val="44"/>
      <w:szCs w:val="32"/>
    </w:rPr>
  </w:style>
  <w:style w:type="paragraph" w:styleId="Heading2">
    <w:name w:val="heading 2"/>
    <w:basedOn w:val="Normal"/>
    <w:next w:val="Normal"/>
    <w:link w:val="Heading2Char"/>
    <w:uiPriority w:val="9"/>
    <w:qFormat/>
    <w:rsid w:val="00664450"/>
    <w:pPr>
      <w:spacing w:line="240" w:lineRule="auto"/>
      <w:outlineLvl w:val="1"/>
    </w:pPr>
    <w:rPr>
      <w:rFonts w:asciiTheme="majorHAnsi" w:hAnsiTheme="majorHAnsi"/>
      <w:b/>
      <w:color w:val="D17406" w:themeColor="accent5" w:themeShade="BF"/>
      <w:sz w:val="40"/>
      <w:szCs w:val="36"/>
    </w:rPr>
  </w:style>
  <w:style w:type="paragraph" w:styleId="Heading3">
    <w:name w:val="heading 3"/>
    <w:basedOn w:val="Normal"/>
    <w:next w:val="Normal"/>
    <w:link w:val="Heading3Char"/>
    <w:uiPriority w:val="9"/>
    <w:semiHidden/>
    <w:qFormat/>
    <w:rsid w:val="001A5429"/>
    <w:pPr>
      <w:keepNext/>
      <w:keepLines/>
      <w:spacing w:before="40" w:after="0"/>
      <w:outlineLvl w:val="2"/>
    </w:pPr>
    <w:rPr>
      <w:rFonts w:asciiTheme="majorHAnsi" w:eastAsiaTheme="majorEastAsia" w:hAnsiTheme="majorHAnsi" w:cstheme="majorBidi"/>
      <w:color w:val="AC6C1B" w:themeColor="accent1" w:themeShade="7F"/>
      <w:szCs w:val="24"/>
    </w:rPr>
  </w:style>
  <w:style w:type="paragraph" w:styleId="Heading4">
    <w:name w:val="heading 4"/>
    <w:basedOn w:val="Normal"/>
    <w:next w:val="Normal"/>
    <w:link w:val="Heading4Char"/>
    <w:uiPriority w:val="9"/>
    <w:semiHidden/>
    <w:qFormat/>
    <w:rsid w:val="001A5429"/>
    <w:pPr>
      <w:keepNext/>
      <w:keepLines/>
      <w:spacing w:before="40" w:after="0"/>
      <w:outlineLvl w:val="3"/>
    </w:pPr>
    <w:rPr>
      <w:rFonts w:asciiTheme="majorHAnsi" w:eastAsiaTheme="majorEastAsia" w:hAnsiTheme="majorHAnsi" w:cstheme="majorBidi"/>
      <w:i/>
      <w:iCs/>
      <w:color w:val="E29E4A"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5A20E2"/>
    <w:pPr>
      <w:tabs>
        <w:tab w:val="center" w:pos="4844"/>
        <w:tab w:val="right" w:pos="9689"/>
      </w:tabs>
      <w:spacing w:after="0"/>
    </w:pPr>
  </w:style>
  <w:style w:type="character" w:customStyle="1" w:styleId="HeaderChar">
    <w:name w:val="Header Char"/>
    <w:basedOn w:val="DefaultParagraphFont"/>
    <w:link w:val="Header"/>
    <w:uiPriority w:val="99"/>
    <w:rsid w:val="00347AF5"/>
    <w:rPr>
      <w:color w:val="595959" w:themeColor="text1" w:themeTint="A6"/>
      <w:sz w:val="24"/>
    </w:rPr>
  </w:style>
  <w:style w:type="paragraph" w:styleId="Footer">
    <w:name w:val="footer"/>
    <w:basedOn w:val="Normal"/>
    <w:link w:val="FooterChar"/>
    <w:uiPriority w:val="99"/>
    <w:rsid w:val="008E3A18"/>
    <w:pPr>
      <w:pBdr>
        <w:top w:val="single" w:sz="8" w:space="1" w:color="64B2C1" w:themeColor="background2"/>
      </w:pBdr>
      <w:spacing w:after="0" w:line="240" w:lineRule="auto"/>
    </w:pPr>
    <w:rPr>
      <w:sz w:val="18"/>
    </w:rPr>
  </w:style>
  <w:style w:type="character" w:customStyle="1" w:styleId="FooterChar">
    <w:name w:val="Footer Char"/>
    <w:basedOn w:val="DefaultParagraphFont"/>
    <w:link w:val="Footer"/>
    <w:uiPriority w:val="99"/>
    <w:rsid w:val="008E3A18"/>
    <w:rPr>
      <w:color w:val="595959" w:themeColor="text1" w:themeTint="A6"/>
      <w:sz w:val="18"/>
    </w:rPr>
  </w:style>
  <w:style w:type="character" w:styleId="PlaceholderText">
    <w:name w:val="Placeholder Text"/>
    <w:basedOn w:val="DefaultParagraphFont"/>
    <w:uiPriority w:val="99"/>
    <w:semiHidden/>
    <w:rsid w:val="005A20E2"/>
    <w:rPr>
      <w:color w:val="808080"/>
    </w:rPr>
  </w:style>
  <w:style w:type="paragraph" w:styleId="Title">
    <w:name w:val="Title"/>
    <w:basedOn w:val="Normal"/>
    <w:next w:val="Normal"/>
    <w:link w:val="TitleChar"/>
    <w:uiPriority w:val="10"/>
    <w:qFormat/>
    <w:rsid w:val="00A162A9"/>
    <w:pPr>
      <w:spacing w:after="0"/>
      <w:contextualSpacing/>
      <w:jc w:val="center"/>
    </w:pPr>
    <w:rPr>
      <w:rFonts w:asciiTheme="majorHAnsi" w:eastAsiaTheme="majorEastAsia" w:hAnsiTheme="majorHAnsi" w:cstheme="majorBidi"/>
      <w:b/>
      <w:caps/>
      <w:color w:val="FFFFFF" w:themeColor="background1"/>
      <w:spacing w:val="-10"/>
      <w:kern w:val="28"/>
      <w:sz w:val="96"/>
      <w:szCs w:val="56"/>
    </w:rPr>
  </w:style>
  <w:style w:type="character" w:customStyle="1" w:styleId="TitleChar">
    <w:name w:val="Title Char"/>
    <w:basedOn w:val="DefaultParagraphFont"/>
    <w:link w:val="Title"/>
    <w:uiPriority w:val="10"/>
    <w:rsid w:val="00A162A9"/>
    <w:rPr>
      <w:rFonts w:asciiTheme="majorHAnsi" w:eastAsiaTheme="majorEastAsia" w:hAnsiTheme="majorHAnsi" w:cstheme="majorBidi"/>
      <w:b/>
      <w:caps/>
      <w:color w:val="FFFFFF" w:themeColor="background1"/>
      <w:spacing w:val="-10"/>
      <w:kern w:val="28"/>
      <w:sz w:val="96"/>
      <w:szCs w:val="56"/>
    </w:rPr>
  </w:style>
  <w:style w:type="paragraph" w:styleId="Subtitle">
    <w:name w:val="Subtitle"/>
    <w:basedOn w:val="Normal"/>
    <w:next w:val="Normal"/>
    <w:link w:val="SubtitleChar"/>
    <w:uiPriority w:val="11"/>
    <w:qFormat/>
    <w:rsid w:val="00D83966"/>
    <w:pPr>
      <w:numPr>
        <w:ilvl w:val="1"/>
      </w:numPr>
      <w:spacing w:after="0"/>
      <w:jc w:val="center"/>
    </w:pPr>
    <w:rPr>
      <w:rFonts w:eastAsiaTheme="minorEastAsia"/>
      <w:b/>
      <w:i/>
      <w:color w:val="107082" w:themeColor="accent2"/>
      <w:spacing w:val="15"/>
      <w:sz w:val="48"/>
    </w:rPr>
  </w:style>
  <w:style w:type="character" w:customStyle="1" w:styleId="SubtitleChar">
    <w:name w:val="Subtitle Char"/>
    <w:basedOn w:val="DefaultParagraphFont"/>
    <w:link w:val="Subtitle"/>
    <w:uiPriority w:val="11"/>
    <w:rsid w:val="00D83966"/>
    <w:rPr>
      <w:rFonts w:eastAsiaTheme="minorEastAsia"/>
      <w:b/>
      <w:i/>
      <w:color w:val="107082" w:themeColor="accent2"/>
      <w:spacing w:val="15"/>
      <w:sz w:val="48"/>
    </w:rPr>
  </w:style>
  <w:style w:type="character" w:customStyle="1" w:styleId="Heading1Char">
    <w:name w:val="Heading 1 Char"/>
    <w:basedOn w:val="DefaultParagraphFont"/>
    <w:link w:val="Heading1"/>
    <w:uiPriority w:val="9"/>
    <w:rsid w:val="00347AF5"/>
    <w:rPr>
      <w:rFonts w:asciiTheme="majorHAnsi" w:eastAsiaTheme="majorEastAsia" w:hAnsiTheme="majorHAnsi" w:cstheme="majorBidi"/>
      <w:b/>
      <w:caps/>
      <w:color w:val="107082" w:themeColor="accent2"/>
      <w:sz w:val="44"/>
      <w:szCs w:val="32"/>
    </w:rPr>
  </w:style>
  <w:style w:type="paragraph" w:customStyle="1" w:styleId="Default">
    <w:name w:val="Default"/>
    <w:semiHidden/>
    <w:rsid w:val="005D2146"/>
    <w:pPr>
      <w:autoSpaceDE w:val="0"/>
      <w:autoSpaceDN w:val="0"/>
      <w:adjustRightInd w:val="0"/>
      <w:spacing w:after="0" w:line="240" w:lineRule="auto"/>
    </w:pPr>
    <w:rPr>
      <w:rFonts w:ascii="Arial" w:hAnsi="Arial" w:cs="Arial"/>
      <w:color w:val="000000"/>
      <w:sz w:val="24"/>
      <w:szCs w:val="24"/>
    </w:rPr>
  </w:style>
  <w:style w:type="character" w:customStyle="1" w:styleId="A3">
    <w:name w:val="A3"/>
    <w:uiPriority w:val="99"/>
    <w:semiHidden/>
    <w:rsid w:val="005D2146"/>
    <w:rPr>
      <w:i/>
      <w:iCs/>
      <w:color w:val="545758"/>
      <w:sz w:val="28"/>
      <w:szCs w:val="28"/>
    </w:rPr>
  </w:style>
  <w:style w:type="paragraph" w:styleId="ListParagraph">
    <w:name w:val="List Paragraph"/>
    <w:basedOn w:val="Normal"/>
    <w:uiPriority w:val="34"/>
    <w:qFormat/>
    <w:rsid w:val="005D2146"/>
    <w:pPr>
      <w:ind w:left="720"/>
      <w:contextualSpacing/>
    </w:pPr>
  </w:style>
  <w:style w:type="character" w:styleId="SubtleEmphasis">
    <w:name w:val="Subtle Emphasis"/>
    <w:uiPriority w:val="19"/>
    <w:qFormat/>
    <w:rsid w:val="00E85863"/>
    <w:rPr>
      <w:rFonts w:asciiTheme="majorHAnsi" w:hAnsiTheme="majorHAnsi"/>
      <w:b/>
      <w:i w:val="0"/>
      <w:color w:val="107082" w:themeColor="accent2"/>
      <w:sz w:val="28"/>
    </w:rPr>
  </w:style>
  <w:style w:type="character" w:styleId="Emphasis">
    <w:name w:val="Emphasis"/>
    <w:uiPriority w:val="20"/>
    <w:qFormat/>
    <w:rsid w:val="007D2C96"/>
    <w:rPr>
      <w:rFonts w:cstheme="minorHAnsi"/>
      <w:i/>
      <w:color w:val="262626" w:themeColor="text1" w:themeTint="D9"/>
    </w:rPr>
  </w:style>
  <w:style w:type="character" w:styleId="IntenseEmphasis">
    <w:name w:val="Intense Emphasis"/>
    <w:uiPriority w:val="21"/>
    <w:semiHidden/>
    <w:qFormat/>
    <w:rsid w:val="00AE0241"/>
    <w:rPr>
      <w:color w:val="595959" w:themeColor="text1" w:themeTint="A6"/>
      <w:sz w:val="20"/>
    </w:rPr>
  </w:style>
  <w:style w:type="table" w:styleId="TableGrid">
    <w:name w:val="Table Grid"/>
    <w:basedOn w:val="TableNormal"/>
    <w:uiPriority w:val="39"/>
    <w:rsid w:val="000779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33047"/>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33047"/>
    <w:rPr>
      <w:rFonts w:ascii="Segoe UI" w:hAnsi="Segoe UI" w:cs="Segoe UI"/>
      <w:i/>
      <w:color w:val="595959" w:themeColor="text1" w:themeTint="A6"/>
      <w:sz w:val="18"/>
      <w:szCs w:val="18"/>
    </w:rPr>
  </w:style>
  <w:style w:type="character" w:customStyle="1" w:styleId="Heading2Char">
    <w:name w:val="Heading 2 Char"/>
    <w:basedOn w:val="DefaultParagraphFont"/>
    <w:link w:val="Heading2"/>
    <w:uiPriority w:val="9"/>
    <w:rsid w:val="00664450"/>
    <w:rPr>
      <w:rFonts w:asciiTheme="majorHAnsi" w:hAnsiTheme="majorHAnsi"/>
      <w:b/>
      <w:color w:val="D17406" w:themeColor="accent5" w:themeShade="BF"/>
      <w:sz w:val="40"/>
      <w:szCs w:val="36"/>
    </w:rPr>
  </w:style>
  <w:style w:type="character" w:customStyle="1" w:styleId="Heading3Char">
    <w:name w:val="Heading 3 Char"/>
    <w:basedOn w:val="DefaultParagraphFont"/>
    <w:link w:val="Heading3"/>
    <w:uiPriority w:val="9"/>
    <w:semiHidden/>
    <w:rsid w:val="00347AF5"/>
    <w:rPr>
      <w:rFonts w:asciiTheme="majorHAnsi" w:eastAsiaTheme="majorEastAsia" w:hAnsiTheme="majorHAnsi" w:cstheme="majorBidi"/>
      <w:color w:val="AC6C1B" w:themeColor="accent1" w:themeShade="7F"/>
      <w:sz w:val="24"/>
      <w:szCs w:val="24"/>
    </w:rPr>
  </w:style>
  <w:style w:type="character" w:customStyle="1" w:styleId="Heading4Char">
    <w:name w:val="Heading 4 Char"/>
    <w:basedOn w:val="DefaultParagraphFont"/>
    <w:link w:val="Heading4"/>
    <w:uiPriority w:val="9"/>
    <w:semiHidden/>
    <w:rsid w:val="00347AF5"/>
    <w:rPr>
      <w:rFonts w:asciiTheme="majorHAnsi" w:eastAsiaTheme="majorEastAsia" w:hAnsiTheme="majorHAnsi" w:cstheme="majorBidi"/>
      <w:i/>
      <w:iCs/>
      <w:color w:val="E29E4A" w:themeColor="accent1" w:themeShade="BF"/>
      <w:sz w:val="24"/>
    </w:rPr>
  </w:style>
  <w:style w:type="paragraph" w:styleId="TOCHeading">
    <w:name w:val="TOC Heading"/>
    <w:basedOn w:val="Normal"/>
    <w:next w:val="Normal"/>
    <w:uiPriority w:val="39"/>
    <w:qFormat/>
    <w:rsid w:val="00D94688"/>
    <w:pPr>
      <w:pBdr>
        <w:bottom w:val="single" w:sz="24" w:space="1" w:color="F0CDA1" w:themeColor="accent1"/>
      </w:pBdr>
    </w:pPr>
    <w:rPr>
      <w:rFonts w:asciiTheme="majorHAnsi" w:hAnsiTheme="majorHAnsi"/>
      <w:b/>
      <w:color w:val="107082" w:themeColor="accent2"/>
      <w:sz w:val="40"/>
    </w:rPr>
  </w:style>
  <w:style w:type="paragraph" w:styleId="TOC1">
    <w:name w:val="toc 1"/>
    <w:basedOn w:val="Normal"/>
    <w:next w:val="Normal"/>
    <w:autoRedefine/>
    <w:uiPriority w:val="39"/>
    <w:rsid w:val="001E1E58"/>
    <w:pPr>
      <w:spacing w:after="100"/>
    </w:pPr>
  </w:style>
  <w:style w:type="character" w:styleId="Hyperlink">
    <w:name w:val="Hyperlink"/>
    <w:basedOn w:val="DefaultParagraphFont"/>
    <w:uiPriority w:val="99"/>
    <w:unhideWhenUsed/>
    <w:rsid w:val="001E1E58"/>
    <w:rPr>
      <w:color w:val="000000" w:themeColor="hyperlink"/>
      <w:u w:val="single"/>
    </w:rPr>
  </w:style>
  <w:style w:type="paragraph" w:styleId="TOC2">
    <w:name w:val="toc 2"/>
    <w:basedOn w:val="Normal"/>
    <w:next w:val="Normal"/>
    <w:autoRedefine/>
    <w:uiPriority w:val="39"/>
    <w:rsid w:val="00D94688"/>
    <w:pPr>
      <w:tabs>
        <w:tab w:val="right" w:leader="dot" w:pos="5256"/>
      </w:tabs>
      <w:spacing w:after="100"/>
      <w:ind w:left="360"/>
    </w:pPr>
  </w:style>
  <w:style w:type="character" w:styleId="CommentReference">
    <w:name w:val="annotation reference"/>
    <w:basedOn w:val="DefaultParagraphFont"/>
    <w:uiPriority w:val="99"/>
    <w:semiHidden/>
    <w:unhideWhenUsed/>
    <w:rsid w:val="007C136F"/>
    <w:rPr>
      <w:sz w:val="16"/>
      <w:szCs w:val="16"/>
    </w:rPr>
  </w:style>
  <w:style w:type="paragraph" w:styleId="NoSpacing">
    <w:name w:val="No Spacing"/>
    <w:uiPriority w:val="1"/>
    <w:semiHidden/>
    <w:qFormat/>
    <w:rsid w:val="009B35B5"/>
    <w:pPr>
      <w:spacing w:after="0" w:line="240" w:lineRule="auto"/>
    </w:pPr>
    <w:rPr>
      <w:i/>
      <w:color w:val="595959" w:themeColor="text1" w:themeTint="A6"/>
      <w:sz w:val="24"/>
    </w:rPr>
  </w:style>
  <w:style w:type="paragraph" w:styleId="ListBullet">
    <w:name w:val="List Bullet"/>
    <w:basedOn w:val="Normal"/>
    <w:uiPriority w:val="99"/>
    <w:rsid w:val="0003123C"/>
    <w:pPr>
      <w:numPr>
        <w:numId w:val="16"/>
      </w:numPr>
      <w:spacing w:before="0" w:after="200" w:line="276" w:lineRule="auto"/>
      <w:ind w:left="340" w:hanging="340"/>
    </w:pPr>
  </w:style>
  <w:style w:type="paragraph" w:styleId="ListNumber">
    <w:name w:val="List Number"/>
    <w:basedOn w:val="Normal"/>
    <w:uiPriority w:val="99"/>
    <w:rsid w:val="0003123C"/>
    <w:pPr>
      <w:numPr>
        <w:numId w:val="32"/>
      </w:numPr>
      <w:spacing w:before="0" w:after="200" w:line="276" w:lineRule="auto"/>
      <w:ind w:left="340" w:hanging="340"/>
    </w:pPr>
  </w:style>
  <w:style w:type="character" w:styleId="Strong">
    <w:name w:val="Strong"/>
    <w:basedOn w:val="DefaultParagraphFont"/>
    <w:uiPriority w:val="22"/>
    <w:semiHidden/>
    <w:qFormat/>
    <w:rsid w:val="00BA31C4"/>
    <w:rPr>
      <w:b/>
      <w:bCs/>
    </w:rPr>
  </w:style>
  <w:style w:type="character" w:customStyle="1" w:styleId="Bold">
    <w:name w:val="Bold"/>
    <w:uiPriority w:val="1"/>
    <w:qFormat/>
    <w:rsid w:val="00BA31C4"/>
    <w:rPr>
      <w:b/>
      <w:bCs/>
    </w:rPr>
  </w:style>
  <w:style w:type="paragraph" w:styleId="ListBullet2">
    <w:name w:val="List Bullet 2"/>
    <w:basedOn w:val="Normal"/>
    <w:uiPriority w:val="99"/>
    <w:rsid w:val="00D27AF8"/>
    <w:pPr>
      <w:numPr>
        <w:numId w:val="35"/>
      </w:numPr>
      <w:spacing w:before="0"/>
    </w:pPr>
  </w:style>
  <w:style w:type="paragraph" w:customStyle="1" w:styleId="Graphheading1">
    <w:name w:val="Graph heading 1"/>
    <w:basedOn w:val="Normal"/>
    <w:qFormat/>
    <w:rsid w:val="008965F6"/>
    <w:pPr>
      <w:spacing w:after="60" w:line="240" w:lineRule="auto"/>
    </w:pPr>
    <w:rPr>
      <w:b/>
      <w:color w:val="054854" w:themeColor="accent3"/>
    </w:rPr>
  </w:style>
  <w:style w:type="paragraph" w:customStyle="1" w:styleId="Graphheading2">
    <w:name w:val="Graph heading 2"/>
    <w:basedOn w:val="Normal"/>
    <w:qFormat/>
    <w:rsid w:val="00664450"/>
    <w:pPr>
      <w:spacing w:after="60" w:line="240" w:lineRule="auto"/>
    </w:pPr>
    <w:rPr>
      <w:b/>
      <w:color w:val="F99927" w:themeColor="accent5"/>
    </w:rPr>
  </w:style>
  <w:style w:type="paragraph" w:customStyle="1" w:styleId="Graphheading3">
    <w:name w:val="Graph heading 3"/>
    <w:basedOn w:val="Normal"/>
    <w:qFormat/>
    <w:rsid w:val="00664450"/>
    <w:pPr>
      <w:spacing w:after="60" w:line="240" w:lineRule="auto"/>
    </w:pPr>
    <w:rPr>
      <w:b/>
      <w:color w:val="EC7216" w:themeColor="accent6"/>
    </w:rPr>
  </w:style>
  <w:style w:type="paragraph" w:customStyle="1" w:styleId="Graphheading4">
    <w:name w:val="Graph heading 4"/>
    <w:basedOn w:val="Normal"/>
    <w:qFormat/>
    <w:rsid w:val="008965F6"/>
    <w:pPr>
      <w:spacing w:after="60" w:line="240" w:lineRule="auto"/>
    </w:pPr>
    <w:rPr>
      <w:b/>
      <w:color w:val="107082" w:themeColor="accent2"/>
    </w:rPr>
  </w:style>
  <w:style w:type="paragraph" w:customStyle="1" w:styleId="Graphbullet">
    <w:name w:val="Graph bullet"/>
    <w:basedOn w:val="Normal"/>
    <w:qFormat/>
    <w:rsid w:val="008965F6"/>
    <w:pPr>
      <w:numPr>
        <w:numId w:val="28"/>
      </w:numPr>
      <w:spacing w:before="0" w:after="0" w:line="216" w:lineRule="auto"/>
      <w:ind w:left="284" w:hanging="284"/>
    </w:pPr>
    <w:rPr>
      <w:sz w:val="20"/>
    </w:rPr>
  </w:style>
  <w:style w:type="paragraph" w:customStyle="1" w:styleId="Graphbullet2">
    <w:name w:val="Graph bullet 2"/>
    <w:basedOn w:val="Normal"/>
    <w:qFormat/>
    <w:rsid w:val="008965F6"/>
    <w:pPr>
      <w:numPr>
        <w:numId w:val="30"/>
      </w:numPr>
      <w:spacing w:before="0" w:after="0" w:line="216" w:lineRule="auto"/>
      <w:ind w:left="284" w:hanging="284"/>
    </w:pPr>
    <w:rPr>
      <w:sz w:val="20"/>
    </w:rPr>
  </w:style>
  <w:style w:type="paragraph" w:customStyle="1" w:styleId="Graphbullet3">
    <w:name w:val="Graph bullet 3"/>
    <w:basedOn w:val="Normal"/>
    <w:qFormat/>
    <w:rsid w:val="008965F6"/>
    <w:pPr>
      <w:numPr>
        <w:numId w:val="29"/>
      </w:numPr>
      <w:spacing w:before="0" w:after="0" w:line="216" w:lineRule="auto"/>
      <w:ind w:left="284" w:hanging="284"/>
    </w:pPr>
    <w:rPr>
      <w:sz w:val="20"/>
    </w:rPr>
  </w:style>
  <w:style w:type="paragraph" w:customStyle="1" w:styleId="Graphbullet4">
    <w:name w:val="Graph bullet 4"/>
    <w:basedOn w:val="Normal"/>
    <w:qFormat/>
    <w:rsid w:val="008965F6"/>
    <w:pPr>
      <w:numPr>
        <w:numId w:val="31"/>
      </w:numPr>
      <w:spacing w:before="0" w:after="0" w:line="240" w:lineRule="auto"/>
      <w:ind w:left="284" w:hanging="284"/>
    </w:pPr>
    <w:rPr>
      <w:sz w:val="20"/>
    </w:rPr>
  </w:style>
  <w:style w:type="paragraph" w:customStyle="1" w:styleId="TableTextLarge">
    <w:name w:val="Table Text Large"/>
    <w:basedOn w:val="Normal"/>
    <w:qFormat/>
    <w:rsid w:val="00E237E8"/>
    <w:pPr>
      <w:spacing w:before="0" w:after="0" w:line="240" w:lineRule="auto"/>
    </w:pPr>
    <w:rPr>
      <w:color w:val="0D0D0D" w:themeColor="text1" w:themeTint="F2"/>
      <w:sz w:val="18"/>
    </w:rPr>
  </w:style>
  <w:style w:type="paragraph" w:customStyle="1" w:styleId="TableHeadings">
    <w:name w:val="Table Headings"/>
    <w:basedOn w:val="Normal"/>
    <w:qFormat/>
    <w:rsid w:val="00A162A9"/>
    <w:pPr>
      <w:spacing w:before="0" w:after="0" w:line="216" w:lineRule="auto"/>
      <w:ind w:left="85"/>
    </w:pPr>
    <w:rPr>
      <w:b/>
      <w:caps/>
      <w:color w:val="FFFFFF" w:themeColor="background1"/>
      <w:sz w:val="18"/>
      <w:szCs w:val="18"/>
    </w:rPr>
  </w:style>
  <w:style w:type="character" w:styleId="PageNumber">
    <w:name w:val="page number"/>
    <w:basedOn w:val="DefaultParagraphFont"/>
    <w:uiPriority w:val="99"/>
    <w:rsid w:val="00096BE1"/>
    <w:rPr>
      <w:color w:val="auto"/>
      <w:sz w:val="18"/>
      <w:bdr w:val="none" w:sz="0" w:space="0" w:color="auto"/>
    </w:rPr>
  </w:style>
  <w:style w:type="paragraph" w:styleId="TOC3">
    <w:name w:val="toc 3"/>
    <w:basedOn w:val="Normal"/>
    <w:next w:val="Normal"/>
    <w:autoRedefine/>
    <w:uiPriority w:val="39"/>
    <w:unhideWhenUsed/>
    <w:rsid w:val="00B86586"/>
    <w:pPr>
      <w:spacing w:before="0" w:after="100" w:line="259" w:lineRule="auto"/>
      <w:ind w:left="440"/>
    </w:pPr>
    <w:rPr>
      <w:rFonts w:eastAsiaTheme="minorEastAsia" w:cs="Times New Roman"/>
      <w:color w:val="auto"/>
      <w:sz w:val="22"/>
    </w:rPr>
  </w:style>
  <w:style w:type="character" w:styleId="UnresolvedMention">
    <w:name w:val="Unresolved Mention"/>
    <w:basedOn w:val="DefaultParagraphFont"/>
    <w:uiPriority w:val="99"/>
    <w:semiHidden/>
    <w:unhideWhenUsed/>
    <w:rsid w:val="006E437E"/>
    <w:rPr>
      <w:color w:val="605E5C"/>
      <w:shd w:val="clear" w:color="auto" w:fill="E1DFDD"/>
    </w:rPr>
  </w:style>
  <w:style w:type="character" w:styleId="FollowedHyperlink">
    <w:name w:val="FollowedHyperlink"/>
    <w:basedOn w:val="DefaultParagraphFont"/>
    <w:uiPriority w:val="99"/>
    <w:semiHidden/>
    <w:unhideWhenUsed/>
    <w:rsid w:val="006E437E"/>
    <w:rPr>
      <w:color w:val="0000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4.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header" Target="header6.xml"/><Relationship Id="rId33"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3.png"/><Relationship Id="rId29"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7.jpe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6.png"/><Relationship Id="rId28" Type="http://schemas.openxmlformats.org/officeDocument/2006/relationships/image" Target="media/image10.jpeg"/><Relationship Id="rId10" Type="http://schemas.openxmlformats.org/officeDocument/2006/relationships/endnotes" Target="endnotes.xml"/><Relationship Id="rId19" Type="http://schemas.openxmlformats.org/officeDocument/2006/relationships/header" Target="header5.xml"/><Relationship Id="rId31"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5.png"/><Relationship Id="rId27" Type="http://schemas.openxmlformats.org/officeDocument/2006/relationships/image" Target="media/image9.jpeg"/><Relationship Id="rId30" Type="http://schemas.openxmlformats.org/officeDocument/2006/relationships/image" Target="media/image12.jpeg"/><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mara\AppData\Roaming\Microsoft\Templates\Professional%20services%20business%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3DDB1ED7CC4426DB186FC7E5CC0D322"/>
        <w:category>
          <w:name w:val="General"/>
          <w:gallery w:val="placeholder"/>
        </w:category>
        <w:types>
          <w:type w:val="bbPlcHdr"/>
        </w:types>
        <w:behaviors>
          <w:behavior w:val="content"/>
        </w:behaviors>
        <w:guid w:val="{AF60E147-E498-4EA5-B31A-4095E1DA377A}"/>
      </w:docPartPr>
      <w:docPartBody>
        <w:p w:rsidR="00000000" w:rsidRDefault="005F4741">
          <w:pPr>
            <w:pStyle w:val="73DDB1ED7CC4426DB186FC7E5CC0D322"/>
          </w:pPr>
          <w:r w:rsidRPr="00E237E8">
            <w:t>PROFESSIONAL</w:t>
          </w:r>
        </w:p>
      </w:docPartBody>
    </w:docPart>
    <w:docPart>
      <w:docPartPr>
        <w:name w:val="13BC4DFD461343E683EBA57C1B0E2E72"/>
        <w:category>
          <w:name w:val="General"/>
          <w:gallery w:val="placeholder"/>
        </w:category>
        <w:types>
          <w:type w:val="bbPlcHdr"/>
        </w:types>
        <w:behaviors>
          <w:behavior w:val="content"/>
        </w:behaviors>
        <w:guid w:val="{7AF0D789-21AE-4925-ABBB-264550A4D0B1}"/>
      </w:docPartPr>
      <w:docPartBody>
        <w:p w:rsidR="00000000" w:rsidRDefault="005F4741">
          <w:pPr>
            <w:pStyle w:val="13BC4DFD461343E683EBA57C1B0E2E72"/>
          </w:pPr>
          <w:r w:rsidRPr="00E237E8">
            <w:t>Introduction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roman"/>
    <w:pitch w:val="default"/>
    <w:sig w:usb0="E0002EFF" w:usb1="C000785B"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Segoe UI">
    <w:panose1 w:val="020B0502040204020203"/>
    <w:charset w:val="00"/>
    <w:family w:val="swiss"/>
    <w:pitch w:val="variable"/>
    <w:sig w:usb0="E4002EFF" w:usb1="C000E47F" w:usb2="00000009" w:usb3="00000000" w:csb0="000001FF" w:csb1="00000000"/>
  </w:font>
  <w:font w:name="Gill Sans Nova Light">
    <w:charset w:val="00"/>
    <w:family w:val="swiss"/>
    <w:pitch w:val="variable"/>
    <w:sig w:usb0="80000287" w:usb1="00000002"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8E049D40"/>
    <w:lvl w:ilvl="0">
      <w:start w:val="1"/>
      <w:numFmt w:val="bullet"/>
      <w:pStyle w:val="ListBullet2"/>
      <w:lvlText w:val="o"/>
      <w:lvlJc w:val="left"/>
      <w:pPr>
        <w:ind w:left="720" w:hanging="360"/>
      </w:pPr>
      <w:rPr>
        <w:rFonts w:ascii="Courier New" w:hAnsi="Courier New" w:cs="Courier New" w:hint="default"/>
        <w:color w:val="ED7D31" w:themeColor="accent2"/>
      </w:rPr>
    </w:lvl>
  </w:abstractNum>
  <w:abstractNum w:abstractNumId="1" w15:restartNumberingAfterBreak="0">
    <w:nsid w:val="010675B0"/>
    <w:multiLevelType w:val="hybridMultilevel"/>
    <w:tmpl w:val="442A5648"/>
    <w:lvl w:ilvl="0" w:tplc="A4946864">
      <w:start w:val="1"/>
      <w:numFmt w:val="bullet"/>
      <w:pStyle w:val="Graphbullet4"/>
      <w:lvlText w:val=""/>
      <w:lvlJc w:val="left"/>
      <w:pPr>
        <w:ind w:left="720" w:hanging="360"/>
      </w:pPr>
      <w:rPr>
        <w:rFonts w:ascii="Symbol" w:hAnsi="Symbol" w:hint="default"/>
        <w:color w:val="ED7D31" w:themeColor="accent2"/>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B0354"/>
    <w:multiLevelType w:val="hybridMultilevel"/>
    <w:tmpl w:val="0464C5E2"/>
    <w:lvl w:ilvl="0" w:tplc="13A87BB0">
      <w:start w:val="1"/>
      <w:numFmt w:val="bullet"/>
      <w:pStyle w:val="Graphbullet3"/>
      <w:lvlText w:val=""/>
      <w:lvlJc w:val="left"/>
      <w:pPr>
        <w:ind w:left="720" w:hanging="360"/>
      </w:pPr>
      <w:rPr>
        <w:rFonts w:ascii="Symbol" w:hAnsi="Symbol" w:hint="default"/>
        <w:color w:val="70AD47" w:themeColor="accent6"/>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277AFC"/>
    <w:multiLevelType w:val="hybridMultilevel"/>
    <w:tmpl w:val="251E707C"/>
    <w:lvl w:ilvl="0" w:tplc="C7BC33B2">
      <w:start w:val="1"/>
      <w:numFmt w:val="bullet"/>
      <w:pStyle w:val="Graphbullet"/>
      <w:lvlText w:val=""/>
      <w:lvlJc w:val="left"/>
      <w:pPr>
        <w:ind w:left="720" w:hanging="360"/>
      </w:pPr>
      <w:rPr>
        <w:rFonts w:ascii="Symbol" w:hAnsi="Symbol" w:hint="default"/>
        <w:color w:val="A5A5A5" w:themeColor="accent3"/>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9448EF"/>
    <w:multiLevelType w:val="hybridMultilevel"/>
    <w:tmpl w:val="A92A2166"/>
    <w:lvl w:ilvl="0" w:tplc="A4583C36">
      <w:start w:val="1"/>
      <w:numFmt w:val="bullet"/>
      <w:pStyle w:val="Graphbullet2"/>
      <w:lvlText w:val=""/>
      <w:lvlJc w:val="left"/>
      <w:pPr>
        <w:ind w:left="720" w:hanging="360"/>
      </w:pPr>
      <w:rPr>
        <w:rFonts w:ascii="Symbol" w:hAnsi="Symbol" w:hint="default"/>
        <w:color w:val="5B9BD5" w:themeColor="accent5"/>
        <w:u w:color="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8C1828"/>
    <w:multiLevelType w:val="hybridMultilevel"/>
    <w:tmpl w:val="45148FEC"/>
    <w:lvl w:ilvl="0" w:tplc="C9B6E9BC">
      <w:start w:val="1"/>
      <w:numFmt w:val="decimal"/>
      <w:pStyle w:val="ListNumber"/>
      <w:lvlText w:val="%1."/>
      <w:lvlJc w:val="left"/>
      <w:pPr>
        <w:ind w:left="720" w:hanging="360"/>
      </w:pPr>
      <w:rPr>
        <w:rFonts w:hint="default"/>
        <w:b/>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1213291">
    <w:abstractNumId w:val="3"/>
  </w:num>
  <w:num w:numId="2" w16cid:durableId="1930307726">
    <w:abstractNumId w:val="6"/>
  </w:num>
  <w:num w:numId="3" w16cid:durableId="1846020427">
    <w:abstractNumId w:val="4"/>
  </w:num>
  <w:num w:numId="4" w16cid:durableId="573516092">
    <w:abstractNumId w:val="5"/>
  </w:num>
  <w:num w:numId="5" w16cid:durableId="1069041211">
    <w:abstractNumId w:val="2"/>
  </w:num>
  <w:num w:numId="6" w16cid:durableId="2085183879">
    <w:abstractNumId w:val="1"/>
  </w:num>
  <w:num w:numId="7" w16cid:durableId="1852331770">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4741"/>
    <w:rsid w:val="005F4741"/>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ZA" w:eastAsia="en-ZA"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3DDB1ED7CC4426DB186FC7E5CC0D322">
    <w:name w:val="73DDB1ED7CC4426DB186FC7E5CC0D322"/>
  </w:style>
  <w:style w:type="paragraph" w:customStyle="1" w:styleId="13BC4DFD461343E683EBA57C1B0E2E72">
    <w:name w:val="13BC4DFD461343E683EBA57C1B0E2E72"/>
  </w:style>
  <w:style w:type="paragraph" w:customStyle="1" w:styleId="07C17C58BA644DA7A6B92F677DD3F8D2">
    <w:name w:val="07C17C58BA644DA7A6B92F677DD3F8D2"/>
  </w:style>
  <w:style w:type="paragraph" w:styleId="ListBullet">
    <w:name w:val="List Bullet"/>
    <w:basedOn w:val="Normal"/>
    <w:uiPriority w:val="99"/>
    <w:pPr>
      <w:numPr>
        <w:numId w:val="1"/>
      </w:numPr>
      <w:spacing w:after="200" w:line="276" w:lineRule="auto"/>
      <w:ind w:left="340" w:hanging="340"/>
    </w:pPr>
    <w:rPr>
      <w:rFonts w:eastAsiaTheme="minorHAnsi"/>
      <w:color w:val="595959" w:themeColor="text1" w:themeTint="A6"/>
      <w:kern w:val="0"/>
      <w:sz w:val="24"/>
      <w:lang w:val="en-US" w:eastAsia="en-US"/>
      <w14:ligatures w14:val="none"/>
    </w:rPr>
  </w:style>
  <w:style w:type="paragraph" w:customStyle="1" w:styleId="7AC74936EAFF42088BABAE28D8F0FDC5">
    <w:name w:val="7AC74936EAFF42088BABAE28D8F0FDC5"/>
  </w:style>
  <w:style w:type="paragraph" w:customStyle="1" w:styleId="B1680394F1594B2F8B446334F13B00DE">
    <w:name w:val="B1680394F1594B2F8B446334F13B00DE"/>
  </w:style>
  <w:style w:type="paragraph" w:customStyle="1" w:styleId="51CB2760DE654B8E82829129AB6154AB">
    <w:name w:val="51CB2760DE654B8E82829129AB6154AB"/>
  </w:style>
  <w:style w:type="paragraph" w:styleId="ListNumber">
    <w:name w:val="List Number"/>
    <w:basedOn w:val="Normal"/>
    <w:uiPriority w:val="99"/>
    <w:pPr>
      <w:numPr>
        <w:numId w:val="2"/>
      </w:numPr>
      <w:spacing w:after="200" w:line="276" w:lineRule="auto"/>
      <w:ind w:left="340" w:hanging="340"/>
    </w:pPr>
    <w:rPr>
      <w:rFonts w:eastAsiaTheme="minorHAnsi"/>
      <w:color w:val="595959" w:themeColor="text1" w:themeTint="A6"/>
      <w:kern w:val="0"/>
      <w:sz w:val="24"/>
      <w:lang w:val="en-US" w:eastAsia="en-US"/>
      <w14:ligatures w14:val="none"/>
    </w:rPr>
  </w:style>
  <w:style w:type="paragraph" w:customStyle="1" w:styleId="6AECD015B4DC42B4A9E09129FDEE0714">
    <w:name w:val="6AECD015B4DC42B4A9E09129FDEE0714"/>
  </w:style>
  <w:style w:type="paragraph" w:customStyle="1" w:styleId="0189A2EF4E154D34B89762FE1F26CCC1">
    <w:name w:val="0189A2EF4E154D34B89762FE1F26CCC1"/>
  </w:style>
  <w:style w:type="paragraph" w:customStyle="1" w:styleId="F64A59CD0E4B44C3AB7F040755FBBD13">
    <w:name w:val="F64A59CD0E4B44C3AB7F040755FBBD13"/>
  </w:style>
  <w:style w:type="character" w:customStyle="1" w:styleId="Bold">
    <w:name w:val="Bold"/>
    <w:uiPriority w:val="1"/>
    <w:qFormat/>
    <w:rPr>
      <w:b/>
      <w:bCs/>
    </w:rPr>
  </w:style>
  <w:style w:type="paragraph" w:customStyle="1" w:styleId="EBA282D3157247FDA27F3F87F67CF089">
    <w:name w:val="EBA282D3157247FDA27F3F87F67CF089"/>
  </w:style>
  <w:style w:type="paragraph" w:customStyle="1" w:styleId="6D34255A9C5E4623AD6C65A3A997B8F1">
    <w:name w:val="6D34255A9C5E4623AD6C65A3A997B8F1"/>
  </w:style>
  <w:style w:type="paragraph" w:customStyle="1" w:styleId="25714A044FEA4E5182D246C22A4495F7">
    <w:name w:val="25714A044FEA4E5182D246C22A4495F7"/>
  </w:style>
  <w:style w:type="paragraph" w:customStyle="1" w:styleId="8564CF7CF9B0445ABBD2ED13798E5AB9">
    <w:name w:val="8564CF7CF9B0445ABBD2ED13798E5AB9"/>
  </w:style>
  <w:style w:type="paragraph" w:customStyle="1" w:styleId="C9DBAD9CB7BF48F38A1FB81253904527">
    <w:name w:val="C9DBAD9CB7BF48F38A1FB81253904527"/>
  </w:style>
  <w:style w:type="paragraph" w:customStyle="1" w:styleId="BA33BB88A1CF4074931740B8DBB5BDD4">
    <w:name w:val="BA33BB88A1CF4074931740B8DBB5BDD4"/>
  </w:style>
  <w:style w:type="paragraph" w:customStyle="1" w:styleId="0D50276B5CE740A9A00FE3CB934DE694">
    <w:name w:val="0D50276B5CE740A9A00FE3CB934DE694"/>
  </w:style>
  <w:style w:type="paragraph" w:customStyle="1" w:styleId="DE5756CC49BF40CA98721F088A23650B">
    <w:name w:val="DE5756CC49BF40CA98721F088A23650B"/>
  </w:style>
  <w:style w:type="paragraph" w:customStyle="1" w:styleId="84262B82013B43AE9683BDA41BFC51B0">
    <w:name w:val="84262B82013B43AE9683BDA41BFC51B0"/>
  </w:style>
  <w:style w:type="paragraph" w:customStyle="1" w:styleId="BFAEDA45822A44E4BA29D94D9340E879">
    <w:name w:val="BFAEDA45822A44E4BA29D94D9340E879"/>
  </w:style>
  <w:style w:type="paragraph" w:customStyle="1" w:styleId="0FDBF8A756D04DB380592C7FA0DDF51D">
    <w:name w:val="0FDBF8A756D04DB380592C7FA0DDF51D"/>
  </w:style>
  <w:style w:type="paragraph" w:customStyle="1" w:styleId="AE8E4185919742219B3529AFD8EF4728">
    <w:name w:val="AE8E4185919742219B3529AFD8EF4728"/>
  </w:style>
  <w:style w:type="paragraph" w:customStyle="1" w:styleId="5FD0512843B64ABD9269524DF9D37A95">
    <w:name w:val="5FD0512843B64ABD9269524DF9D37A95"/>
  </w:style>
  <w:style w:type="paragraph" w:customStyle="1" w:styleId="701688ED654A435CB737AACA8FE6508E">
    <w:name w:val="701688ED654A435CB737AACA8FE6508E"/>
  </w:style>
  <w:style w:type="paragraph" w:customStyle="1" w:styleId="E418BC0C9F0341CA843BE965C56B4A27">
    <w:name w:val="E418BC0C9F0341CA843BE965C56B4A27"/>
  </w:style>
  <w:style w:type="paragraph" w:customStyle="1" w:styleId="365999C2003647EDB3F1F9B087F02D0F">
    <w:name w:val="365999C2003647EDB3F1F9B087F02D0F"/>
  </w:style>
  <w:style w:type="paragraph" w:customStyle="1" w:styleId="D0D21CCD6B364243A672994EF671642F">
    <w:name w:val="D0D21CCD6B364243A672994EF671642F"/>
  </w:style>
  <w:style w:type="paragraph" w:customStyle="1" w:styleId="D208ED12859D45F5AFCF3C48D08234DC">
    <w:name w:val="D208ED12859D45F5AFCF3C48D08234DC"/>
  </w:style>
  <w:style w:type="paragraph" w:customStyle="1" w:styleId="19E42E24AFFE4147B90EBADDDD5329DB">
    <w:name w:val="19E42E24AFFE4147B90EBADDDD5329DB"/>
  </w:style>
  <w:style w:type="paragraph" w:customStyle="1" w:styleId="10D82BF634964322A65BE29CEECE80D5">
    <w:name w:val="10D82BF634964322A65BE29CEECE80D5"/>
  </w:style>
  <w:style w:type="paragraph" w:customStyle="1" w:styleId="1436BF3182E24299944C6F94ED7E753D">
    <w:name w:val="1436BF3182E24299944C6F94ED7E753D"/>
  </w:style>
  <w:style w:type="paragraph" w:customStyle="1" w:styleId="88E442EDFD99487A95487A289E622A91">
    <w:name w:val="88E442EDFD99487A95487A289E622A91"/>
  </w:style>
  <w:style w:type="paragraph" w:customStyle="1" w:styleId="A8BF9B6966DC4729986A5C1C5EC2A291">
    <w:name w:val="A8BF9B6966DC4729986A5C1C5EC2A291"/>
  </w:style>
  <w:style w:type="paragraph" w:customStyle="1" w:styleId="873250A0DB35414797CFD81AB1471C3E">
    <w:name w:val="873250A0DB35414797CFD81AB1471C3E"/>
  </w:style>
  <w:style w:type="paragraph" w:customStyle="1" w:styleId="EAD448D65D644761BDF845D0E0063290">
    <w:name w:val="EAD448D65D644761BDF845D0E0063290"/>
  </w:style>
  <w:style w:type="paragraph" w:customStyle="1" w:styleId="A3A9E705E2ED4E1BAD4874994D7B49BD">
    <w:name w:val="A3A9E705E2ED4E1BAD4874994D7B49BD"/>
  </w:style>
  <w:style w:type="paragraph" w:customStyle="1" w:styleId="7F17E392D1C64288A03D57C1335D5301">
    <w:name w:val="7F17E392D1C64288A03D57C1335D5301"/>
  </w:style>
  <w:style w:type="paragraph" w:customStyle="1" w:styleId="A3E27E5834384F348BF4635B41A965D3">
    <w:name w:val="A3E27E5834384F348BF4635B41A965D3"/>
  </w:style>
  <w:style w:type="paragraph" w:customStyle="1" w:styleId="A0FF3FE4C8B44BD8BC4282D438D45EDB">
    <w:name w:val="A0FF3FE4C8B44BD8BC4282D438D45EDB"/>
  </w:style>
  <w:style w:type="paragraph" w:customStyle="1" w:styleId="FEBB5BD70D0D441784A1585B6FF2965A">
    <w:name w:val="FEBB5BD70D0D441784A1585B6FF2965A"/>
  </w:style>
  <w:style w:type="paragraph" w:customStyle="1" w:styleId="505096DC58C74F8FA3F4AEC6E2BF9BBA">
    <w:name w:val="505096DC58C74F8FA3F4AEC6E2BF9BBA"/>
  </w:style>
  <w:style w:type="paragraph" w:customStyle="1" w:styleId="39A59860B70B4A4FAFC2D3060820F337">
    <w:name w:val="39A59860B70B4A4FAFC2D3060820F337"/>
  </w:style>
  <w:style w:type="paragraph" w:customStyle="1" w:styleId="A8FDA37676024F3895D365F0BF2B591E">
    <w:name w:val="A8FDA37676024F3895D365F0BF2B591E"/>
  </w:style>
  <w:style w:type="paragraph" w:customStyle="1" w:styleId="D41B2BAED19A4E029859940F2C34FCDC">
    <w:name w:val="D41B2BAED19A4E029859940F2C34FCDC"/>
  </w:style>
  <w:style w:type="paragraph" w:customStyle="1" w:styleId="71DD30C770BD48B6BC2A6E949981C0D7">
    <w:name w:val="71DD30C770BD48B6BC2A6E949981C0D7"/>
  </w:style>
  <w:style w:type="paragraph" w:customStyle="1" w:styleId="957B6CB8727A49D8946A854D95A086FA">
    <w:name w:val="957B6CB8727A49D8946A854D95A086FA"/>
  </w:style>
  <w:style w:type="paragraph" w:customStyle="1" w:styleId="111A4AE00C7C4CD5B908F0DBE513B42B">
    <w:name w:val="111A4AE00C7C4CD5B908F0DBE513B42B"/>
  </w:style>
  <w:style w:type="paragraph" w:customStyle="1" w:styleId="E8F43A9F1DCC443B96B647F1203EDB0D">
    <w:name w:val="E8F43A9F1DCC443B96B647F1203EDB0D"/>
  </w:style>
  <w:style w:type="paragraph" w:customStyle="1" w:styleId="B4E49F5708E04038A132542A951F4BC4">
    <w:name w:val="B4E49F5708E04038A132542A951F4BC4"/>
  </w:style>
  <w:style w:type="paragraph" w:customStyle="1" w:styleId="70773091BE69448E93D5DD5B3E8791C9">
    <w:name w:val="70773091BE69448E93D5DD5B3E8791C9"/>
  </w:style>
  <w:style w:type="paragraph" w:customStyle="1" w:styleId="01CEDDB0E8B542CC97B69D7B3F9E9DD9">
    <w:name w:val="01CEDDB0E8B542CC97B69D7B3F9E9DD9"/>
  </w:style>
  <w:style w:type="paragraph" w:customStyle="1" w:styleId="CCBCAC758E24462284377D26DD2A0EE2">
    <w:name w:val="CCBCAC758E24462284377D26DD2A0EE2"/>
  </w:style>
  <w:style w:type="paragraph" w:customStyle="1" w:styleId="027715D862F549C8AD5A52C15CBAE088">
    <w:name w:val="027715D862F549C8AD5A52C15CBAE088"/>
  </w:style>
  <w:style w:type="paragraph" w:customStyle="1" w:styleId="0120F9547E63422687E1F88BFFF53FBA">
    <w:name w:val="0120F9547E63422687E1F88BFFF53FBA"/>
  </w:style>
  <w:style w:type="paragraph" w:customStyle="1" w:styleId="A374E12EE5ED4D908EF3AB50F545870D">
    <w:name w:val="A374E12EE5ED4D908EF3AB50F545870D"/>
  </w:style>
  <w:style w:type="paragraph" w:customStyle="1" w:styleId="2DD601DD306A49AEA33BCB6EFD7DBB18">
    <w:name w:val="2DD601DD306A49AEA33BCB6EFD7DBB18"/>
  </w:style>
  <w:style w:type="paragraph" w:customStyle="1" w:styleId="C455B9B0BFF846FB8451D15DFF0E12A6">
    <w:name w:val="C455B9B0BFF846FB8451D15DFF0E12A6"/>
  </w:style>
  <w:style w:type="paragraph" w:customStyle="1" w:styleId="A2355A2359B34E52968873E4C613AAF6">
    <w:name w:val="A2355A2359B34E52968873E4C613AAF6"/>
  </w:style>
  <w:style w:type="paragraph" w:customStyle="1" w:styleId="5D49B18A2A07453682BA33323B08F56E">
    <w:name w:val="5D49B18A2A07453682BA33323B08F56E"/>
  </w:style>
  <w:style w:type="paragraph" w:customStyle="1" w:styleId="259AB9D766AD4179A7A12A020E767A5D">
    <w:name w:val="259AB9D766AD4179A7A12A020E767A5D"/>
  </w:style>
  <w:style w:type="paragraph" w:customStyle="1" w:styleId="A9816C190A534AC88B52A1AE31A153F9">
    <w:name w:val="A9816C190A534AC88B52A1AE31A153F9"/>
  </w:style>
  <w:style w:type="paragraph" w:customStyle="1" w:styleId="9A9661B84EEF4753822D7406ED4E01E6">
    <w:name w:val="9A9661B84EEF4753822D7406ED4E01E6"/>
  </w:style>
  <w:style w:type="paragraph" w:customStyle="1" w:styleId="AD430CBA7CE94CD3B8E0A65D1F4BAA44">
    <w:name w:val="AD430CBA7CE94CD3B8E0A65D1F4BAA44"/>
  </w:style>
  <w:style w:type="paragraph" w:customStyle="1" w:styleId="DB51D41DE2384189B01956D7DB62DA31">
    <w:name w:val="DB51D41DE2384189B01956D7DB62DA31"/>
  </w:style>
  <w:style w:type="paragraph" w:customStyle="1" w:styleId="Graphbullet">
    <w:name w:val="Graph bullet"/>
    <w:basedOn w:val="Normal"/>
    <w:qFormat/>
    <w:pPr>
      <w:numPr>
        <w:numId w:val="3"/>
      </w:numPr>
      <w:spacing w:after="0" w:line="216" w:lineRule="auto"/>
      <w:ind w:left="284" w:hanging="284"/>
    </w:pPr>
    <w:rPr>
      <w:rFonts w:eastAsiaTheme="minorHAnsi"/>
      <w:color w:val="595959" w:themeColor="text1" w:themeTint="A6"/>
      <w:kern w:val="0"/>
      <w:sz w:val="20"/>
      <w:lang w:val="en-US" w:eastAsia="en-US"/>
      <w14:ligatures w14:val="none"/>
    </w:rPr>
  </w:style>
  <w:style w:type="paragraph" w:customStyle="1" w:styleId="E5DE974F050B4DC18C7F8A32F15055C4">
    <w:name w:val="E5DE974F050B4DC18C7F8A32F15055C4"/>
  </w:style>
  <w:style w:type="paragraph" w:customStyle="1" w:styleId="A5BDB117E8DD43D89710D95E0FB7C577">
    <w:name w:val="A5BDB117E8DD43D89710D95E0FB7C577"/>
  </w:style>
  <w:style w:type="paragraph" w:customStyle="1" w:styleId="Graphbullet2">
    <w:name w:val="Graph bullet 2"/>
    <w:basedOn w:val="Normal"/>
    <w:qFormat/>
    <w:pPr>
      <w:numPr>
        <w:numId w:val="4"/>
      </w:numPr>
      <w:spacing w:after="0" w:line="216" w:lineRule="auto"/>
      <w:ind w:left="284" w:hanging="284"/>
    </w:pPr>
    <w:rPr>
      <w:rFonts w:eastAsiaTheme="minorHAnsi"/>
      <w:color w:val="595959" w:themeColor="text1" w:themeTint="A6"/>
      <w:kern w:val="0"/>
      <w:sz w:val="20"/>
      <w:lang w:val="en-US" w:eastAsia="en-US"/>
      <w14:ligatures w14:val="none"/>
    </w:rPr>
  </w:style>
  <w:style w:type="paragraph" w:customStyle="1" w:styleId="C7F6FC8E474F4E05BFB8F29419BFE4E6">
    <w:name w:val="C7F6FC8E474F4E05BFB8F29419BFE4E6"/>
  </w:style>
  <w:style w:type="paragraph" w:customStyle="1" w:styleId="ABD250D1F6494B6C8FFFE104B60CFD4C">
    <w:name w:val="ABD250D1F6494B6C8FFFE104B60CFD4C"/>
  </w:style>
  <w:style w:type="paragraph" w:customStyle="1" w:styleId="Graphbullet3">
    <w:name w:val="Graph bullet 3"/>
    <w:basedOn w:val="Normal"/>
    <w:qFormat/>
    <w:pPr>
      <w:numPr>
        <w:numId w:val="5"/>
      </w:numPr>
      <w:spacing w:after="0" w:line="216" w:lineRule="auto"/>
      <w:ind w:left="284" w:hanging="284"/>
    </w:pPr>
    <w:rPr>
      <w:rFonts w:eastAsiaTheme="minorHAnsi"/>
      <w:color w:val="595959" w:themeColor="text1" w:themeTint="A6"/>
      <w:kern w:val="0"/>
      <w:sz w:val="20"/>
      <w:lang w:val="en-US" w:eastAsia="en-US"/>
      <w14:ligatures w14:val="none"/>
    </w:rPr>
  </w:style>
  <w:style w:type="paragraph" w:customStyle="1" w:styleId="339C65AC70634CB8B63CA4CE2462252B">
    <w:name w:val="339C65AC70634CB8B63CA4CE2462252B"/>
  </w:style>
  <w:style w:type="paragraph" w:customStyle="1" w:styleId="4E95288173E544F5B209519D6EAAC680">
    <w:name w:val="4E95288173E544F5B209519D6EAAC680"/>
  </w:style>
  <w:style w:type="paragraph" w:customStyle="1" w:styleId="Graphbullet4">
    <w:name w:val="Graph bullet 4"/>
    <w:basedOn w:val="Normal"/>
    <w:qFormat/>
    <w:pPr>
      <w:numPr>
        <w:numId w:val="6"/>
      </w:numPr>
      <w:spacing w:after="0" w:line="240" w:lineRule="auto"/>
      <w:ind w:left="284" w:hanging="284"/>
    </w:pPr>
    <w:rPr>
      <w:rFonts w:eastAsiaTheme="minorHAnsi"/>
      <w:color w:val="595959" w:themeColor="text1" w:themeTint="A6"/>
      <w:kern w:val="0"/>
      <w:sz w:val="20"/>
      <w:lang w:val="en-US" w:eastAsia="en-US"/>
      <w14:ligatures w14:val="none"/>
    </w:rPr>
  </w:style>
  <w:style w:type="paragraph" w:customStyle="1" w:styleId="F0ED63EC0073421297DEC9CF4F6350EF">
    <w:name w:val="F0ED63EC0073421297DEC9CF4F6350EF"/>
  </w:style>
  <w:style w:type="paragraph" w:customStyle="1" w:styleId="6E100692F3534717B3F711A4E6A8E89A">
    <w:name w:val="6E100692F3534717B3F711A4E6A8E89A"/>
  </w:style>
  <w:style w:type="paragraph" w:customStyle="1" w:styleId="37599FD7CCDE4D18B97D5E5B57DFD647">
    <w:name w:val="37599FD7CCDE4D18B97D5E5B57DFD647"/>
  </w:style>
  <w:style w:type="paragraph" w:customStyle="1" w:styleId="EB6E9BAF603F4E498EDA6ABE6D3BF896">
    <w:name w:val="EB6E9BAF603F4E498EDA6ABE6D3BF896"/>
  </w:style>
  <w:style w:type="paragraph" w:customStyle="1" w:styleId="0E3AAC1414CA40C4A5A08C2D09C168F6">
    <w:name w:val="0E3AAC1414CA40C4A5A08C2D09C168F6"/>
  </w:style>
  <w:style w:type="paragraph" w:customStyle="1" w:styleId="78A38FDF55884134B29CD1726E591F9D">
    <w:name w:val="78A38FDF55884134B29CD1726E591F9D"/>
  </w:style>
  <w:style w:type="paragraph" w:customStyle="1" w:styleId="D823FFBA672D4090A02F93D51457FABA">
    <w:name w:val="D823FFBA672D4090A02F93D51457FABA"/>
  </w:style>
  <w:style w:type="paragraph" w:customStyle="1" w:styleId="31CD3AAFC88A4BAF9B3B50FBC1DAC80C">
    <w:name w:val="31CD3AAFC88A4BAF9B3B50FBC1DAC80C"/>
  </w:style>
  <w:style w:type="paragraph" w:customStyle="1" w:styleId="96D3695BF44446D3A12CAD256964847E">
    <w:name w:val="96D3695BF44446D3A12CAD256964847E"/>
  </w:style>
  <w:style w:type="paragraph" w:customStyle="1" w:styleId="5CBCB74620384EAC9E80BD63FB69FB64">
    <w:name w:val="5CBCB74620384EAC9E80BD63FB69FB64"/>
  </w:style>
  <w:style w:type="paragraph" w:customStyle="1" w:styleId="166A5D99F776425298B4632855F9BCC1">
    <w:name w:val="166A5D99F776425298B4632855F9BCC1"/>
  </w:style>
  <w:style w:type="paragraph" w:customStyle="1" w:styleId="F12ACF41676E4BD28D11DF344919797C">
    <w:name w:val="F12ACF41676E4BD28D11DF344919797C"/>
  </w:style>
  <w:style w:type="paragraph" w:customStyle="1" w:styleId="848301065EFA4CFAB48E67F8BBEDC40C">
    <w:name w:val="848301065EFA4CFAB48E67F8BBEDC40C"/>
  </w:style>
  <w:style w:type="paragraph" w:customStyle="1" w:styleId="02FDB388A4594C4C84418BB3488D1313">
    <w:name w:val="02FDB388A4594C4C84418BB3488D1313"/>
  </w:style>
  <w:style w:type="paragraph" w:customStyle="1" w:styleId="9FA80C8487914B9EA7C01B1EBE71053A">
    <w:name w:val="9FA80C8487914B9EA7C01B1EBE71053A"/>
  </w:style>
  <w:style w:type="paragraph" w:customStyle="1" w:styleId="424B398B35B04CC2B58693F4C0738DF2">
    <w:name w:val="424B398B35B04CC2B58693F4C0738DF2"/>
  </w:style>
  <w:style w:type="paragraph" w:customStyle="1" w:styleId="ACCB6E456E9B43D1AE895387CE6B7381">
    <w:name w:val="ACCB6E456E9B43D1AE895387CE6B7381"/>
  </w:style>
  <w:style w:type="paragraph" w:customStyle="1" w:styleId="C5D4A6F9B526443EAFD19723F9B76F7E">
    <w:name w:val="C5D4A6F9B526443EAFD19723F9B76F7E"/>
  </w:style>
  <w:style w:type="paragraph" w:customStyle="1" w:styleId="B5CDE80E509B4616804DAEFBAD67EFF7">
    <w:name w:val="B5CDE80E509B4616804DAEFBAD67EFF7"/>
  </w:style>
  <w:style w:type="paragraph" w:customStyle="1" w:styleId="7F8B8926A2CD4719ADC517D537693918">
    <w:name w:val="7F8B8926A2CD4719ADC517D537693918"/>
  </w:style>
  <w:style w:type="paragraph" w:customStyle="1" w:styleId="B674BF1D441540CE91ADFB1779130526">
    <w:name w:val="B674BF1D441540CE91ADFB1779130526"/>
  </w:style>
  <w:style w:type="paragraph" w:styleId="ListBullet2">
    <w:name w:val="List Bullet 2"/>
    <w:basedOn w:val="Normal"/>
    <w:uiPriority w:val="99"/>
    <w:pPr>
      <w:numPr>
        <w:numId w:val="7"/>
      </w:numPr>
      <w:spacing w:after="120" w:line="288" w:lineRule="auto"/>
    </w:pPr>
    <w:rPr>
      <w:rFonts w:eastAsiaTheme="minorHAnsi"/>
      <w:color w:val="595959" w:themeColor="text1" w:themeTint="A6"/>
      <w:kern w:val="0"/>
      <w:sz w:val="24"/>
      <w:lang w:val="en-US" w:eastAsia="en-US"/>
      <w14:ligatures w14:val="none"/>
    </w:rPr>
  </w:style>
  <w:style w:type="paragraph" w:customStyle="1" w:styleId="43C106DE527A49D8B8C5A78346F2A601">
    <w:name w:val="43C106DE527A49D8B8C5A78346F2A601"/>
  </w:style>
  <w:style w:type="paragraph" w:customStyle="1" w:styleId="F8F9EF610BBE4649AEECC4BA5524F5B7">
    <w:name w:val="F8F9EF610BBE4649AEECC4BA5524F5B7"/>
  </w:style>
  <w:style w:type="paragraph" w:customStyle="1" w:styleId="388EBE61F64E435BA0A38D36475D4D4E">
    <w:name w:val="388EBE61F64E435BA0A38D36475D4D4E"/>
  </w:style>
  <w:style w:type="paragraph" w:customStyle="1" w:styleId="E4FC47EFE6814345956D2ECD1BA33A01">
    <w:name w:val="E4FC47EFE6814345956D2ECD1BA33A01"/>
  </w:style>
  <w:style w:type="paragraph" w:customStyle="1" w:styleId="85F5D04FF79840AEA41B3D3A94D86544">
    <w:name w:val="85F5D04FF79840AEA41B3D3A94D86544"/>
  </w:style>
  <w:style w:type="paragraph" w:customStyle="1" w:styleId="C186B81D0E9E4AA2BB94436DDFFEDCD7">
    <w:name w:val="C186B81D0E9E4AA2BB94436DDFFEDCD7"/>
  </w:style>
  <w:style w:type="paragraph" w:customStyle="1" w:styleId="259FF2B6AAFE46688EA01885EB3326BF">
    <w:name w:val="259FF2B6AAFE46688EA01885EB3326BF"/>
  </w:style>
  <w:style w:type="paragraph" w:customStyle="1" w:styleId="3D363675156D4A9CA5853AB65D1FCB20">
    <w:name w:val="3D363675156D4A9CA5853AB65D1FCB20"/>
  </w:style>
  <w:style w:type="paragraph" w:customStyle="1" w:styleId="291C0CC38B074F4887612DCC99EBC3A0">
    <w:name w:val="291C0CC38B074F4887612DCC99EBC3A0"/>
  </w:style>
  <w:style w:type="paragraph" w:customStyle="1" w:styleId="D3A0BBB031344FF8A17BDEFB0DE1229B">
    <w:name w:val="D3A0BBB031344FF8A17BDEFB0DE1229B"/>
  </w:style>
  <w:style w:type="paragraph" w:customStyle="1" w:styleId="0F4AABE101C64C4C9CCFD1A5F79406BD">
    <w:name w:val="0F4AABE101C64C4C9CCFD1A5F79406BD"/>
  </w:style>
  <w:style w:type="paragraph" w:customStyle="1" w:styleId="C37765834A2346C7A4EB33F5D2F63E29">
    <w:name w:val="C37765834A2346C7A4EB33F5D2F63E29"/>
  </w:style>
  <w:style w:type="paragraph" w:customStyle="1" w:styleId="DDBC68E83BC14BBAAB47C1D0D2560395">
    <w:name w:val="DDBC68E83BC14BBAAB47C1D0D2560395"/>
  </w:style>
  <w:style w:type="paragraph" w:customStyle="1" w:styleId="5B319F7FD5624BBA8F52D7F069DA0169">
    <w:name w:val="5B319F7FD5624BBA8F52D7F069DA0169"/>
  </w:style>
  <w:style w:type="paragraph" w:customStyle="1" w:styleId="635A653635044B2CBC0B2B9AEF961B5E">
    <w:name w:val="635A653635044B2CBC0B2B9AEF961B5E"/>
  </w:style>
  <w:style w:type="paragraph" w:customStyle="1" w:styleId="E353A91E92A5454593E1F503A33686DA">
    <w:name w:val="E353A91E92A5454593E1F503A33686DA"/>
  </w:style>
  <w:style w:type="paragraph" w:customStyle="1" w:styleId="5D2407B65F6E49A39368EDF108DA2891">
    <w:name w:val="5D2407B65F6E49A39368EDF108DA2891"/>
  </w:style>
  <w:style w:type="paragraph" w:customStyle="1" w:styleId="5484DE22787B401B8FA46C3C9F87E120">
    <w:name w:val="5484DE22787B401B8FA46C3C9F87E120"/>
  </w:style>
  <w:style w:type="paragraph" w:customStyle="1" w:styleId="458D910E40BE4357BD74B891B1FD61AB">
    <w:name w:val="458D910E40BE4357BD74B891B1FD61AB"/>
  </w:style>
  <w:style w:type="paragraph" w:customStyle="1" w:styleId="E226F54FE7AC45159D0734EA5F9863AB">
    <w:name w:val="E226F54FE7AC45159D0734EA5F9863AB"/>
  </w:style>
  <w:style w:type="paragraph" w:customStyle="1" w:styleId="5A4FC09926814299BE77CF2A2F01F25D">
    <w:name w:val="5A4FC09926814299BE77CF2A2F01F25D"/>
  </w:style>
  <w:style w:type="paragraph" w:customStyle="1" w:styleId="03C336FD39C44A86870F6ACA3DFF09AC">
    <w:name w:val="03C336FD39C44A86870F6ACA3DFF09AC"/>
  </w:style>
  <w:style w:type="paragraph" w:customStyle="1" w:styleId="CECF1586805643508308AAFB035EC7E0">
    <w:name w:val="CECF1586805643508308AAFB035EC7E0"/>
  </w:style>
  <w:style w:type="paragraph" w:customStyle="1" w:styleId="7C25033E0FF3440DB77B92EBF6028FA6">
    <w:name w:val="7C25033E0FF3440DB77B92EBF6028FA6"/>
  </w:style>
  <w:style w:type="paragraph" w:customStyle="1" w:styleId="D2B9607A5E5A458380531DE50AC61988">
    <w:name w:val="D2B9607A5E5A458380531DE50AC61988"/>
  </w:style>
  <w:style w:type="paragraph" w:customStyle="1" w:styleId="1B28639A7B144DD2A22FAF96503479F0">
    <w:name w:val="1B28639A7B144DD2A22FAF96503479F0"/>
  </w:style>
  <w:style w:type="paragraph" w:customStyle="1" w:styleId="EB0AE179FA154417AD0986383E9AFF88">
    <w:name w:val="EB0AE179FA154417AD0986383E9AFF88"/>
  </w:style>
  <w:style w:type="paragraph" w:customStyle="1" w:styleId="DCFF38FB7761421EA3463D0B5963D1EA">
    <w:name w:val="DCFF38FB7761421EA3463D0B5963D1EA"/>
  </w:style>
  <w:style w:type="paragraph" w:customStyle="1" w:styleId="5932B93480A241E7939032CF15FDF530">
    <w:name w:val="5932B93480A241E7939032CF15FDF530"/>
  </w:style>
  <w:style w:type="paragraph" w:customStyle="1" w:styleId="86C1866599F04BE79F91C8C6244C1495">
    <w:name w:val="86C1866599F04BE79F91C8C6244C1495"/>
  </w:style>
  <w:style w:type="paragraph" w:customStyle="1" w:styleId="3BC3D73629E04B3FA9FE7246AE2FF2AB">
    <w:name w:val="3BC3D73629E04B3FA9FE7246AE2FF2AB"/>
  </w:style>
  <w:style w:type="paragraph" w:customStyle="1" w:styleId="9B5F6390323E4F79836DFB3BC0AF722E">
    <w:name w:val="9B5F6390323E4F79836DFB3BC0AF722E"/>
  </w:style>
  <w:style w:type="paragraph" w:customStyle="1" w:styleId="8D488D07BA7E4B8CBAD1B8EA94D2EF23">
    <w:name w:val="8D488D07BA7E4B8CBAD1B8EA94D2EF23"/>
  </w:style>
  <w:style w:type="paragraph" w:customStyle="1" w:styleId="66622A49C61E4FDA960DFC4AE8C5391F">
    <w:name w:val="66622A49C61E4FDA960DFC4AE8C5391F"/>
  </w:style>
  <w:style w:type="paragraph" w:customStyle="1" w:styleId="F414CAFA1CE24DD1A1DAF09CF2B7D0C8">
    <w:name w:val="F414CAFA1CE24DD1A1DAF09CF2B7D0C8"/>
  </w:style>
  <w:style w:type="paragraph" w:customStyle="1" w:styleId="179977F5F88B496C9B15C605F87FFF77">
    <w:name w:val="179977F5F88B496C9B15C605F87FFF77"/>
  </w:style>
  <w:style w:type="paragraph" w:customStyle="1" w:styleId="6F51EC2BE9B6407FA8DEB40AF4503AE3">
    <w:name w:val="6F51EC2BE9B6407FA8DEB40AF4503AE3"/>
  </w:style>
  <w:style w:type="paragraph" w:customStyle="1" w:styleId="1966EFF0AA614B1982BA6A71BF5F826A">
    <w:name w:val="1966EFF0AA614B1982BA6A71BF5F826A"/>
  </w:style>
  <w:style w:type="paragraph" w:customStyle="1" w:styleId="9C9C5676D75A427F81CF5ADC5994C0DE">
    <w:name w:val="9C9C5676D75A427F81CF5ADC5994C0DE"/>
  </w:style>
  <w:style w:type="paragraph" w:customStyle="1" w:styleId="77D2825661F64363A23F5498D7B8B63D">
    <w:name w:val="77D2825661F64363A23F5498D7B8B63D"/>
  </w:style>
  <w:style w:type="paragraph" w:customStyle="1" w:styleId="5E1152B8A81C49CA8DE44A13C3358222">
    <w:name w:val="5E1152B8A81C49CA8DE44A13C3358222"/>
  </w:style>
  <w:style w:type="paragraph" w:customStyle="1" w:styleId="5868A00C40184717BF414853D30EF144">
    <w:name w:val="5868A00C40184717BF414853D30EF144"/>
  </w:style>
  <w:style w:type="paragraph" w:customStyle="1" w:styleId="0CAEB6DA276F4F9AA740A91DDFB87303">
    <w:name w:val="0CAEB6DA276F4F9AA740A91DDFB87303"/>
  </w:style>
  <w:style w:type="paragraph" w:customStyle="1" w:styleId="65EEBE54FE9C4AF1A79DBEF428D1250F">
    <w:name w:val="65EEBE54FE9C4AF1A79DBEF428D1250F"/>
  </w:style>
  <w:style w:type="paragraph" w:customStyle="1" w:styleId="ED67026C04F14E93BAA72B78CFBEA826">
    <w:name w:val="ED67026C04F14E93BAA72B78CFBEA826"/>
  </w:style>
  <w:style w:type="paragraph" w:customStyle="1" w:styleId="E52F01B8D0E742A3AA8DA3289B35AF34">
    <w:name w:val="E52F01B8D0E742A3AA8DA3289B35AF34"/>
  </w:style>
  <w:style w:type="paragraph" w:customStyle="1" w:styleId="AC23C0A2447843F0A8AA78BD0401375A">
    <w:name w:val="AC23C0A2447843F0A8AA78BD0401375A"/>
  </w:style>
  <w:style w:type="paragraph" w:customStyle="1" w:styleId="94275C2060E3412EBE01D0BD5D2A8083">
    <w:name w:val="94275C2060E3412EBE01D0BD5D2A8083"/>
  </w:style>
  <w:style w:type="paragraph" w:customStyle="1" w:styleId="16000C009333462AA2276293AF2F9E40">
    <w:name w:val="16000C009333462AA2276293AF2F9E40"/>
  </w:style>
  <w:style w:type="paragraph" w:customStyle="1" w:styleId="65E200551DEB440DA6703ECCB8E5B85C">
    <w:name w:val="65E200551DEB440DA6703ECCB8E5B85C"/>
  </w:style>
  <w:style w:type="paragraph" w:customStyle="1" w:styleId="23FDFB77C6154DAEB44CAAC140D48417">
    <w:name w:val="23FDFB77C6154DAEB44CAAC140D48417"/>
  </w:style>
  <w:style w:type="paragraph" w:customStyle="1" w:styleId="FDEA76A6F5034F29968E639F851736EC">
    <w:name w:val="FDEA76A6F5034F29968E639F851736EC"/>
  </w:style>
  <w:style w:type="paragraph" w:customStyle="1" w:styleId="5715BE870BE941B696FBA4A187759DE0">
    <w:name w:val="5715BE870BE941B696FBA4A187759DE0"/>
  </w:style>
  <w:style w:type="paragraph" w:customStyle="1" w:styleId="1709AA07EF1B4C56A40E4680DD4EB7D9">
    <w:name w:val="1709AA07EF1B4C56A40E4680DD4EB7D9"/>
  </w:style>
  <w:style w:type="paragraph" w:customStyle="1" w:styleId="81506E804A554E298755F11F4375BDAE">
    <w:name w:val="81506E804A554E298755F11F4375BDAE"/>
  </w:style>
  <w:style w:type="paragraph" w:customStyle="1" w:styleId="5A10769266F1444083C691C4A22DDE9B">
    <w:name w:val="5A10769266F1444083C691C4A22DDE9B"/>
  </w:style>
  <w:style w:type="paragraph" w:customStyle="1" w:styleId="115EFCB3E42A4F4FB8010C59E8696FFB">
    <w:name w:val="115EFCB3E42A4F4FB8010C59E8696FFB"/>
  </w:style>
  <w:style w:type="paragraph" w:customStyle="1" w:styleId="FC53871E7CAC4A4A91A53951EC330567">
    <w:name w:val="FC53871E7CAC4A4A91A53951EC330567"/>
  </w:style>
  <w:style w:type="paragraph" w:customStyle="1" w:styleId="A3755E40C9F44CBDA3A7279A56D3542B">
    <w:name w:val="A3755E40C9F44CBDA3A7279A56D3542B"/>
  </w:style>
  <w:style w:type="paragraph" w:customStyle="1" w:styleId="B43254A6C855406DA1DF20F4946F75BF">
    <w:name w:val="B43254A6C855406DA1DF20F4946F75BF"/>
  </w:style>
  <w:style w:type="paragraph" w:customStyle="1" w:styleId="EFE59BD495904F8F9D57889F2CAE4B4C">
    <w:name w:val="EFE59BD495904F8F9D57889F2CAE4B4C"/>
  </w:style>
  <w:style w:type="paragraph" w:customStyle="1" w:styleId="C54229B1EC79443281694CBB5624AEF9">
    <w:name w:val="C54229B1EC79443281694CBB5624AEF9"/>
  </w:style>
  <w:style w:type="paragraph" w:customStyle="1" w:styleId="6C73BFDC2F034B26809A1A77489D561B">
    <w:name w:val="6C73BFDC2F034B26809A1A77489D561B"/>
  </w:style>
  <w:style w:type="paragraph" w:customStyle="1" w:styleId="0A53E7DFE791451E8B0DF1906217083B">
    <w:name w:val="0A53E7DFE791451E8B0DF1906217083B"/>
  </w:style>
  <w:style w:type="paragraph" w:customStyle="1" w:styleId="9951914C0EC5455192F6B202BFE53649">
    <w:name w:val="9951914C0EC5455192F6B202BFE53649"/>
  </w:style>
  <w:style w:type="paragraph" w:customStyle="1" w:styleId="1E87A354488449BC8EF6D5A3A30C9BE5">
    <w:name w:val="1E87A354488449BC8EF6D5A3A30C9BE5"/>
  </w:style>
  <w:style w:type="paragraph" w:customStyle="1" w:styleId="66A542272D524CAFA7791029E00624A3">
    <w:name w:val="66A542272D524CAFA7791029E00624A3"/>
  </w:style>
  <w:style w:type="paragraph" w:customStyle="1" w:styleId="0F00D275AB5F4803B6600FC96594FE3E">
    <w:name w:val="0F00D275AB5F4803B6600FC96594FE3E"/>
  </w:style>
  <w:style w:type="paragraph" w:customStyle="1" w:styleId="FC306F5156BA42CC90EF7DE4EBF9787A">
    <w:name w:val="FC306F5156BA42CC90EF7DE4EBF9787A"/>
  </w:style>
  <w:style w:type="paragraph" w:customStyle="1" w:styleId="DE651F63D05D4DD388FC7C089E5FD9FB">
    <w:name w:val="DE651F63D05D4DD388FC7C089E5FD9FB"/>
  </w:style>
  <w:style w:type="paragraph" w:customStyle="1" w:styleId="E19ED1F97B654F648594F85F3FC7878C">
    <w:name w:val="E19ED1F97B654F648594F85F3FC7878C"/>
  </w:style>
  <w:style w:type="paragraph" w:customStyle="1" w:styleId="4079132445A541D2B9001B1EDDB40FA8">
    <w:name w:val="4079132445A541D2B9001B1EDDB40FA8"/>
  </w:style>
  <w:style w:type="paragraph" w:customStyle="1" w:styleId="55A10D11629C492FAD719F6088BC92DD">
    <w:name w:val="55A10D11629C492FAD719F6088BC92DD"/>
  </w:style>
  <w:style w:type="paragraph" w:customStyle="1" w:styleId="19FB593E8A044028A3B764647F23DD5C">
    <w:name w:val="19FB593E8A044028A3B764647F23DD5C"/>
  </w:style>
  <w:style w:type="paragraph" w:customStyle="1" w:styleId="97037C525B7B4969865C6E63AF1060D6">
    <w:name w:val="97037C525B7B4969865C6E63AF1060D6"/>
  </w:style>
  <w:style w:type="paragraph" w:customStyle="1" w:styleId="1AACE05DC0FB4BED870955098E1AD1F1">
    <w:name w:val="1AACE05DC0FB4BED870955098E1AD1F1"/>
  </w:style>
  <w:style w:type="paragraph" w:customStyle="1" w:styleId="39DDBC27EB5741219715FD23A0054A03">
    <w:name w:val="39DDBC27EB5741219715FD23A0054A03"/>
  </w:style>
  <w:style w:type="paragraph" w:customStyle="1" w:styleId="FE3305DDE0E84CA9A799DDC9780BDB90">
    <w:name w:val="FE3305DDE0E84CA9A799DDC9780BDB90"/>
  </w:style>
  <w:style w:type="paragraph" w:customStyle="1" w:styleId="1895D72D790345A291F1C056382FD980">
    <w:name w:val="1895D72D790345A291F1C056382FD980"/>
  </w:style>
  <w:style w:type="paragraph" w:customStyle="1" w:styleId="FC34D693231946FBAB8FD5E3780B5F05">
    <w:name w:val="FC34D693231946FBAB8FD5E3780B5F05"/>
  </w:style>
  <w:style w:type="paragraph" w:customStyle="1" w:styleId="7C0EFA1C75024FD88D135E1F15155636">
    <w:name w:val="7C0EFA1C75024FD88D135E1F15155636"/>
  </w:style>
  <w:style w:type="paragraph" w:customStyle="1" w:styleId="CC8B784347B44797842DFEA89F362F37">
    <w:name w:val="CC8B784347B44797842DFEA89F362F37"/>
  </w:style>
  <w:style w:type="paragraph" w:customStyle="1" w:styleId="17BDAC4D16E7423C96D3C7DB64CFCE7D">
    <w:name w:val="17BDAC4D16E7423C96D3C7DB64CFCE7D"/>
  </w:style>
  <w:style w:type="paragraph" w:customStyle="1" w:styleId="8C361C2C2A1A4A14A050995B6B78B9B8">
    <w:name w:val="8C361C2C2A1A4A14A050995B6B78B9B8"/>
  </w:style>
  <w:style w:type="paragraph" w:customStyle="1" w:styleId="648C5E32FB084E2EA7C3263D1FA5066B">
    <w:name w:val="648C5E32FB084E2EA7C3263D1FA5066B"/>
  </w:style>
  <w:style w:type="paragraph" w:customStyle="1" w:styleId="E87C49636BB74AAE9026D3EAD5EDA9CB">
    <w:name w:val="E87C49636BB74AAE9026D3EAD5EDA9CB"/>
  </w:style>
  <w:style w:type="paragraph" w:customStyle="1" w:styleId="A4725BDBAC744CCF8302949EACAB0A65">
    <w:name w:val="A4725BDBAC744CCF8302949EACAB0A65"/>
  </w:style>
  <w:style w:type="paragraph" w:customStyle="1" w:styleId="C642AA0D97A74BBEA6E5EF3D8B47062B">
    <w:name w:val="C642AA0D97A74BBEA6E5EF3D8B47062B"/>
  </w:style>
  <w:style w:type="paragraph" w:customStyle="1" w:styleId="F0010549248A4CFDAB5E09EF423894E6">
    <w:name w:val="F0010549248A4CFDAB5E09EF423894E6"/>
  </w:style>
  <w:style w:type="paragraph" w:customStyle="1" w:styleId="78186E624C524A09810010CB92BE7544">
    <w:name w:val="78186E624C524A09810010CB92BE7544"/>
  </w:style>
  <w:style w:type="paragraph" w:customStyle="1" w:styleId="E205749226424EB48A76FE8071409066">
    <w:name w:val="E205749226424EB48A76FE8071409066"/>
  </w:style>
  <w:style w:type="paragraph" w:customStyle="1" w:styleId="396F5B2DB41548388E290DCAEBC07CE3">
    <w:name w:val="396F5B2DB41548388E290DCAEBC07CE3"/>
  </w:style>
  <w:style w:type="paragraph" w:customStyle="1" w:styleId="AC7138C8A8524EB4B0DA66864B2B2F26">
    <w:name w:val="AC7138C8A8524EB4B0DA66864B2B2F26"/>
  </w:style>
  <w:style w:type="paragraph" w:customStyle="1" w:styleId="12467566BB4C47A095BBC2025ACA15B9">
    <w:name w:val="12467566BB4C47A095BBC2025ACA15B9"/>
  </w:style>
  <w:style w:type="paragraph" w:customStyle="1" w:styleId="3D2B3F78CA474E9EA2281EDF996850EE">
    <w:name w:val="3D2B3F78CA474E9EA2281EDF996850EE"/>
  </w:style>
  <w:style w:type="paragraph" w:customStyle="1" w:styleId="5E4AB70647784BA4BF6F451D8971DF72">
    <w:name w:val="5E4AB70647784BA4BF6F451D8971DF72"/>
  </w:style>
  <w:style w:type="paragraph" w:customStyle="1" w:styleId="E5138E10A0EF4ECCAA429E7637FB8AA4">
    <w:name w:val="E5138E10A0EF4ECCAA429E7637FB8AA4"/>
  </w:style>
  <w:style w:type="paragraph" w:customStyle="1" w:styleId="B174068750AA4D42B156F73F92397D39">
    <w:name w:val="B174068750AA4D42B156F73F92397D39"/>
  </w:style>
  <w:style w:type="paragraph" w:customStyle="1" w:styleId="036E94CD8BEC49A99C2CA060413F4B4E">
    <w:name w:val="036E94CD8BEC49A99C2CA060413F4B4E"/>
  </w:style>
  <w:style w:type="paragraph" w:customStyle="1" w:styleId="D1572294496D425DB34E54431B1AB65D">
    <w:name w:val="D1572294496D425DB34E54431B1AB65D"/>
  </w:style>
  <w:style w:type="paragraph" w:customStyle="1" w:styleId="2CABBAD0F4314620B702680E4BFA2469">
    <w:name w:val="2CABBAD0F4314620B702680E4BFA2469"/>
  </w:style>
  <w:style w:type="paragraph" w:customStyle="1" w:styleId="43C92DEDD99C4FFFBD1C45C296F6E4FE">
    <w:name w:val="43C92DEDD99C4FFFBD1C45C296F6E4FE"/>
  </w:style>
  <w:style w:type="paragraph" w:customStyle="1" w:styleId="5922D9539F2A4BFEABB77BD536F5E0A4">
    <w:name w:val="5922D9539F2A4BFEABB77BD536F5E0A4"/>
  </w:style>
  <w:style w:type="paragraph" w:customStyle="1" w:styleId="3348960F9D984D2E85005BE72613B0E4">
    <w:name w:val="3348960F9D984D2E85005BE72613B0E4"/>
  </w:style>
  <w:style w:type="paragraph" w:customStyle="1" w:styleId="3A46243D8ECD4CDCA25B4CA985B2EB6F">
    <w:name w:val="3A46243D8ECD4CDCA25B4CA985B2EB6F"/>
  </w:style>
  <w:style w:type="paragraph" w:customStyle="1" w:styleId="EDA7F439141E4EC88B97D537A04E740C">
    <w:name w:val="EDA7F439141E4EC88B97D537A04E740C"/>
  </w:style>
  <w:style w:type="paragraph" w:customStyle="1" w:styleId="06FCBDCAF8D54DDA8FF92B9D02D7D6D2">
    <w:name w:val="06FCBDCAF8D54DDA8FF92B9D02D7D6D2"/>
  </w:style>
  <w:style w:type="paragraph" w:customStyle="1" w:styleId="D26B7FC4CEA9488C9F40AFA389B5E82E">
    <w:name w:val="D26B7FC4CEA9488C9F40AFA389B5E82E"/>
  </w:style>
  <w:style w:type="paragraph" w:customStyle="1" w:styleId="F66467048DAB41E58665BCC635D11AFC">
    <w:name w:val="F66467048DAB41E58665BCC635D11AFC"/>
  </w:style>
  <w:style w:type="paragraph" w:customStyle="1" w:styleId="E105DBFE7DDC4BCCA0A15C7CA8F33469">
    <w:name w:val="E105DBFE7DDC4BCCA0A15C7CA8F33469"/>
  </w:style>
  <w:style w:type="paragraph" w:customStyle="1" w:styleId="684FE25DDA0D416F9F378C67E8D31625">
    <w:name w:val="684FE25DDA0D416F9F378C67E8D31625"/>
  </w:style>
  <w:style w:type="paragraph" w:customStyle="1" w:styleId="A60EF2A9A70546F28E8A664F0DE29781">
    <w:name w:val="A60EF2A9A70546F28E8A664F0DE29781"/>
  </w:style>
  <w:style w:type="paragraph" w:customStyle="1" w:styleId="2E1C9128DF01432685086EF5C3267343">
    <w:name w:val="2E1C9128DF01432685086EF5C3267343"/>
  </w:style>
  <w:style w:type="paragraph" w:customStyle="1" w:styleId="F16F61D652EE4A71AA1EE0384DBF1F88">
    <w:name w:val="F16F61D652EE4A71AA1EE0384DBF1F88"/>
  </w:style>
  <w:style w:type="paragraph" w:customStyle="1" w:styleId="733C02C22E89410C9B8D02F9CBDB1BF1">
    <w:name w:val="733C02C22E89410C9B8D02F9CBDB1BF1"/>
  </w:style>
  <w:style w:type="paragraph" w:customStyle="1" w:styleId="D39C2087FC8B4ACB8AB13F334A70C730">
    <w:name w:val="D39C2087FC8B4ACB8AB13F334A70C730"/>
  </w:style>
  <w:style w:type="paragraph" w:customStyle="1" w:styleId="50883AF1115C43A386B7D7E5CD3050F0">
    <w:name w:val="50883AF1115C43A386B7D7E5CD3050F0"/>
  </w:style>
  <w:style w:type="paragraph" w:customStyle="1" w:styleId="3437872EAD6B452FBB12D2BEE00E9832">
    <w:name w:val="3437872EAD6B452FBB12D2BEE00E9832"/>
  </w:style>
  <w:style w:type="paragraph" w:customStyle="1" w:styleId="8E99CFDC9CD04C419BC55E0B8563BDB7">
    <w:name w:val="8E99CFDC9CD04C419BC55E0B8563BDB7"/>
  </w:style>
  <w:style w:type="paragraph" w:customStyle="1" w:styleId="5AF39F89F0974CD39AC874F600332FC5">
    <w:name w:val="5AF39F89F0974CD39AC874F600332FC5"/>
  </w:style>
  <w:style w:type="paragraph" w:customStyle="1" w:styleId="50A65192907F4D0D85BAA60F50159D8A">
    <w:name w:val="50A65192907F4D0D85BAA60F50159D8A"/>
  </w:style>
  <w:style w:type="paragraph" w:customStyle="1" w:styleId="D2CEA389B9AA4BF8B6A6C20AD3055993">
    <w:name w:val="D2CEA389B9AA4BF8B6A6C20AD3055993"/>
  </w:style>
  <w:style w:type="paragraph" w:customStyle="1" w:styleId="6B76F53950F74BD8A1FB4ED815561E4F">
    <w:name w:val="6B76F53950F74BD8A1FB4ED815561E4F"/>
  </w:style>
  <w:style w:type="paragraph" w:customStyle="1" w:styleId="A8482671B0414BC4AE9AC6229E5EDE6D">
    <w:name w:val="A8482671B0414BC4AE9AC6229E5EDE6D"/>
  </w:style>
  <w:style w:type="paragraph" w:customStyle="1" w:styleId="E9EB287873824F75AF00BD78DAA8927A">
    <w:name w:val="E9EB287873824F75AF00BD78DAA8927A"/>
  </w:style>
  <w:style w:type="paragraph" w:customStyle="1" w:styleId="153E15CBAA0844559D857F4940184EC1">
    <w:name w:val="153E15CBAA0844559D857F4940184EC1"/>
  </w:style>
  <w:style w:type="paragraph" w:customStyle="1" w:styleId="53BF25B96D794709AE262B918368937E">
    <w:name w:val="53BF25B96D794709AE262B918368937E"/>
  </w:style>
  <w:style w:type="paragraph" w:customStyle="1" w:styleId="45CF1CC3986C448EB432C816D9989B21">
    <w:name w:val="45CF1CC3986C448EB432C816D9989B21"/>
  </w:style>
  <w:style w:type="paragraph" w:customStyle="1" w:styleId="513EFCDCB33E45E18591079A77760EBC">
    <w:name w:val="513EFCDCB33E45E18591079A77760EBC"/>
  </w:style>
  <w:style w:type="paragraph" w:customStyle="1" w:styleId="7CE2D00FDC01417DA4B94B6B5836E5A1">
    <w:name w:val="7CE2D00FDC01417DA4B94B6B5836E5A1"/>
  </w:style>
  <w:style w:type="paragraph" w:customStyle="1" w:styleId="D92468EBCAF8425F80AEFC1C44BF16E7">
    <w:name w:val="D92468EBCAF8425F80AEFC1C44BF16E7"/>
  </w:style>
  <w:style w:type="paragraph" w:customStyle="1" w:styleId="3F32D36E17EC437EBED1B9E4AA41F09B">
    <w:name w:val="3F32D36E17EC437EBED1B9E4AA41F09B"/>
  </w:style>
  <w:style w:type="paragraph" w:customStyle="1" w:styleId="E72A1F25180E4C7FB450C0BFCB276456">
    <w:name w:val="E72A1F25180E4C7FB450C0BFCB276456"/>
  </w:style>
  <w:style w:type="paragraph" w:customStyle="1" w:styleId="BC00CA0FEC9E4531A53DBFB586223447">
    <w:name w:val="BC00CA0FEC9E4531A53DBFB586223447"/>
  </w:style>
  <w:style w:type="paragraph" w:customStyle="1" w:styleId="8F3597AE719544DEB5EE3554A8ABE110">
    <w:name w:val="8F3597AE719544DEB5EE3554A8ABE110"/>
  </w:style>
  <w:style w:type="paragraph" w:customStyle="1" w:styleId="C1352EC1021B4993B5E8C7DCD012FF5D">
    <w:name w:val="C1352EC1021B4993B5E8C7DCD012FF5D"/>
  </w:style>
  <w:style w:type="paragraph" w:customStyle="1" w:styleId="01895C478A6E443C8C65847CA871C5A6">
    <w:name w:val="01895C478A6E443C8C65847CA871C5A6"/>
  </w:style>
  <w:style w:type="paragraph" w:customStyle="1" w:styleId="FF39D509FA614153B80C5F0E2E1161AE">
    <w:name w:val="FF39D509FA614153B80C5F0E2E1161AE"/>
  </w:style>
  <w:style w:type="paragraph" w:customStyle="1" w:styleId="E048D1EE8AA54BCFAB0D4D5C20547344">
    <w:name w:val="E048D1EE8AA54BCFAB0D4D5C20547344"/>
  </w:style>
  <w:style w:type="paragraph" w:customStyle="1" w:styleId="707E55FDE5B24C3EAE8D8EB199F75FCF">
    <w:name w:val="707E55FDE5B24C3EAE8D8EB199F75FCF"/>
  </w:style>
  <w:style w:type="paragraph" w:customStyle="1" w:styleId="B7AA4AB74C2242AC98FE6024C906AC27">
    <w:name w:val="B7AA4AB74C2242AC98FE6024C906AC27"/>
  </w:style>
  <w:style w:type="paragraph" w:customStyle="1" w:styleId="10935F86F4374649897742E03437EF1C">
    <w:name w:val="10935F86F4374649897742E03437EF1C"/>
  </w:style>
  <w:style w:type="paragraph" w:customStyle="1" w:styleId="D1A1115BBB184180B824EB106DB49416">
    <w:name w:val="D1A1115BBB184180B824EB106DB49416"/>
  </w:style>
  <w:style w:type="paragraph" w:customStyle="1" w:styleId="1B1D2593E6D949AFB215135077FAD591">
    <w:name w:val="1B1D2593E6D949AFB215135077FAD591"/>
  </w:style>
  <w:style w:type="paragraph" w:customStyle="1" w:styleId="2A818BB2CA7B478380D3E554D00E3537">
    <w:name w:val="2A818BB2CA7B478380D3E554D00E3537"/>
  </w:style>
  <w:style w:type="paragraph" w:customStyle="1" w:styleId="D9FDC61CBB83481FAD051EF966389F15">
    <w:name w:val="D9FDC61CBB83481FAD051EF966389F15"/>
  </w:style>
  <w:style w:type="paragraph" w:customStyle="1" w:styleId="103B801B7F574D0C8CF798E22FF22262">
    <w:name w:val="103B801B7F574D0C8CF798E22FF22262"/>
  </w:style>
  <w:style w:type="paragraph" w:customStyle="1" w:styleId="8F5460EF18B94F25BAFB3FE1CEFFA71F">
    <w:name w:val="8F5460EF18B94F25BAFB3FE1CEFFA71F"/>
  </w:style>
  <w:style w:type="paragraph" w:customStyle="1" w:styleId="6B2209F8F46A4E12A9045AD2FA28898F">
    <w:name w:val="6B2209F8F46A4E12A9045AD2FA28898F"/>
  </w:style>
  <w:style w:type="paragraph" w:customStyle="1" w:styleId="1930CC1DB6F94C21BCD7F404405F7E62">
    <w:name w:val="1930CC1DB6F94C21BCD7F404405F7E62"/>
  </w:style>
  <w:style w:type="paragraph" w:customStyle="1" w:styleId="03FFF61A91E24EFBB5581C8B3BAB042D">
    <w:name w:val="03FFF61A91E24EFBB5581C8B3BAB042D"/>
  </w:style>
  <w:style w:type="paragraph" w:customStyle="1" w:styleId="4A0D0DBA9360421BA00D1425D00A0842">
    <w:name w:val="4A0D0DBA9360421BA00D1425D00A0842"/>
  </w:style>
  <w:style w:type="paragraph" w:customStyle="1" w:styleId="12FC77C4AA9942639A75B6CA3EE105AF">
    <w:name w:val="12FC77C4AA9942639A75B6CA3EE105AF"/>
  </w:style>
  <w:style w:type="paragraph" w:customStyle="1" w:styleId="4F39612D6F2A467784C6EBDC0D2B844B">
    <w:name w:val="4F39612D6F2A467784C6EBDC0D2B844B"/>
  </w:style>
  <w:style w:type="paragraph" w:customStyle="1" w:styleId="77BFBC1310A349319DC14572A13E96A6">
    <w:name w:val="77BFBC1310A349319DC14572A13E96A6"/>
  </w:style>
  <w:style w:type="paragraph" w:customStyle="1" w:styleId="C38D8CA4EE5343159A45CA6759A6FE05">
    <w:name w:val="C38D8CA4EE5343159A45CA6759A6FE05"/>
  </w:style>
  <w:style w:type="paragraph" w:customStyle="1" w:styleId="FD26296DF8C14B4292341BB619BBF507">
    <w:name w:val="FD26296DF8C14B4292341BB619BBF507"/>
  </w:style>
  <w:style w:type="paragraph" w:customStyle="1" w:styleId="14A8D9A9777C42969E71ACAB20A928CF">
    <w:name w:val="14A8D9A9777C42969E71ACAB20A928CF"/>
  </w:style>
  <w:style w:type="paragraph" w:customStyle="1" w:styleId="F14ECCF53D044C578AF5A55DEEB03640">
    <w:name w:val="F14ECCF53D044C578AF5A55DEEB03640"/>
  </w:style>
  <w:style w:type="paragraph" w:customStyle="1" w:styleId="105360CFD64A448CA20266EDAA015DD9">
    <w:name w:val="105360CFD64A448CA20266EDAA015DD9"/>
  </w:style>
  <w:style w:type="paragraph" w:customStyle="1" w:styleId="83C611B90FA946A798CDD20A5E2FBFB9">
    <w:name w:val="83C611B90FA946A798CDD20A5E2FBFB9"/>
  </w:style>
  <w:style w:type="paragraph" w:customStyle="1" w:styleId="9AF668E0342E41ABBE1C1F4C74E6DD6F">
    <w:name w:val="9AF668E0342E41ABBE1C1F4C74E6DD6F"/>
  </w:style>
  <w:style w:type="paragraph" w:customStyle="1" w:styleId="04906C7DE76C42D09D2D3976ED43C8D3">
    <w:name w:val="04906C7DE76C42D09D2D3976ED43C8D3"/>
  </w:style>
  <w:style w:type="paragraph" w:customStyle="1" w:styleId="E1D9E6920A944C2CA26F4216CA790926">
    <w:name w:val="E1D9E6920A944C2CA26F4216CA790926"/>
  </w:style>
  <w:style w:type="paragraph" w:customStyle="1" w:styleId="26F164D97C784EA8AD9451BAA0AC5599">
    <w:name w:val="26F164D97C784EA8AD9451BAA0AC5599"/>
  </w:style>
  <w:style w:type="paragraph" w:customStyle="1" w:styleId="D10441A9D5C047D9BCDF26F177827C2E">
    <w:name w:val="D10441A9D5C047D9BCDF26F177827C2E"/>
  </w:style>
  <w:style w:type="paragraph" w:customStyle="1" w:styleId="52C9529172DF4050A731ED2447E5229F">
    <w:name w:val="52C9529172DF4050A731ED2447E5229F"/>
  </w:style>
  <w:style w:type="paragraph" w:customStyle="1" w:styleId="05CB11BDD319438A95B01CF0677F2EA2">
    <w:name w:val="05CB11BDD319438A95B01CF0677F2EA2"/>
  </w:style>
  <w:style w:type="paragraph" w:customStyle="1" w:styleId="5E5082202B294EC18CE9D1CFF63F1692">
    <w:name w:val="5E5082202B294EC18CE9D1CFF63F1692"/>
  </w:style>
  <w:style w:type="paragraph" w:customStyle="1" w:styleId="5D8E7D8F8C874E639C7934265976DB1C">
    <w:name w:val="5D8E7D8F8C874E639C7934265976DB1C"/>
  </w:style>
  <w:style w:type="paragraph" w:customStyle="1" w:styleId="CE7499710C7747C69CE26DAC598EB8ED">
    <w:name w:val="CE7499710C7747C69CE26DAC598EB8ED"/>
  </w:style>
  <w:style w:type="paragraph" w:customStyle="1" w:styleId="2FEA59D5908B435EB6AE20052576541F">
    <w:name w:val="2FEA59D5908B435EB6AE20052576541F"/>
  </w:style>
  <w:style w:type="paragraph" w:customStyle="1" w:styleId="68171C29522C4D64914EA586ED26F0D6">
    <w:name w:val="68171C29522C4D64914EA586ED26F0D6"/>
  </w:style>
  <w:style w:type="paragraph" w:customStyle="1" w:styleId="45C2E1A9F593407588540CD2D4420FA2">
    <w:name w:val="45C2E1A9F593407588540CD2D4420FA2"/>
  </w:style>
  <w:style w:type="paragraph" w:customStyle="1" w:styleId="50539035043243CE897E4EEA00155752">
    <w:name w:val="50539035043243CE897E4EEA00155752"/>
  </w:style>
  <w:style w:type="paragraph" w:customStyle="1" w:styleId="550BF34EB4CA4BC382BDEBA46572044F">
    <w:name w:val="550BF34EB4CA4BC382BDEBA46572044F"/>
  </w:style>
  <w:style w:type="paragraph" w:customStyle="1" w:styleId="C956093503C44E90A2CFFEA12B49C138">
    <w:name w:val="C956093503C44E90A2CFFEA12B49C138"/>
  </w:style>
  <w:style w:type="paragraph" w:customStyle="1" w:styleId="C1F8C828EE684F868C37D8DC84CBF471">
    <w:name w:val="C1F8C828EE684F868C37D8DC84CBF471"/>
  </w:style>
  <w:style w:type="paragraph" w:customStyle="1" w:styleId="DA758F9033B9423D8D4764BFC972303E">
    <w:name w:val="DA758F9033B9423D8D4764BFC972303E"/>
  </w:style>
  <w:style w:type="paragraph" w:customStyle="1" w:styleId="54243C4A5537454295695DBD1AFF21B2">
    <w:name w:val="54243C4A5537454295695DBD1AFF21B2"/>
  </w:style>
  <w:style w:type="paragraph" w:customStyle="1" w:styleId="CE96A7A5F8FD408AB41D49D20D68A958">
    <w:name w:val="CE96A7A5F8FD408AB41D49D20D68A958"/>
  </w:style>
  <w:style w:type="paragraph" w:customStyle="1" w:styleId="3F9DFD031E8C407EABFF4B816C1D0E74">
    <w:name w:val="3F9DFD031E8C407EABFF4B816C1D0E74"/>
  </w:style>
  <w:style w:type="paragraph" w:customStyle="1" w:styleId="DE9C53FC6350493F9C6D9B5288259C8E">
    <w:name w:val="DE9C53FC6350493F9C6D9B5288259C8E"/>
  </w:style>
  <w:style w:type="paragraph" w:customStyle="1" w:styleId="1DA0A5EE5CBF44D288F374C74F18B018">
    <w:name w:val="1DA0A5EE5CBF44D288F374C74F18B018"/>
  </w:style>
  <w:style w:type="paragraph" w:customStyle="1" w:styleId="F836FD11A7E44EF0A7BEC96FCE9840F3">
    <w:name w:val="F836FD11A7E44EF0A7BEC96FCE9840F3"/>
  </w:style>
  <w:style w:type="paragraph" w:customStyle="1" w:styleId="AB56AE4635A1400DB7F82FB1E22249EF">
    <w:name w:val="AB56AE4635A1400DB7F82FB1E22249EF"/>
  </w:style>
  <w:style w:type="paragraph" w:customStyle="1" w:styleId="9F40F665FB36409E880168ED0FDF09D3">
    <w:name w:val="9F40F665FB36409E880168ED0FDF09D3"/>
  </w:style>
  <w:style w:type="paragraph" w:customStyle="1" w:styleId="690405A3B81C419E8251DDEF10515E30">
    <w:name w:val="690405A3B81C419E8251DDEF10515E30"/>
  </w:style>
  <w:style w:type="paragraph" w:customStyle="1" w:styleId="E680F1B9751E44BEAC9DB5F9FDC64D8E">
    <w:name w:val="E680F1B9751E44BEAC9DB5F9FDC64D8E"/>
  </w:style>
  <w:style w:type="paragraph" w:customStyle="1" w:styleId="12ED5EF07C0D41448D2AD5A2CD3303FB">
    <w:name w:val="12ED5EF07C0D41448D2AD5A2CD3303FB"/>
  </w:style>
  <w:style w:type="paragraph" w:customStyle="1" w:styleId="795436C466FF4AA39A7D889AC9B55C66">
    <w:name w:val="795436C466FF4AA39A7D889AC9B55C66"/>
  </w:style>
  <w:style w:type="paragraph" w:customStyle="1" w:styleId="E5F57F584CEF4060B33242E70A436E8E">
    <w:name w:val="E5F57F584CEF4060B33242E70A436E8E"/>
  </w:style>
  <w:style w:type="paragraph" w:customStyle="1" w:styleId="278B7E5032564DA7AA3CD09C9F4A7A56">
    <w:name w:val="278B7E5032564DA7AA3CD09C9F4A7A56"/>
  </w:style>
  <w:style w:type="paragraph" w:customStyle="1" w:styleId="FBAE15EDC2304E709487D6E5284B0CBB">
    <w:name w:val="FBAE15EDC2304E709487D6E5284B0CBB"/>
  </w:style>
  <w:style w:type="paragraph" w:customStyle="1" w:styleId="CBDA8BBDF99449498FAC7F84E2F3B219">
    <w:name w:val="CBDA8BBDF99449498FAC7F84E2F3B219"/>
  </w:style>
  <w:style w:type="paragraph" w:customStyle="1" w:styleId="05821B0DA4B64036AF9710EF206B8A97">
    <w:name w:val="05821B0DA4B64036AF9710EF206B8A97"/>
  </w:style>
  <w:style w:type="paragraph" w:customStyle="1" w:styleId="A00A19A1C66541FDA1CAE3FA612FEF90">
    <w:name w:val="A00A19A1C66541FDA1CAE3FA612FEF90"/>
  </w:style>
  <w:style w:type="paragraph" w:customStyle="1" w:styleId="D0F3F807CC774AA986CBEDF2005B7602">
    <w:name w:val="D0F3F807CC774AA986CBEDF2005B7602"/>
  </w:style>
  <w:style w:type="paragraph" w:customStyle="1" w:styleId="710728C9D4DC4ACF88764425908F06AA">
    <w:name w:val="710728C9D4DC4ACF88764425908F06AA"/>
  </w:style>
  <w:style w:type="paragraph" w:customStyle="1" w:styleId="A8BB77B41F174422B74E8EC128C6BE1E">
    <w:name w:val="A8BB77B41F174422B74E8EC128C6BE1E"/>
  </w:style>
  <w:style w:type="paragraph" w:customStyle="1" w:styleId="19455B59115D49E5A41C34A8940D9699">
    <w:name w:val="19455B59115D49E5A41C34A8940D9699"/>
  </w:style>
  <w:style w:type="paragraph" w:customStyle="1" w:styleId="C17FFD4E1D2F4E62A0016905271FEE9D">
    <w:name w:val="C17FFD4E1D2F4E62A0016905271FEE9D"/>
  </w:style>
  <w:style w:type="paragraph" w:customStyle="1" w:styleId="C5DA9E8A11AF4CDC98FD5FFE6DDBED2E">
    <w:name w:val="C5DA9E8A11AF4CDC98FD5FFE6DDBED2E"/>
  </w:style>
  <w:style w:type="paragraph" w:customStyle="1" w:styleId="EA723D0254E543A38A12E522A95214B5">
    <w:name w:val="EA723D0254E543A38A12E522A95214B5"/>
  </w:style>
  <w:style w:type="paragraph" w:customStyle="1" w:styleId="A7ADB071EDBF4F34BC54C7B80AE62418">
    <w:name w:val="A7ADB071EDBF4F34BC54C7B80AE62418"/>
  </w:style>
  <w:style w:type="paragraph" w:customStyle="1" w:styleId="61E0D6CD50894269B88403D57FF8FBF1">
    <w:name w:val="61E0D6CD50894269B88403D57FF8FBF1"/>
  </w:style>
  <w:style w:type="paragraph" w:customStyle="1" w:styleId="DED02AFF5EAF49528AD532369EE5A70B">
    <w:name w:val="DED02AFF5EAF49528AD532369EE5A70B"/>
  </w:style>
  <w:style w:type="paragraph" w:customStyle="1" w:styleId="BC507F17644A4FAEBBDCA24D7E204CEA">
    <w:name w:val="BC507F17644A4FAEBBDCA24D7E204CEA"/>
  </w:style>
  <w:style w:type="paragraph" w:customStyle="1" w:styleId="B755A08B5957476BBB24F06E3C605497">
    <w:name w:val="B755A08B5957476BBB24F06E3C605497"/>
  </w:style>
  <w:style w:type="paragraph" w:customStyle="1" w:styleId="1ACD4C8E113F466EA54952CCA29C1E2B">
    <w:name w:val="1ACD4C8E113F466EA54952CCA29C1E2B"/>
  </w:style>
  <w:style w:type="paragraph" w:customStyle="1" w:styleId="00D602D7F4CC4DCFAC57BB580F6B0012">
    <w:name w:val="00D602D7F4CC4DCFAC57BB580F6B0012"/>
  </w:style>
  <w:style w:type="paragraph" w:customStyle="1" w:styleId="C6EBDAB13CA44D469911EA933F86D7E0">
    <w:name w:val="C6EBDAB13CA44D469911EA933F86D7E0"/>
  </w:style>
  <w:style w:type="paragraph" w:customStyle="1" w:styleId="36716D05324946CCBDBD90AAF22472BE">
    <w:name w:val="36716D05324946CCBDBD90AAF22472BE"/>
  </w:style>
  <w:style w:type="paragraph" w:customStyle="1" w:styleId="D9F60A24046F48A18725B454FD6BF500">
    <w:name w:val="D9F60A24046F48A18725B454FD6BF500"/>
  </w:style>
  <w:style w:type="paragraph" w:customStyle="1" w:styleId="1058E42494AE4BF6AA43E48CF378D893">
    <w:name w:val="1058E42494AE4BF6AA43E48CF378D893"/>
  </w:style>
  <w:style w:type="paragraph" w:customStyle="1" w:styleId="71F49E9AD6B8402EB74A6177415A87EF">
    <w:name w:val="71F49E9AD6B8402EB74A6177415A87EF"/>
  </w:style>
  <w:style w:type="paragraph" w:customStyle="1" w:styleId="5B1E268E336F484DAA2E7788888857D3">
    <w:name w:val="5B1E268E336F484DAA2E7788888857D3"/>
  </w:style>
  <w:style w:type="paragraph" w:customStyle="1" w:styleId="5FF12B2493D04B9F95BC9C9D4CD707AB">
    <w:name w:val="5FF12B2493D04B9F95BC9C9D4CD707AB"/>
  </w:style>
  <w:style w:type="paragraph" w:customStyle="1" w:styleId="42584ED61BA54EA183CBB429D56E7DC5">
    <w:name w:val="42584ED61BA54EA183CBB429D56E7DC5"/>
  </w:style>
  <w:style w:type="paragraph" w:customStyle="1" w:styleId="157F76E281C242B6839ECA46DC858BC7">
    <w:name w:val="157F76E281C242B6839ECA46DC858BC7"/>
  </w:style>
  <w:style w:type="paragraph" w:customStyle="1" w:styleId="7DF07FEA44EC42ACACA3E79584A65BEF">
    <w:name w:val="7DF07FEA44EC42ACACA3E79584A65BEF"/>
  </w:style>
  <w:style w:type="paragraph" w:customStyle="1" w:styleId="476E208DFFB04FF7AAE4500C45886F0E">
    <w:name w:val="476E208DFFB04FF7AAE4500C45886F0E"/>
  </w:style>
  <w:style w:type="paragraph" w:customStyle="1" w:styleId="3F843733AAF242C19A13D5092E087C8D">
    <w:name w:val="3F843733AAF242C19A13D5092E087C8D"/>
  </w:style>
  <w:style w:type="paragraph" w:customStyle="1" w:styleId="8ADC29BFC8F34594966FDB49ACFE7E31">
    <w:name w:val="8ADC29BFC8F34594966FDB49ACFE7E31"/>
  </w:style>
  <w:style w:type="paragraph" w:customStyle="1" w:styleId="4D0ECBAD661F49599514AA208E6690CC">
    <w:name w:val="4D0ECBAD661F49599514AA208E6690CC"/>
  </w:style>
  <w:style w:type="paragraph" w:customStyle="1" w:styleId="4D720375CBAA487C85E7746EED39D580">
    <w:name w:val="4D720375CBAA487C85E7746EED39D580"/>
  </w:style>
  <w:style w:type="paragraph" w:customStyle="1" w:styleId="B4D94A89829342489AA1E742BF1E1B18">
    <w:name w:val="B4D94A89829342489AA1E742BF1E1B18"/>
  </w:style>
  <w:style w:type="paragraph" w:customStyle="1" w:styleId="429D69CC10C246258AF13E3F746F6141">
    <w:name w:val="429D69CC10C246258AF13E3F746F6141"/>
  </w:style>
  <w:style w:type="paragraph" w:customStyle="1" w:styleId="A92734DC1A3045EAAD63D22E2926ECFB">
    <w:name w:val="A92734DC1A3045EAAD63D22E2926ECFB"/>
  </w:style>
  <w:style w:type="paragraph" w:customStyle="1" w:styleId="781A92E0258848318CB5B57426F26742">
    <w:name w:val="781A92E0258848318CB5B57426F26742"/>
  </w:style>
  <w:style w:type="paragraph" w:customStyle="1" w:styleId="98D85F7C7AA64957B7C7E38047E628BD">
    <w:name w:val="98D85F7C7AA64957B7C7E38047E628BD"/>
  </w:style>
  <w:style w:type="paragraph" w:customStyle="1" w:styleId="1C0CD44479ED4511AACE0B8000D86750">
    <w:name w:val="1C0CD44479ED4511AACE0B8000D86750"/>
  </w:style>
  <w:style w:type="paragraph" w:customStyle="1" w:styleId="7849901E3E764D2180102636976E8C00">
    <w:name w:val="7849901E3E764D2180102636976E8C00"/>
  </w:style>
  <w:style w:type="paragraph" w:customStyle="1" w:styleId="06FB5B6000C64113A14A8B5FBA69E983">
    <w:name w:val="06FB5B6000C64113A14A8B5FBA69E983"/>
  </w:style>
  <w:style w:type="paragraph" w:customStyle="1" w:styleId="2FE8A575774B4153B4B9478AB6C95912">
    <w:name w:val="2FE8A575774B4153B4B9478AB6C95912"/>
  </w:style>
  <w:style w:type="paragraph" w:customStyle="1" w:styleId="55025884721C4F638BEF52C7E4A859CC">
    <w:name w:val="55025884721C4F638BEF52C7E4A859CC"/>
  </w:style>
  <w:style w:type="paragraph" w:customStyle="1" w:styleId="857B833706704C4E94C5D2EFF6065BF7">
    <w:name w:val="857B833706704C4E94C5D2EFF6065BF7"/>
  </w:style>
  <w:style w:type="paragraph" w:customStyle="1" w:styleId="BBB00AA67BCC47DD971DEF917F483018">
    <w:name w:val="BBB00AA67BCC47DD971DEF917F483018"/>
  </w:style>
  <w:style w:type="paragraph" w:customStyle="1" w:styleId="3E0BB77E8F6942C8ABFA0EF8AC10AA72">
    <w:name w:val="3E0BB77E8F6942C8ABFA0EF8AC10AA72"/>
  </w:style>
  <w:style w:type="paragraph" w:customStyle="1" w:styleId="5473E56792E74DFD92CC64F9E93E89E1">
    <w:name w:val="5473E56792E74DFD92CC64F9E93E89E1"/>
  </w:style>
  <w:style w:type="paragraph" w:customStyle="1" w:styleId="9A4566C5BFA141D5A95BF513B9DD0384">
    <w:name w:val="9A4566C5BFA141D5A95BF513B9DD0384"/>
  </w:style>
  <w:style w:type="paragraph" w:customStyle="1" w:styleId="181167EEAA13470DB713E50A1E1B2849">
    <w:name w:val="181167EEAA13470DB713E50A1E1B2849"/>
  </w:style>
  <w:style w:type="paragraph" w:customStyle="1" w:styleId="39D814B92504414CB88AACB7C205BCA0">
    <w:name w:val="39D814B92504414CB88AACB7C205BCA0"/>
  </w:style>
  <w:style w:type="paragraph" w:customStyle="1" w:styleId="6432FA28E1AB431CB1F8568A9A91A9C3">
    <w:name w:val="6432FA28E1AB431CB1F8568A9A91A9C3"/>
  </w:style>
  <w:style w:type="paragraph" w:customStyle="1" w:styleId="09384080BC5B47568C43F79638CF09BF">
    <w:name w:val="09384080BC5B47568C43F79638CF09BF"/>
  </w:style>
  <w:style w:type="paragraph" w:customStyle="1" w:styleId="3CC1E8874267483ABD57E11A282F8D19">
    <w:name w:val="3CC1E8874267483ABD57E11A282F8D19"/>
  </w:style>
  <w:style w:type="paragraph" w:customStyle="1" w:styleId="CC9001C5C87D4C2E9D2FAD47A5BE16BA">
    <w:name w:val="CC9001C5C87D4C2E9D2FAD47A5BE16BA"/>
  </w:style>
  <w:style w:type="paragraph" w:customStyle="1" w:styleId="309F396F41FD42489F3161FD9DAE9ABE">
    <w:name w:val="309F396F41FD42489F3161FD9DAE9ABE"/>
  </w:style>
  <w:style w:type="paragraph" w:customStyle="1" w:styleId="B6D8EE0B25924459A43D4ECEC97F8A32">
    <w:name w:val="B6D8EE0B25924459A43D4ECEC97F8A32"/>
  </w:style>
  <w:style w:type="paragraph" w:customStyle="1" w:styleId="76FC6CB441DF44E3AA56DEB44299294D">
    <w:name w:val="76FC6CB441DF44E3AA56DEB44299294D"/>
  </w:style>
  <w:style w:type="paragraph" w:customStyle="1" w:styleId="C9A63D1D527C4F659283AE60BEB06317">
    <w:name w:val="C9A63D1D527C4F659283AE60BEB06317"/>
  </w:style>
  <w:style w:type="paragraph" w:customStyle="1" w:styleId="D6224064436D46408E6875ABF48553C7">
    <w:name w:val="D6224064436D46408E6875ABF48553C7"/>
  </w:style>
  <w:style w:type="paragraph" w:customStyle="1" w:styleId="92826962382E49A0B20BDFF1C5939754">
    <w:name w:val="92826962382E49A0B20BDFF1C5939754"/>
  </w:style>
  <w:style w:type="paragraph" w:customStyle="1" w:styleId="90538827596D461C8C5D69750F18DEB0">
    <w:name w:val="90538827596D461C8C5D69750F18DEB0"/>
  </w:style>
  <w:style w:type="paragraph" w:customStyle="1" w:styleId="2475BDE646814B1CA74428A2896A78D8">
    <w:name w:val="2475BDE646814B1CA74428A2896A78D8"/>
  </w:style>
  <w:style w:type="paragraph" w:customStyle="1" w:styleId="BEBCE17962994590A17C286C6B3F3A79">
    <w:name w:val="BEBCE17962994590A17C286C6B3F3A79"/>
  </w:style>
  <w:style w:type="paragraph" w:customStyle="1" w:styleId="C6AA0191FAAF4586BCAAB577E1DA0770">
    <w:name w:val="C6AA0191FAAF4586BCAAB577E1DA0770"/>
  </w:style>
  <w:style w:type="paragraph" w:customStyle="1" w:styleId="598591C4C45A4E979A5B98926CDE8FC1">
    <w:name w:val="598591C4C45A4E979A5B98926CDE8FC1"/>
  </w:style>
  <w:style w:type="paragraph" w:customStyle="1" w:styleId="2F7A27CDF3D3436D885D7219667D9CA6">
    <w:name w:val="2F7A27CDF3D3436D885D7219667D9CA6"/>
  </w:style>
  <w:style w:type="paragraph" w:customStyle="1" w:styleId="4A9F1C0BFC6C48E0AFE3D0E8B0F8D49D">
    <w:name w:val="4A9F1C0BFC6C48E0AFE3D0E8B0F8D49D"/>
  </w:style>
  <w:style w:type="paragraph" w:customStyle="1" w:styleId="36427E4575B64CC9AF2A16AA8F649707">
    <w:name w:val="36427E4575B64CC9AF2A16AA8F649707"/>
  </w:style>
  <w:style w:type="paragraph" w:customStyle="1" w:styleId="6B9239D6539A4DA789A5B61DB6477882">
    <w:name w:val="6B9239D6539A4DA789A5B61DB6477882"/>
  </w:style>
  <w:style w:type="paragraph" w:customStyle="1" w:styleId="F593EAE3281E4DF6BB0EB96A5F55EC44">
    <w:name w:val="F593EAE3281E4DF6BB0EB96A5F55EC44"/>
  </w:style>
  <w:style w:type="paragraph" w:customStyle="1" w:styleId="1B01009357F04873B3988C091FB2CD56">
    <w:name w:val="1B01009357F04873B3988C091FB2CD56"/>
  </w:style>
  <w:style w:type="paragraph" w:customStyle="1" w:styleId="21AD754FEA404EA6ADA06B0B78C80FC0">
    <w:name w:val="21AD754FEA404EA6ADA06B0B78C80FC0"/>
  </w:style>
  <w:style w:type="paragraph" w:customStyle="1" w:styleId="43EBC675756B464E90F04421A1AAE820">
    <w:name w:val="43EBC675756B464E90F04421A1AAE820"/>
  </w:style>
  <w:style w:type="paragraph" w:customStyle="1" w:styleId="A962C147F98E4A13A30B5AF54C756E33">
    <w:name w:val="A962C147F98E4A13A30B5AF54C756E33"/>
  </w:style>
  <w:style w:type="paragraph" w:customStyle="1" w:styleId="8BFFEC07C9A74638BA3B62662A656AF6">
    <w:name w:val="8BFFEC07C9A74638BA3B62662A656AF6"/>
  </w:style>
  <w:style w:type="paragraph" w:customStyle="1" w:styleId="8F7C2774AC2647D79F18428B68EBA57D">
    <w:name w:val="8F7C2774AC2647D79F18428B68EBA57D"/>
  </w:style>
  <w:style w:type="paragraph" w:customStyle="1" w:styleId="538679B4124D457A925F8104C1900FE7">
    <w:name w:val="538679B4124D457A925F8104C1900FE7"/>
  </w:style>
  <w:style w:type="paragraph" w:customStyle="1" w:styleId="D2DCBFA4C26A483D80A677B653A5C3A3">
    <w:name w:val="D2DCBFA4C26A483D80A677B653A5C3A3"/>
  </w:style>
  <w:style w:type="paragraph" w:customStyle="1" w:styleId="20D734C84EEF4E538586DFDCA127E1BF">
    <w:name w:val="20D734C84EEF4E538586DFDCA127E1BF"/>
  </w:style>
  <w:style w:type="paragraph" w:customStyle="1" w:styleId="DC2DAB20421C47D7B2212115C9C4782F">
    <w:name w:val="DC2DAB20421C47D7B2212115C9C4782F"/>
  </w:style>
  <w:style w:type="paragraph" w:customStyle="1" w:styleId="E5563946D1AB4EE5AEF806287B00AAC5">
    <w:name w:val="E5563946D1AB4EE5AEF806287B00AAC5"/>
  </w:style>
  <w:style w:type="paragraph" w:customStyle="1" w:styleId="837752F4F4D14396A710DFD4176F348A">
    <w:name w:val="837752F4F4D14396A710DFD4176F348A"/>
  </w:style>
  <w:style w:type="paragraph" w:customStyle="1" w:styleId="816B92C2D96643CA9A1C55BE1D550CF4">
    <w:name w:val="816B92C2D96643CA9A1C55BE1D550CF4"/>
  </w:style>
  <w:style w:type="paragraph" w:customStyle="1" w:styleId="E9D829E0E05341C6A93638300F9E9C20">
    <w:name w:val="E9D829E0E05341C6A93638300F9E9C20"/>
  </w:style>
  <w:style w:type="paragraph" w:customStyle="1" w:styleId="238164DEF6AF41AEBE67854FA69053A7">
    <w:name w:val="238164DEF6AF41AEBE67854FA69053A7"/>
  </w:style>
  <w:style w:type="paragraph" w:customStyle="1" w:styleId="7CDC582468EA40BBA71FAE326C0E5E67">
    <w:name w:val="7CDC582468EA40BBA71FAE326C0E5E67"/>
  </w:style>
  <w:style w:type="paragraph" w:customStyle="1" w:styleId="0C38B23750294CF38A3FCD70FCC0AD7F">
    <w:name w:val="0C38B23750294CF38A3FCD70FCC0AD7F"/>
  </w:style>
  <w:style w:type="paragraph" w:customStyle="1" w:styleId="2DFC68886901405B8D8D92886CF0DCB4">
    <w:name w:val="2DFC68886901405B8D8D92886CF0DCB4"/>
  </w:style>
  <w:style w:type="paragraph" w:customStyle="1" w:styleId="085261FA7BA34C19AABAF931F096691C">
    <w:name w:val="085261FA7BA34C19AABAF931F096691C"/>
  </w:style>
  <w:style w:type="paragraph" w:customStyle="1" w:styleId="11DDAC4290504FEBBC75CCC758AC36B7">
    <w:name w:val="11DDAC4290504FEBBC75CCC758AC36B7"/>
  </w:style>
  <w:style w:type="paragraph" w:customStyle="1" w:styleId="0F4B0F8B8BDD48709F2E7E9410947289">
    <w:name w:val="0F4B0F8B8BDD48709F2E7E9410947289"/>
  </w:style>
  <w:style w:type="paragraph" w:customStyle="1" w:styleId="4157C3A472FB457B97AE7C5E62069CD5">
    <w:name w:val="4157C3A472FB457B97AE7C5E62069CD5"/>
  </w:style>
  <w:style w:type="paragraph" w:customStyle="1" w:styleId="DE493563888D47AAA900C6CA7F29A090">
    <w:name w:val="DE493563888D47AAA900C6CA7F29A090"/>
  </w:style>
  <w:style w:type="paragraph" w:customStyle="1" w:styleId="72237F157B0F4798894F5E8A96C3E535">
    <w:name w:val="72237F157B0F4798894F5E8A96C3E535"/>
  </w:style>
  <w:style w:type="paragraph" w:customStyle="1" w:styleId="49B94CE5F9094BFDAD7F062F5EFD3BBC">
    <w:name w:val="49B94CE5F9094BFDAD7F062F5EFD3BBC"/>
  </w:style>
  <w:style w:type="paragraph" w:customStyle="1" w:styleId="DDFAA363381C40559EB1126FBD682AFB">
    <w:name w:val="DDFAA363381C40559EB1126FBD682AFB"/>
  </w:style>
  <w:style w:type="paragraph" w:customStyle="1" w:styleId="0C9B8A2670AD4E83B2105DC1233F781B">
    <w:name w:val="0C9B8A2670AD4E83B2105DC1233F781B"/>
  </w:style>
  <w:style w:type="paragraph" w:customStyle="1" w:styleId="8CFB41A72BFE4AEC8FD6075FE1FE8EE3">
    <w:name w:val="8CFB41A72BFE4AEC8FD6075FE1FE8EE3"/>
  </w:style>
  <w:style w:type="paragraph" w:customStyle="1" w:styleId="9F56A895578F4BD4A64EB82F7852BB1D">
    <w:name w:val="9F56A895578F4BD4A64EB82F7852BB1D"/>
  </w:style>
  <w:style w:type="paragraph" w:customStyle="1" w:styleId="D9AB3E72E4134362BA4825BE71301B95">
    <w:name w:val="D9AB3E72E4134362BA4825BE71301B95"/>
  </w:style>
  <w:style w:type="paragraph" w:customStyle="1" w:styleId="E48AEAB09FD24B3D991F6C5F9F6AF0B1">
    <w:name w:val="E48AEAB09FD24B3D991F6C5F9F6AF0B1"/>
  </w:style>
  <w:style w:type="paragraph" w:customStyle="1" w:styleId="704CBC3F25F84A93ACC1404EF0EDEBAD">
    <w:name w:val="704CBC3F25F84A93ACC1404EF0EDEBAD"/>
  </w:style>
  <w:style w:type="paragraph" w:customStyle="1" w:styleId="8995E8DE58454696A4968A1C15551FB2">
    <w:name w:val="8995E8DE58454696A4968A1C15551FB2"/>
  </w:style>
  <w:style w:type="paragraph" w:customStyle="1" w:styleId="A7FBEB7B6BC5402EA59417578E214A7A">
    <w:name w:val="A7FBEB7B6BC5402EA59417578E214A7A"/>
  </w:style>
  <w:style w:type="paragraph" w:customStyle="1" w:styleId="7C5F11B9FD904581B14584DE1992C1ED">
    <w:name w:val="7C5F11B9FD904581B14584DE1992C1ED"/>
  </w:style>
  <w:style w:type="paragraph" w:customStyle="1" w:styleId="79C09AA93934454589480BEAC62ACAED">
    <w:name w:val="79C09AA93934454589480BEAC62ACAED"/>
  </w:style>
  <w:style w:type="paragraph" w:customStyle="1" w:styleId="ABAABB11BEFB4B55A21A3DABF61C6558">
    <w:name w:val="ABAABB11BEFB4B55A21A3DABF61C6558"/>
  </w:style>
  <w:style w:type="paragraph" w:customStyle="1" w:styleId="5074F30F93FE4C2C9A914C2DA0BD36E0">
    <w:name w:val="5074F30F93FE4C2C9A914C2DA0BD36E0"/>
  </w:style>
  <w:style w:type="paragraph" w:customStyle="1" w:styleId="9D375351CAA04289B1DCDAC3EC2D1232">
    <w:name w:val="9D375351CAA04289B1DCDAC3EC2D1232"/>
  </w:style>
  <w:style w:type="paragraph" w:customStyle="1" w:styleId="297ECFB9B4984E69B36E09CBC662EB35">
    <w:name w:val="297ECFB9B4984E69B36E09CBC662EB35"/>
  </w:style>
  <w:style w:type="paragraph" w:customStyle="1" w:styleId="186772EF94EB4E6F9025A01101C517EC">
    <w:name w:val="186772EF94EB4E6F9025A01101C517EC"/>
  </w:style>
  <w:style w:type="paragraph" w:customStyle="1" w:styleId="D3DFDAB4DF2249BA9DFF8A910F073C72">
    <w:name w:val="D3DFDAB4DF2249BA9DFF8A910F073C72"/>
  </w:style>
  <w:style w:type="paragraph" w:customStyle="1" w:styleId="1E92D0CAEDEE4C78A686E0B0768FEB09">
    <w:name w:val="1E92D0CAEDEE4C78A686E0B0768FEB09"/>
  </w:style>
  <w:style w:type="paragraph" w:customStyle="1" w:styleId="C7151F87300D4934AEA490CD345F301A">
    <w:name w:val="C7151F87300D4934AEA490CD345F301A"/>
  </w:style>
  <w:style w:type="paragraph" w:customStyle="1" w:styleId="A438CC7B0C0E4BEFB2D39E7024436692">
    <w:name w:val="A438CC7B0C0E4BEFB2D39E7024436692"/>
  </w:style>
  <w:style w:type="paragraph" w:customStyle="1" w:styleId="51AB3120A37C4AA3A146FE44C3DD151A">
    <w:name w:val="51AB3120A37C4AA3A146FE44C3DD151A"/>
  </w:style>
  <w:style w:type="paragraph" w:customStyle="1" w:styleId="479A1D2F39D141CBB5E5C1B755EF78BE">
    <w:name w:val="479A1D2F39D141CBB5E5C1B755EF78BE"/>
  </w:style>
  <w:style w:type="paragraph" w:customStyle="1" w:styleId="4AC7175A5AD64302B246E8D2B7428D79">
    <w:name w:val="4AC7175A5AD64302B246E8D2B7428D79"/>
  </w:style>
  <w:style w:type="paragraph" w:customStyle="1" w:styleId="84B58670124D45B5B5042DC83FAA96C4">
    <w:name w:val="84B58670124D45B5B5042DC83FAA96C4"/>
  </w:style>
  <w:style w:type="paragraph" w:customStyle="1" w:styleId="74873EB8EEFD474DB947360D93DBBE6A">
    <w:name w:val="74873EB8EEFD474DB947360D93DBBE6A"/>
  </w:style>
  <w:style w:type="paragraph" w:customStyle="1" w:styleId="F7AD08D67AA24D1B98EA6C6B3B19CC89">
    <w:name w:val="F7AD08D67AA24D1B98EA6C6B3B19CC89"/>
  </w:style>
  <w:style w:type="paragraph" w:customStyle="1" w:styleId="CD9B4C595560466382866213768B9488">
    <w:name w:val="CD9B4C595560466382866213768B9488"/>
  </w:style>
  <w:style w:type="paragraph" w:customStyle="1" w:styleId="39138457D656436FADE5161C1AAFB75C">
    <w:name w:val="39138457D656436FADE5161C1AAFB75C"/>
  </w:style>
  <w:style w:type="paragraph" w:customStyle="1" w:styleId="40DF67B4E70C47C982D0E9259B314B4A">
    <w:name w:val="40DF67B4E70C47C982D0E9259B314B4A"/>
  </w:style>
  <w:style w:type="paragraph" w:customStyle="1" w:styleId="93325BCE13154D1B9E90F0B764B88E38">
    <w:name w:val="93325BCE13154D1B9E90F0B764B88E38"/>
  </w:style>
  <w:style w:type="paragraph" w:customStyle="1" w:styleId="2FED6C1D3EAE4241A20E2AAE8466CAAC">
    <w:name w:val="2FED6C1D3EAE4241A20E2AAE8466CAAC"/>
  </w:style>
  <w:style w:type="paragraph" w:customStyle="1" w:styleId="DC87ED497A454559AFD3E7BC176F9805">
    <w:name w:val="DC87ED497A454559AFD3E7BC176F9805"/>
  </w:style>
  <w:style w:type="paragraph" w:customStyle="1" w:styleId="361C359664084FE6AD5C0D06578FBF80">
    <w:name w:val="361C359664084FE6AD5C0D06578FBF80"/>
  </w:style>
  <w:style w:type="paragraph" w:customStyle="1" w:styleId="2595A122D3414B80B0CE498C0B07F709">
    <w:name w:val="2595A122D3414B80B0CE498C0B07F709"/>
  </w:style>
  <w:style w:type="paragraph" w:customStyle="1" w:styleId="47C57224D6E64D669E1285E65743B490">
    <w:name w:val="47C57224D6E64D669E1285E65743B490"/>
  </w:style>
  <w:style w:type="paragraph" w:customStyle="1" w:styleId="AEBE7B50F75B40FE82AC7DC1474DC141">
    <w:name w:val="AEBE7B50F75B40FE82AC7DC1474DC141"/>
  </w:style>
  <w:style w:type="paragraph" w:customStyle="1" w:styleId="955057B101D34A5792219776A485BBEC">
    <w:name w:val="955057B101D34A5792219776A485BBEC"/>
  </w:style>
  <w:style w:type="paragraph" w:customStyle="1" w:styleId="3DD0BEFE380B4BC5B13C85D1511498B8">
    <w:name w:val="3DD0BEFE380B4BC5B13C85D1511498B8"/>
  </w:style>
  <w:style w:type="paragraph" w:customStyle="1" w:styleId="F376065D4C7E40F9AB34DAC254536803">
    <w:name w:val="F376065D4C7E40F9AB34DAC254536803"/>
  </w:style>
  <w:style w:type="paragraph" w:customStyle="1" w:styleId="20786991E07F42B3AFB8666FA8C22325">
    <w:name w:val="20786991E07F42B3AFB8666FA8C22325"/>
  </w:style>
  <w:style w:type="paragraph" w:customStyle="1" w:styleId="1591F3F8EFCA4BCAA980630B4B6B6A46">
    <w:name w:val="1591F3F8EFCA4BCAA980630B4B6B6A46"/>
  </w:style>
  <w:style w:type="paragraph" w:customStyle="1" w:styleId="5AF6BB23E5DE427B934C0C79FDC9A53E">
    <w:name w:val="5AF6BB23E5DE427B934C0C79FDC9A53E"/>
  </w:style>
  <w:style w:type="paragraph" w:customStyle="1" w:styleId="8D9D78736EBF4CFB81B9F5D34FA91555">
    <w:name w:val="8D9D78736EBF4CFB81B9F5D34FA91555"/>
  </w:style>
  <w:style w:type="paragraph" w:customStyle="1" w:styleId="F74BDFC07E5D460B9289F0556B5FDBBC">
    <w:name w:val="F74BDFC07E5D460B9289F0556B5FDBBC"/>
  </w:style>
  <w:style w:type="paragraph" w:customStyle="1" w:styleId="124D2F91FA7146E6AFE42F356CA9B898">
    <w:name w:val="124D2F91FA7146E6AFE42F356CA9B898"/>
  </w:style>
  <w:style w:type="paragraph" w:customStyle="1" w:styleId="6E16BB247B7140C2BB1AED93995210B9">
    <w:name w:val="6E16BB247B7140C2BB1AED93995210B9"/>
  </w:style>
  <w:style w:type="paragraph" w:customStyle="1" w:styleId="65F9DB2B6CC74F3A92FC1ABBD865A506">
    <w:name w:val="65F9DB2B6CC74F3A92FC1ABBD865A506"/>
  </w:style>
  <w:style w:type="paragraph" w:customStyle="1" w:styleId="4C7DFC4F5B9940D692C7D714D62393A6">
    <w:name w:val="4C7DFC4F5B9940D692C7D714D62393A6"/>
  </w:style>
  <w:style w:type="paragraph" w:customStyle="1" w:styleId="9D65F8C04CFB46FB8708C4A0E2D1F59E">
    <w:name w:val="9D65F8C04CFB46FB8708C4A0E2D1F59E"/>
  </w:style>
  <w:style w:type="paragraph" w:customStyle="1" w:styleId="8FF6FDE40AED4B0D92E450526E8D2ACF">
    <w:name w:val="8FF6FDE40AED4B0D92E450526E8D2ACF"/>
  </w:style>
  <w:style w:type="paragraph" w:customStyle="1" w:styleId="DCE41F3955C34F14A952E1356CC89A2F">
    <w:name w:val="DCE41F3955C34F14A952E1356CC89A2F"/>
  </w:style>
  <w:style w:type="paragraph" w:customStyle="1" w:styleId="E497AE5A31FB4CC1881A053C03521ED4">
    <w:name w:val="E497AE5A31FB4CC1881A053C03521ED4"/>
  </w:style>
  <w:style w:type="paragraph" w:customStyle="1" w:styleId="128576AC89284BC48CAE157AC13459D3">
    <w:name w:val="128576AC89284BC48CAE157AC13459D3"/>
  </w:style>
  <w:style w:type="paragraph" w:customStyle="1" w:styleId="83C43963F33D4A1F85ADE08C23524C80">
    <w:name w:val="83C43963F33D4A1F85ADE08C23524C80"/>
  </w:style>
  <w:style w:type="paragraph" w:customStyle="1" w:styleId="918A7026DD53437696E095FD4BF34BE8">
    <w:name w:val="918A7026DD53437696E095FD4BF34BE8"/>
  </w:style>
  <w:style w:type="paragraph" w:customStyle="1" w:styleId="3010027FB07440719A7D6B294A9FC4F4">
    <w:name w:val="3010027FB07440719A7D6B294A9FC4F4"/>
  </w:style>
  <w:style w:type="paragraph" w:customStyle="1" w:styleId="9C9B055904704675AF8C7EE043F2BED3">
    <w:name w:val="9C9B055904704675AF8C7EE043F2BED3"/>
  </w:style>
  <w:style w:type="paragraph" w:customStyle="1" w:styleId="8B92E8C4F7EA4CABADF862DBF86F39BB">
    <w:name w:val="8B92E8C4F7EA4CABADF862DBF86F39BB"/>
  </w:style>
  <w:style w:type="paragraph" w:customStyle="1" w:styleId="D550AEF8382246CC950D606648DA672E">
    <w:name w:val="D550AEF8382246CC950D606648DA672E"/>
  </w:style>
  <w:style w:type="paragraph" w:customStyle="1" w:styleId="DBFCDC8C3662484AA3A199E51FDFFE0A">
    <w:name w:val="DBFCDC8C3662484AA3A199E51FDFFE0A"/>
  </w:style>
  <w:style w:type="paragraph" w:customStyle="1" w:styleId="1E3A701239C74ADD84266480769B60E2">
    <w:name w:val="1E3A701239C74ADD84266480769B60E2"/>
  </w:style>
  <w:style w:type="paragraph" w:customStyle="1" w:styleId="B6FD0F86266747F1A6A9326A55532B8C">
    <w:name w:val="B6FD0F86266747F1A6A9326A55532B8C"/>
  </w:style>
  <w:style w:type="paragraph" w:customStyle="1" w:styleId="5802AC16E28B4982920148BF8B4A8A2A">
    <w:name w:val="5802AC16E28B4982920148BF8B4A8A2A"/>
  </w:style>
  <w:style w:type="paragraph" w:customStyle="1" w:styleId="414EFB91917445B0909F8FC03E2BF1BC">
    <w:name w:val="414EFB91917445B0909F8FC03E2BF1BC"/>
  </w:style>
  <w:style w:type="paragraph" w:customStyle="1" w:styleId="60232E68DC0941C3A3EB6F2BCB60556A">
    <w:name w:val="60232E68DC0941C3A3EB6F2BCB60556A"/>
  </w:style>
  <w:style w:type="paragraph" w:customStyle="1" w:styleId="B21DF14C9B304872AFABE78D59654E62">
    <w:name w:val="B21DF14C9B304872AFABE78D59654E62"/>
  </w:style>
  <w:style w:type="paragraph" w:customStyle="1" w:styleId="F4DFDE0100A14F61A3BF004DA4F8B2F5">
    <w:name w:val="F4DFDE0100A14F61A3BF004DA4F8B2F5"/>
  </w:style>
  <w:style w:type="paragraph" w:customStyle="1" w:styleId="64A442E5F6B3481E95BE0219E6242E61">
    <w:name w:val="64A442E5F6B3481E95BE0219E6242E61"/>
  </w:style>
  <w:style w:type="paragraph" w:customStyle="1" w:styleId="5451F6B5A21745FDB3B75A6AF939F81F">
    <w:name w:val="5451F6B5A21745FDB3B75A6AF939F81F"/>
  </w:style>
  <w:style w:type="paragraph" w:customStyle="1" w:styleId="38D08E86E20E4539A3D7F3D601C4861C">
    <w:name w:val="38D08E86E20E4539A3D7F3D601C4861C"/>
  </w:style>
  <w:style w:type="paragraph" w:customStyle="1" w:styleId="43EA9A47E763410780528DC7D8B87331">
    <w:name w:val="43EA9A47E763410780528DC7D8B87331"/>
  </w:style>
  <w:style w:type="paragraph" w:customStyle="1" w:styleId="B90EC054BDF14EFD89511B3D5A40032F">
    <w:name w:val="B90EC054BDF14EFD89511B3D5A40032F"/>
  </w:style>
  <w:style w:type="paragraph" w:customStyle="1" w:styleId="D737F3C270654D93B1679AA6C8F54F2C">
    <w:name w:val="D737F3C270654D93B1679AA6C8F54F2C"/>
  </w:style>
  <w:style w:type="paragraph" w:customStyle="1" w:styleId="D5E3726B9B5046598942BECC721546D1">
    <w:name w:val="D5E3726B9B5046598942BECC721546D1"/>
  </w:style>
  <w:style w:type="paragraph" w:customStyle="1" w:styleId="6557DB3013D5461D84AFB8963E08F6F1">
    <w:name w:val="6557DB3013D5461D84AFB8963E08F6F1"/>
  </w:style>
  <w:style w:type="paragraph" w:customStyle="1" w:styleId="52E047CD5DFA4491AA733698F5A5D937">
    <w:name w:val="52E047CD5DFA4491AA733698F5A5D937"/>
  </w:style>
  <w:style w:type="paragraph" w:customStyle="1" w:styleId="E2E2160F3D1D4D9799D7F05F7272DA76">
    <w:name w:val="E2E2160F3D1D4D9799D7F05F7272DA76"/>
  </w:style>
  <w:style w:type="paragraph" w:customStyle="1" w:styleId="854755F37B0845B0A45F258DDAD21872">
    <w:name w:val="854755F37B0845B0A45F258DDAD21872"/>
  </w:style>
  <w:style w:type="paragraph" w:customStyle="1" w:styleId="2B3EF7019549479ABDDEBA60BCA2D92A">
    <w:name w:val="2B3EF7019549479ABDDEBA60BCA2D92A"/>
  </w:style>
  <w:style w:type="paragraph" w:customStyle="1" w:styleId="4F2401C16E19419480AA0FF718E9666E">
    <w:name w:val="4F2401C16E19419480AA0FF718E9666E"/>
  </w:style>
  <w:style w:type="paragraph" w:customStyle="1" w:styleId="8ACF59E4ACC74F03BB8FA95399009598">
    <w:name w:val="8ACF59E4ACC74F03BB8FA95399009598"/>
  </w:style>
  <w:style w:type="paragraph" w:customStyle="1" w:styleId="5D495F61A1B94099A4CB04F4844060D8">
    <w:name w:val="5D495F61A1B94099A4CB04F4844060D8"/>
  </w:style>
  <w:style w:type="paragraph" w:customStyle="1" w:styleId="634E0ACA82894416B140FA63C6B8441F">
    <w:name w:val="634E0ACA82894416B140FA63C6B8441F"/>
  </w:style>
  <w:style w:type="paragraph" w:customStyle="1" w:styleId="66ECEC9885244F48AAB14C2667097C47">
    <w:name w:val="66ECEC9885244F48AAB14C2667097C47"/>
  </w:style>
  <w:style w:type="paragraph" w:customStyle="1" w:styleId="1C31BAFB33D0483A96BFA7A67DAE451C">
    <w:name w:val="1C31BAFB33D0483A96BFA7A67DAE451C"/>
  </w:style>
  <w:style w:type="paragraph" w:customStyle="1" w:styleId="FA229CCA64E14454B33CCA481E475539">
    <w:name w:val="FA229CCA64E14454B33CCA481E475539"/>
  </w:style>
  <w:style w:type="paragraph" w:customStyle="1" w:styleId="77515DB7D4C94ACB859BCBDC082B4B55">
    <w:name w:val="77515DB7D4C94ACB859BCBDC082B4B55"/>
  </w:style>
  <w:style w:type="paragraph" w:customStyle="1" w:styleId="1B3525766AE049D7A0C2FC1040A5577B">
    <w:name w:val="1B3525766AE049D7A0C2FC1040A5577B"/>
  </w:style>
  <w:style w:type="paragraph" w:customStyle="1" w:styleId="B5B285706C7447FF9427530B126B364C">
    <w:name w:val="B5B285706C7447FF9427530B126B364C"/>
  </w:style>
  <w:style w:type="paragraph" w:customStyle="1" w:styleId="E10557471BA84CF095045CF8300C891D">
    <w:name w:val="E10557471BA84CF095045CF8300C891D"/>
  </w:style>
  <w:style w:type="paragraph" w:customStyle="1" w:styleId="1F713F1CA6A840ED8551A47FD0399B49">
    <w:name w:val="1F713F1CA6A840ED8551A47FD0399B49"/>
  </w:style>
  <w:style w:type="paragraph" w:customStyle="1" w:styleId="66157D359979450298AA7E582FC6333F">
    <w:name w:val="66157D359979450298AA7E582FC6333F"/>
  </w:style>
  <w:style w:type="paragraph" w:customStyle="1" w:styleId="C3C9DF850B0446BABBBE3BAE51A699D7">
    <w:name w:val="C3C9DF850B0446BABBBE3BAE51A699D7"/>
  </w:style>
  <w:style w:type="paragraph" w:customStyle="1" w:styleId="40F5D2F8FA5E42B2A5950173FD7833F3">
    <w:name w:val="40F5D2F8FA5E42B2A5950173FD7833F3"/>
  </w:style>
  <w:style w:type="paragraph" w:customStyle="1" w:styleId="9B3F3C2D85BB4CDF92F791B903AA0824">
    <w:name w:val="9B3F3C2D85BB4CDF92F791B903AA0824"/>
  </w:style>
  <w:style w:type="paragraph" w:customStyle="1" w:styleId="0EF38F1400F6472A9C21E5C7E9A9B12D">
    <w:name w:val="0EF38F1400F6472A9C21E5C7E9A9B12D"/>
  </w:style>
  <w:style w:type="paragraph" w:customStyle="1" w:styleId="E7B4080CA81549D9B04AB37CFED69383">
    <w:name w:val="E7B4080CA81549D9B04AB37CFED69383"/>
  </w:style>
  <w:style w:type="paragraph" w:customStyle="1" w:styleId="34AF438DF9E54246AA7D7909888A99BB">
    <w:name w:val="34AF438DF9E54246AA7D7909888A99BB"/>
  </w:style>
  <w:style w:type="paragraph" w:customStyle="1" w:styleId="035495ACCD3445D8AA4FC9D780508F3C">
    <w:name w:val="035495ACCD3445D8AA4FC9D780508F3C"/>
  </w:style>
  <w:style w:type="paragraph" w:customStyle="1" w:styleId="A1989AE64FF346968391C0586ED699E9">
    <w:name w:val="A1989AE64FF346968391C0586ED699E9"/>
  </w:style>
  <w:style w:type="paragraph" w:customStyle="1" w:styleId="E546F0616EF1404EB2EA5A83A1BD3975">
    <w:name w:val="E546F0616EF1404EB2EA5A83A1BD3975"/>
  </w:style>
  <w:style w:type="paragraph" w:customStyle="1" w:styleId="B8CF7D6DED4F405E9E5B3093EF9265E4">
    <w:name w:val="B8CF7D6DED4F405E9E5B3093EF9265E4"/>
  </w:style>
  <w:style w:type="paragraph" w:customStyle="1" w:styleId="8355BBA52833446E9A16123BF6DE4B91">
    <w:name w:val="8355BBA52833446E9A16123BF6DE4B91"/>
  </w:style>
  <w:style w:type="paragraph" w:customStyle="1" w:styleId="67440F30196F4FD09D72BB51A52D0CD0">
    <w:name w:val="67440F30196F4FD09D72BB51A52D0CD0"/>
  </w:style>
  <w:style w:type="paragraph" w:customStyle="1" w:styleId="54B370E51425428CBF8BB49C3356774E">
    <w:name w:val="54B370E51425428CBF8BB49C3356774E"/>
  </w:style>
  <w:style w:type="paragraph" w:customStyle="1" w:styleId="2D59E6D8E0C449FA839D610BBDA7CD55">
    <w:name w:val="2D59E6D8E0C449FA839D610BBDA7CD55"/>
  </w:style>
  <w:style w:type="paragraph" w:customStyle="1" w:styleId="74C728F593F447D19FE661C75218EB55">
    <w:name w:val="74C728F593F447D19FE661C75218EB55"/>
  </w:style>
  <w:style w:type="paragraph" w:customStyle="1" w:styleId="C026248BDB8644278AEAF2B82B9A6313">
    <w:name w:val="C026248BDB8644278AEAF2B82B9A6313"/>
  </w:style>
  <w:style w:type="paragraph" w:customStyle="1" w:styleId="61344781C81A4AF2B63352187EEC3D5E">
    <w:name w:val="61344781C81A4AF2B63352187EEC3D5E"/>
  </w:style>
  <w:style w:type="paragraph" w:customStyle="1" w:styleId="AF1B1686AC614DADBC385A33B8EBD921">
    <w:name w:val="AF1B1686AC614DADBC385A33B8EBD921"/>
  </w:style>
  <w:style w:type="paragraph" w:customStyle="1" w:styleId="DE0AD69AB8B144B8A788BAEA09262A94">
    <w:name w:val="DE0AD69AB8B144B8A788BAEA09262A94"/>
  </w:style>
  <w:style w:type="paragraph" w:customStyle="1" w:styleId="90D919F75FAD456E9EF53FAFD542EC3F">
    <w:name w:val="90D919F75FAD456E9EF53FAFD542EC3F"/>
  </w:style>
  <w:style w:type="paragraph" w:customStyle="1" w:styleId="9D5AC840F70C4E3AA92E88600A890FF4">
    <w:name w:val="9D5AC840F70C4E3AA92E88600A890FF4"/>
  </w:style>
  <w:style w:type="paragraph" w:customStyle="1" w:styleId="57F1D05A7B8B4B9699E84630F3B2349D">
    <w:name w:val="57F1D05A7B8B4B9699E84630F3B2349D"/>
  </w:style>
  <w:style w:type="paragraph" w:customStyle="1" w:styleId="78D5A2FA92AE49568899CAC69A7A52AF">
    <w:name w:val="78D5A2FA92AE49568899CAC69A7A52AF"/>
  </w:style>
  <w:style w:type="paragraph" w:customStyle="1" w:styleId="31F3D3729B2344538827FD8E0C347863">
    <w:name w:val="31F3D3729B2344538827FD8E0C347863"/>
  </w:style>
  <w:style w:type="paragraph" w:customStyle="1" w:styleId="B434F7F30A6B4ABB8AF1887D2AE03EB9">
    <w:name w:val="B434F7F30A6B4ABB8AF1887D2AE03EB9"/>
  </w:style>
  <w:style w:type="paragraph" w:customStyle="1" w:styleId="16FE090CD41344C99463AF3CA5F67A70">
    <w:name w:val="16FE090CD41344C99463AF3CA5F67A70"/>
  </w:style>
  <w:style w:type="paragraph" w:customStyle="1" w:styleId="AE982D9E25C4491DA0E5E86431635098">
    <w:name w:val="AE982D9E25C4491DA0E5E86431635098"/>
  </w:style>
  <w:style w:type="paragraph" w:customStyle="1" w:styleId="717FD730862A4CB2A523207F645C1501">
    <w:name w:val="717FD730862A4CB2A523207F645C1501"/>
  </w:style>
  <w:style w:type="paragraph" w:customStyle="1" w:styleId="08D903EC32FD40EBA42679E37673E4B6">
    <w:name w:val="08D903EC32FD40EBA42679E37673E4B6"/>
  </w:style>
  <w:style w:type="paragraph" w:customStyle="1" w:styleId="A0F37786898B4F30AD0ADEF0A20C8F4A">
    <w:name w:val="A0F37786898B4F30AD0ADEF0A20C8F4A"/>
  </w:style>
  <w:style w:type="paragraph" w:customStyle="1" w:styleId="1D5EC8954F3743B380357C6D7AF53BB6">
    <w:name w:val="1D5EC8954F3743B380357C6D7AF53BB6"/>
  </w:style>
  <w:style w:type="paragraph" w:customStyle="1" w:styleId="155FB1AF6DC34D1EB395625E71E27075">
    <w:name w:val="155FB1AF6DC34D1EB395625E71E27075"/>
  </w:style>
  <w:style w:type="paragraph" w:customStyle="1" w:styleId="DFC50F0754CE4193A19AB76BB467089A">
    <w:name w:val="DFC50F0754CE4193A19AB76BB467089A"/>
  </w:style>
  <w:style w:type="paragraph" w:customStyle="1" w:styleId="991C4310A58A4BD0B5E00F66FEB7E344">
    <w:name w:val="991C4310A58A4BD0B5E00F66FEB7E344"/>
  </w:style>
  <w:style w:type="paragraph" w:customStyle="1" w:styleId="CB21A0EBE2304EF5807BE25890BF281D">
    <w:name w:val="CB21A0EBE2304EF5807BE25890BF281D"/>
  </w:style>
  <w:style w:type="paragraph" w:customStyle="1" w:styleId="9A0875F9C36B47C3932F6953F62F09CB">
    <w:name w:val="9A0875F9C36B47C3932F6953F62F09CB"/>
  </w:style>
  <w:style w:type="paragraph" w:customStyle="1" w:styleId="13D67D35582846F2BB1C1CA172D4B609">
    <w:name w:val="13D67D35582846F2BB1C1CA172D4B609"/>
  </w:style>
  <w:style w:type="paragraph" w:customStyle="1" w:styleId="2284BB16C1C4467BB92F2A8C596E5DD0">
    <w:name w:val="2284BB16C1C4467BB92F2A8C596E5DD0"/>
  </w:style>
  <w:style w:type="paragraph" w:customStyle="1" w:styleId="D5F604DD6EFC407BBCE899C85FF662A7">
    <w:name w:val="D5F604DD6EFC407BBCE899C85FF662A7"/>
  </w:style>
  <w:style w:type="paragraph" w:customStyle="1" w:styleId="31922492FBA144B8A292FED492BC70DA">
    <w:name w:val="31922492FBA144B8A292FED492BC70DA"/>
  </w:style>
  <w:style w:type="paragraph" w:customStyle="1" w:styleId="E4A1D4B0F65C42EB8907C0C41585969C">
    <w:name w:val="E4A1D4B0F65C42EB8907C0C41585969C"/>
  </w:style>
  <w:style w:type="paragraph" w:customStyle="1" w:styleId="B62C0EC4E064448597EB8960165A1EA7">
    <w:name w:val="B62C0EC4E064448597EB8960165A1EA7"/>
  </w:style>
  <w:style w:type="paragraph" w:customStyle="1" w:styleId="7E77A501977144DD9A7877B67EDC978F">
    <w:name w:val="7E77A501977144DD9A7877B67EDC978F"/>
  </w:style>
  <w:style w:type="paragraph" w:customStyle="1" w:styleId="1983ADE9D66E4FDEB2F952BCBCE542D5">
    <w:name w:val="1983ADE9D66E4FDEB2F952BCBCE542D5"/>
  </w:style>
  <w:style w:type="paragraph" w:customStyle="1" w:styleId="407D7BDB0060449BAD587CD9BA422D5E">
    <w:name w:val="407D7BDB0060449BAD587CD9BA422D5E"/>
  </w:style>
  <w:style w:type="paragraph" w:customStyle="1" w:styleId="9E4D7580DD3B47479EDB4469AF387E21">
    <w:name w:val="9E4D7580DD3B47479EDB4469AF387E21"/>
  </w:style>
  <w:style w:type="paragraph" w:customStyle="1" w:styleId="4DD0F366315A4003B3C4F9160A3F55A7">
    <w:name w:val="4DD0F366315A4003B3C4F9160A3F55A7"/>
  </w:style>
  <w:style w:type="paragraph" w:customStyle="1" w:styleId="96E8ED7A80094502B4099C904ABAABF3">
    <w:name w:val="96E8ED7A80094502B4099C904ABAABF3"/>
  </w:style>
  <w:style w:type="paragraph" w:customStyle="1" w:styleId="12AC3D5562E44161AEE7860E5413F9F9">
    <w:name w:val="12AC3D5562E44161AEE7860E5413F9F9"/>
  </w:style>
  <w:style w:type="paragraph" w:customStyle="1" w:styleId="A800C299C6D642308D78872E0120493D">
    <w:name w:val="A800C299C6D642308D78872E0120493D"/>
  </w:style>
  <w:style w:type="paragraph" w:customStyle="1" w:styleId="A5D082F574A842E1A546AB13FD71B253">
    <w:name w:val="A5D082F574A842E1A546AB13FD71B253"/>
  </w:style>
  <w:style w:type="paragraph" w:customStyle="1" w:styleId="F1B288F8E5014D2DB1792A58B7A3B83C">
    <w:name w:val="F1B288F8E5014D2DB1792A58B7A3B83C"/>
  </w:style>
  <w:style w:type="paragraph" w:customStyle="1" w:styleId="54D1DF2C66B94F08B1A071DD2F4D2728">
    <w:name w:val="54D1DF2C66B94F08B1A071DD2F4D2728"/>
  </w:style>
  <w:style w:type="paragraph" w:customStyle="1" w:styleId="1E059F1981244B8DB75A9D6B32E97200">
    <w:name w:val="1E059F1981244B8DB75A9D6B32E97200"/>
  </w:style>
  <w:style w:type="paragraph" w:customStyle="1" w:styleId="1BC6DB4CFA6448AD8D228DFBDECD0DCF">
    <w:name w:val="1BC6DB4CFA6448AD8D228DFBDECD0DCF"/>
  </w:style>
  <w:style w:type="paragraph" w:customStyle="1" w:styleId="D32963481E414BF2BB810DA2314816B3">
    <w:name w:val="D32963481E414BF2BB810DA2314816B3"/>
  </w:style>
  <w:style w:type="paragraph" w:customStyle="1" w:styleId="3A69E2AA80A14DA0A17B41C77CE55BF6">
    <w:name w:val="3A69E2AA80A14DA0A17B41C77CE55BF6"/>
  </w:style>
  <w:style w:type="paragraph" w:customStyle="1" w:styleId="02C126E6DDD246A09F99D7480928261C">
    <w:name w:val="02C126E6DDD246A09F99D7480928261C"/>
  </w:style>
  <w:style w:type="paragraph" w:customStyle="1" w:styleId="25417C93BB2540848717E68D5C21E9DF">
    <w:name w:val="25417C93BB2540848717E68D5C21E9DF"/>
  </w:style>
  <w:style w:type="paragraph" w:customStyle="1" w:styleId="F36D27DAF69C4D12BFC6DEB8477233E7">
    <w:name w:val="F36D27DAF69C4D12BFC6DEB8477233E7"/>
  </w:style>
  <w:style w:type="paragraph" w:customStyle="1" w:styleId="76959EFACBE948C8B52820DA89F35640">
    <w:name w:val="76959EFACBE948C8B52820DA89F35640"/>
  </w:style>
  <w:style w:type="paragraph" w:customStyle="1" w:styleId="7F665A64559E4E3B9C49583D459E9CC1">
    <w:name w:val="7F665A64559E4E3B9C49583D459E9CC1"/>
  </w:style>
  <w:style w:type="paragraph" w:customStyle="1" w:styleId="5DC53651D8DF42B7BF79917BC6726364">
    <w:name w:val="5DC53651D8DF42B7BF79917BC6726364"/>
  </w:style>
  <w:style w:type="paragraph" w:customStyle="1" w:styleId="2330A9913B4F4F3AA9B8232CEBBDF3FF">
    <w:name w:val="2330A9913B4F4F3AA9B8232CEBBDF3FF"/>
  </w:style>
  <w:style w:type="paragraph" w:customStyle="1" w:styleId="9EB3E298D0D947D296E889D5468C7D48">
    <w:name w:val="9EB3E298D0D947D296E889D5468C7D48"/>
  </w:style>
  <w:style w:type="paragraph" w:customStyle="1" w:styleId="6670F4CDE62543E98CB99B7782C23C93">
    <w:name w:val="6670F4CDE62543E98CB99B7782C23C93"/>
  </w:style>
  <w:style w:type="paragraph" w:customStyle="1" w:styleId="6407E2EAC5F14995AE423DB44F14E2E0">
    <w:name w:val="6407E2EAC5F14995AE423DB44F14E2E0"/>
  </w:style>
  <w:style w:type="paragraph" w:customStyle="1" w:styleId="BF23396A7FE44118932857EB4DFA556C">
    <w:name w:val="BF23396A7FE44118932857EB4DFA556C"/>
  </w:style>
  <w:style w:type="paragraph" w:customStyle="1" w:styleId="9A56DE12C62D4C0DB8D95508FE26A2D7">
    <w:name w:val="9A56DE12C62D4C0DB8D95508FE26A2D7"/>
  </w:style>
  <w:style w:type="paragraph" w:customStyle="1" w:styleId="B0CF6488D6AE48B8B85DF7092A3CFFE5">
    <w:name w:val="B0CF6488D6AE48B8B85DF7092A3CFFE5"/>
  </w:style>
  <w:style w:type="paragraph" w:customStyle="1" w:styleId="ADDDF9E12BF3459591C0CB0684821826">
    <w:name w:val="ADDDF9E12BF3459591C0CB0684821826"/>
  </w:style>
  <w:style w:type="paragraph" w:customStyle="1" w:styleId="6820F151FB224322826C47D43A0C93BF">
    <w:name w:val="6820F151FB224322826C47D43A0C93BF"/>
  </w:style>
  <w:style w:type="paragraph" w:customStyle="1" w:styleId="DDF927F88439409BB6C63A6E8832D716">
    <w:name w:val="DDF927F88439409BB6C63A6E8832D716"/>
  </w:style>
  <w:style w:type="paragraph" w:customStyle="1" w:styleId="7B336C8B98AD4C12991C21ECA93E4A21">
    <w:name w:val="7B336C8B98AD4C12991C21ECA93E4A21"/>
  </w:style>
  <w:style w:type="paragraph" w:customStyle="1" w:styleId="9BB56ECD44C44451BB1E5F72FACE3BE0">
    <w:name w:val="9BB56ECD44C44451BB1E5F72FACE3BE0"/>
  </w:style>
  <w:style w:type="paragraph" w:customStyle="1" w:styleId="8CD3A749C1FB4A6482646DD5A4CCD928">
    <w:name w:val="8CD3A749C1FB4A6482646DD5A4CCD928"/>
  </w:style>
  <w:style w:type="paragraph" w:customStyle="1" w:styleId="E56C6289F34B445991C7013ED862354C">
    <w:name w:val="E56C6289F34B445991C7013ED862354C"/>
  </w:style>
  <w:style w:type="paragraph" w:customStyle="1" w:styleId="42159FBCC91044C981D056DE48E63B10">
    <w:name w:val="42159FBCC91044C981D056DE48E63B10"/>
  </w:style>
  <w:style w:type="paragraph" w:customStyle="1" w:styleId="04740FD365E84B9582C09FA6AA35A7C2">
    <w:name w:val="04740FD365E84B9582C09FA6AA35A7C2"/>
  </w:style>
  <w:style w:type="paragraph" w:customStyle="1" w:styleId="B3471F3819B443E49FFE3B4F624EAE18">
    <w:name w:val="B3471F3819B443E49FFE3B4F624EAE18"/>
  </w:style>
  <w:style w:type="paragraph" w:customStyle="1" w:styleId="2FEF33DA6DD54E339E595D0A7F0FFCDF">
    <w:name w:val="2FEF33DA6DD54E339E595D0A7F0FFCDF"/>
  </w:style>
  <w:style w:type="paragraph" w:customStyle="1" w:styleId="CA97BECF7F3F4898A4CE92F8FB66AE25">
    <w:name w:val="CA97BECF7F3F4898A4CE92F8FB66AE25"/>
  </w:style>
  <w:style w:type="paragraph" w:customStyle="1" w:styleId="C91669D5EEDA444DAD3334B1D49B9775">
    <w:name w:val="C91669D5EEDA444DAD3334B1D49B9775"/>
  </w:style>
  <w:style w:type="paragraph" w:customStyle="1" w:styleId="0FC4558CD5384B879BFFDB2FAF31BD56">
    <w:name w:val="0FC4558CD5384B879BFFDB2FAF31BD56"/>
  </w:style>
  <w:style w:type="paragraph" w:customStyle="1" w:styleId="1742AA3BF0604F18A8CAC12CBFBCFE4A">
    <w:name w:val="1742AA3BF0604F18A8CAC12CBFBCFE4A"/>
  </w:style>
  <w:style w:type="paragraph" w:customStyle="1" w:styleId="B4216050CEBD4C72AE056FF03ABE0359">
    <w:name w:val="B4216050CEBD4C72AE056FF03ABE0359"/>
  </w:style>
  <w:style w:type="paragraph" w:customStyle="1" w:styleId="F3E964EBF66E4B2A936534BA7E934F93">
    <w:name w:val="F3E964EBF66E4B2A936534BA7E934F93"/>
  </w:style>
  <w:style w:type="paragraph" w:customStyle="1" w:styleId="C61C9303F86C46B6B2CA615F123AFA58">
    <w:name w:val="C61C9303F86C46B6B2CA615F123AFA58"/>
  </w:style>
  <w:style w:type="paragraph" w:customStyle="1" w:styleId="7A3F972B9CAF4123BCEDE30848B7DFFC">
    <w:name w:val="7A3F972B9CAF4123BCEDE30848B7DFFC"/>
  </w:style>
  <w:style w:type="paragraph" w:customStyle="1" w:styleId="36C203EF40314FF0ACCE51A1A7E9100C">
    <w:name w:val="36C203EF40314FF0ACCE51A1A7E9100C"/>
  </w:style>
  <w:style w:type="paragraph" w:customStyle="1" w:styleId="4B6C0DE2F09747C0A277455A16F374C2">
    <w:name w:val="4B6C0DE2F09747C0A277455A16F374C2"/>
  </w:style>
  <w:style w:type="paragraph" w:customStyle="1" w:styleId="1CACED51CE3A4AABBC2661F9A1BB4D09">
    <w:name w:val="1CACED51CE3A4AABBC2661F9A1BB4D09"/>
  </w:style>
  <w:style w:type="paragraph" w:customStyle="1" w:styleId="D8EAB9C79FC64C6D8C07FF601F5DA66C">
    <w:name w:val="D8EAB9C79FC64C6D8C07FF601F5DA66C"/>
  </w:style>
  <w:style w:type="paragraph" w:customStyle="1" w:styleId="718147E884574888A722913B3380E184">
    <w:name w:val="718147E884574888A722913B3380E184"/>
  </w:style>
  <w:style w:type="paragraph" w:customStyle="1" w:styleId="82C94B3A148241C3BADBECD8521AB3B0">
    <w:name w:val="82C94B3A148241C3BADBECD8521AB3B0"/>
  </w:style>
  <w:style w:type="paragraph" w:customStyle="1" w:styleId="0243363A87FF4A1DB7E205413A41AF23">
    <w:name w:val="0243363A87FF4A1DB7E205413A41AF23"/>
  </w:style>
  <w:style w:type="paragraph" w:customStyle="1" w:styleId="487C9D69615D45E98CF53706BD4D971A">
    <w:name w:val="487C9D69615D45E98CF53706BD4D971A"/>
  </w:style>
  <w:style w:type="paragraph" w:customStyle="1" w:styleId="76612723F4BA441EA16C5B0C542CE7A2">
    <w:name w:val="76612723F4BA441EA16C5B0C542CE7A2"/>
  </w:style>
  <w:style w:type="paragraph" w:customStyle="1" w:styleId="18355175311842E081C92D47549228E7">
    <w:name w:val="18355175311842E081C92D47549228E7"/>
  </w:style>
  <w:style w:type="paragraph" w:customStyle="1" w:styleId="EE53FB6A3E914975B03AF203ACAD0921">
    <w:name w:val="EE53FB6A3E914975B03AF203ACAD0921"/>
  </w:style>
  <w:style w:type="paragraph" w:customStyle="1" w:styleId="3B39EAF38E5E4DF8BEB14B285AFEFC8E">
    <w:name w:val="3B39EAF38E5E4DF8BEB14B285AFEFC8E"/>
  </w:style>
  <w:style w:type="paragraph" w:customStyle="1" w:styleId="49612FDFFA754EF6B336C45FD5A36AFA">
    <w:name w:val="49612FDFFA754EF6B336C45FD5A36AFA"/>
  </w:style>
  <w:style w:type="paragraph" w:customStyle="1" w:styleId="2D61365276B549DFB1BC05B0C6DFC207">
    <w:name w:val="2D61365276B549DFB1BC05B0C6DFC207"/>
  </w:style>
  <w:style w:type="paragraph" w:customStyle="1" w:styleId="9B5B4BD8B3DC432089009696667E41A9">
    <w:name w:val="9B5B4BD8B3DC432089009696667E41A9"/>
  </w:style>
  <w:style w:type="paragraph" w:customStyle="1" w:styleId="CB5541BF56AD4F389277825D5CC2E70A">
    <w:name w:val="CB5541BF56AD4F389277825D5CC2E70A"/>
  </w:style>
  <w:style w:type="paragraph" w:customStyle="1" w:styleId="7EB82ABD675243718512D76832BAC0C1">
    <w:name w:val="7EB82ABD675243718512D76832BAC0C1"/>
  </w:style>
  <w:style w:type="paragraph" w:customStyle="1" w:styleId="D581DC5F53914937BC94D5634753A2AA">
    <w:name w:val="D581DC5F53914937BC94D5634753A2AA"/>
  </w:style>
  <w:style w:type="paragraph" w:customStyle="1" w:styleId="0DAAE501161C4431889483B138FA4420">
    <w:name w:val="0DAAE501161C4431889483B138FA4420"/>
  </w:style>
  <w:style w:type="paragraph" w:customStyle="1" w:styleId="981E51B897914DAEAC915FE5CC38831F">
    <w:name w:val="981E51B897914DAEAC915FE5CC38831F"/>
  </w:style>
  <w:style w:type="paragraph" w:customStyle="1" w:styleId="193A8874C48C4753B4CCF56FBD6484C5">
    <w:name w:val="193A8874C48C4753B4CCF56FBD6484C5"/>
  </w:style>
  <w:style w:type="paragraph" w:customStyle="1" w:styleId="A799042CAD1F44A68BE90F588EC40E1B">
    <w:name w:val="A799042CAD1F44A68BE90F588EC40E1B"/>
  </w:style>
  <w:style w:type="paragraph" w:customStyle="1" w:styleId="722F07EECB49457BAE4F6C5538C146FF">
    <w:name w:val="722F07EECB49457BAE4F6C5538C146FF"/>
  </w:style>
  <w:style w:type="paragraph" w:customStyle="1" w:styleId="E6AA35B0FB38419DA5DBDB8551F9EAB2">
    <w:name w:val="E6AA35B0FB38419DA5DBDB8551F9EAB2"/>
  </w:style>
  <w:style w:type="paragraph" w:customStyle="1" w:styleId="9BEFD936C7A7441CB48626737815EF41">
    <w:name w:val="9BEFD936C7A7441CB48626737815EF41"/>
  </w:style>
  <w:style w:type="paragraph" w:customStyle="1" w:styleId="8BD41CEECFC44C3A977B2774939C8172">
    <w:name w:val="8BD41CEECFC44C3A977B2774939C8172"/>
  </w:style>
  <w:style w:type="paragraph" w:customStyle="1" w:styleId="311C511A18534E59A77074678F3D55BE">
    <w:name w:val="311C511A18534E59A77074678F3D55BE"/>
  </w:style>
  <w:style w:type="paragraph" w:customStyle="1" w:styleId="04F375C0233C4860903A670164BFF6EA">
    <w:name w:val="04F375C0233C4860903A670164BFF6EA"/>
  </w:style>
  <w:style w:type="paragraph" w:customStyle="1" w:styleId="737A4BBEDC64423DBF33B72628D7C925">
    <w:name w:val="737A4BBEDC64423DBF33B72628D7C925"/>
  </w:style>
  <w:style w:type="paragraph" w:customStyle="1" w:styleId="589CEE5FA1F242A4B66C6CDE4EB036B1">
    <w:name w:val="589CEE5FA1F242A4B66C6CDE4EB036B1"/>
  </w:style>
  <w:style w:type="paragraph" w:customStyle="1" w:styleId="8D717643959A4CB5926E58AF635E22AA">
    <w:name w:val="8D717643959A4CB5926E58AF635E22AA"/>
  </w:style>
  <w:style w:type="paragraph" w:customStyle="1" w:styleId="F956C61A589C493FBC8072975C4A6D2E">
    <w:name w:val="F956C61A589C493FBC8072975C4A6D2E"/>
  </w:style>
  <w:style w:type="paragraph" w:customStyle="1" w:styleId="498EEA9F82B84AA594A4581E52FD53F5">
    <w:name w:val="498EEA9F82B84AA594A4581E52FD53F5"/>
  </w:style>
  <w:style w:type="paragraph" w:customStyle="1" w:styleId="6C0C68DED01340938ED31F99FF3F46AA">
    <w:name w:val="6C0C68DED01340938ED31F99FF3F46AA"/>
  </w:style>
  <w:style w:type="paragraph" w:customStyle="1" w:styleId="5815E5394DA44CF79136FF7EB6992E2F">
    <w:name w:val="5815E5394DA44CF79136FF7EB6992E2F"/>
  </w:style>
  <w:style w:type="paragraph" w:customStyle="1" w:styleId="7DC6ECB6990646F4B13482D5F225A623">
    <w:name w:val="7DC6ECB6990646F4B13482D5F225A623"/>
  </w:style>
  <w:style w:type="paragraph" w:customStyle="1" w:styleId="E303402A62674A579B4041EFCB34F025">
    <w:name w:val="E303402A62674A579B4041EFCB34F025"/>
  </w:style>
  <w:style w:type="paragraph" w:customStyle="1" w:styleId="5D6E1F100549474D82E6E803D9C220FD">
    <w:name w:val="5D6E1F100549474D82E6E803D9C220FD"/>
  </w:style>
  <w:style w:type="paragraph" w:customStyle="1" w:styleId="7CA95DF6DB73419383188D0571274C4F">
    <w:name w:val="7CA95DF6DB73419383188D0571274C4F"/>
  </w:style>
  <w:style w:type="paragraph" w:customStyle="1" w:styleId="7F0F1825D4464B16AACBE1FC2198086A">
    <w:name w:val="7F0F1825D4464B16AACBE1FC2198086A"/>
  </w:style>
  <w:style w:type="paragraph" w:customStyle="1" w:styleId="BB4EED4FFDED459496F31BB50CB014BE">
    <w:name w:val="BB4EED4FFDED459496F31BB50CB014BE"/>
  </w:style>
  <w:style w:type="paragraph" w:customStyle="1" w:styleId="EBCE40C81B584B2FA17C253DDCF30FE4">
    <w:name w:val="EBCE40C81B584B2FA17C253DDCF30FE4"/>
  </w:style>
  <w:style w:type="paragraph" w:customStyle="1" w:styleId="563FAF92CAFB449BBBD8C234FBBC3117">
    <w:name w:val="563FAF92CAFB449BBBD8C234FBBC3117"/>
  </w:style>
  <w:style w:type="paragraph" w:customStyle="1" w:styleId="582E86CFCD844E36AB1DD295C90855A2">
    <w:name w:val="582E86CFCD844E36AB1DD295C90855A2"/>
  </w:style>
  <w:style w:type="paragraph" w:customStyle="1" w:styleId="1ADA1B131C584322911E5FBC5E82CE86">
    <w:name w:val="1ADA1B131C584322911E5FBC5E82CE86"/>
  </w:style>
  <w:style w:type="paragraph" w:customStyle="1" w:styleId="66F7C640C2434E4BB47B3BED41257314">
    <w:name w:val="66F7C640C2434E4BB47B3BED41257314"/>
  </w:style>
  <w:style w:type="paragraph" w:customStyle="1" w:styleId="54F15B9685374D45A89BECF9D9399B8F">
    <w:name w:val="54F15B9685374D45A89BECF9D9399B8F"/>
  </w:style>
  <w:style w:type="paragraph" w:customStyle="1" w:styleId="F91AFC4337984928A1A444255FEC20ED">
    <w:name w:val="F91AFC4337984928A1A444255FEC20ED"/>
  </w:style>
  <w:style w:type="paragraph" w:customStyle="1" w:styleId="5C8AB8E31A3D4C1F865976DD9D28823C">
    <w:name w:val="5C8AB8E31A3D4C1F865976DD9D28823C"/>
  </w:style>
  <w:style w:type="paragraph" w:customStyle="1" w:styleId="EBBAEAB04C884926BC34DFC08232EC8E">
    <w:name w:val="EBBAEAB04C884926BC34DFC08232EC8E"/>
  </w:style>
  <w:style w:type="paragraph" w:customStyle="1" w:styleId="F0CF274A9F924764B1DCBDD0DDC8A4B4">
    <w:name w:val="F0CF274A9F924764B1DCBDD0DDC8A4B4"/>
  </w:style>
  <w:style w:type="paragraph" w:customStyle="1" w:styleId="659A3570A8934126861C46927866276A">
    <w:name w:val="659A3570A8934126861C46927866276A"/>
  </w:style>
  <w:style w:type="paragraph" w:customStyle="1" w:styleId="A1BF7034F34A47E3808C30A5B884EED8">
    <w:name w:val="A1BF7034F34A47E3808C30A5B884EED8"/>
  </w:style>
  <w:style w:type="paragraph" w:customStyle="1" w:styleId="EC8045ABA0C64AA9BF860E9B61E0F2A6">
    <w:name w:val="EC8045ABA0C64AA9BF860E9B61E0F2A6"/>
  </w:style>
  <w:style w:type="paragraph" w:customStyle="1" w:styleId="09D376826D324D87AD77F4C424505541">
    <w:name w:val="09D376826D324D87AD77F4C424505541"/>
  </w:style>
  <w:style w:type="paragraph" w:customStyle="1" w:styleId="23B4FE5E655C4A7C92791DD3BC756A40">
    <w:name w:val="23B4FE5E655C4A7C92791DD3BC756A40"/>
  </w:style>
  <w:style w:type="paragraph" w:customStyle="1" w:styleId="56ABCEC1A9794B52BBBF074022390DBC">
    <w:name w:val="56ABCEC1A9794B52BBBF074022390DBC"/>
  </w:style>
  <w:style w:type="paragraph" w:customStyle="1" w:styleId="6F5AF90E2117443BB46AF5CF80630D2F">
    <w:name w:val="6F5AF90E2117443BB46AF5CF80630D2F"/>
  </w:style>
  <w:style w:type="paragraph" w:customStyle="1" w:styleId="EF8F62B217DE481D8CA94833E90E41EC">
    <w:name w:val="EF8F62B217DE481D8CA94833E90E41EC"/>
  </w:style>
  <w:style w:type="paragraph" w:customStyle="1" w:styleId="5BAF8D964A004DF0BA73C0B907D55D99">
    <w:name w:val="5BAF8D964A004DF0BA73C0B907D55D99"/>
  </w:style>
  <w:style w:type="paragraph" w:customStyle="1" w:styleId="74B20D386D6341B284AAF66AFBB658A2">
    <w:name w:val="74B20D386D6341B284AAF66AFBB658A2"/>
  </w:style>
  <w:style w:type="paragraph" w:customStyle="1" w:styleId="5BA478F922F1455E96AF762ACD34F87D">
    <w:name w:val="5BA478F922F1455E96AF762ACD34F87D"/>
  </w:style>
  <w:style w:type="paragraph" w:customStyle="1" w:styleId="6AACF16F9D6E4194A91685ACB0D9B52D">
    <w:name w:val="6AACF16F9D6E4194A91685ACB0D9B52D"/>
  </w:style>
  <w:style w:type="paragraph" w:customStyle="1" w:styleId="9F571B1C6F244EC78E46EC239FB126B0">
    <w:name w:val="9F571B1C6F244EC78E46EC239FB126B0"/>
  </w:style>
  <w:style w:type="paragraph" w:customStyle="1" w:styleId="F92DE0797A9C40568ABEEC7EF8FA07C1">
    <w:name w:val="F92DE0797A9C40568ABEEC7EF8FA07C1"/>
  </w:style>
  <w:style w:type="paragraph" w:customStyle="1" w:styleId="3E36E6BCBE594AF183F96F1E9688D50C">
    <w:name w:val="3E36E6BCBE594AF183F96F1E9688D50C"/>
  </w:style>
  <w:style w:type="paragraph" w:customStyle="1" w:styleId="800F100DE2954DB5887042F3C7C9A10E">
    <w:name w:val="800F100DE2954DB5887042F3C7C9A10E"/>
  </w:style>
  <w:style w:type="paragraph" w:customStyle="1" w:styleId="1A358F86E20748739CFF0DCA07D4AE50">
    <w:name w:val="1A358F86E20748739CFF0DCA07D4AE50"/>
  </w:style>
  <w:style w:type="paragraph" w:customStyle="1" w:styleId="EBF00E1442C84330B3D29D1A9C40D188">
    <w:name w:val="EBF00E1442C84330B3D29D1A9C40D188"/>
  </w:style>
  <w:style w:type="paragraph" w:customStyle="1" w:styleId="DFA70B020FA644E89A8E167E6F756F5A">
    <w:name w:val="DFA70B020FA644E89A8E167E6F756F5A"/>
  </w:style>
  <w:style w:type="paragraph" w:customStyle="1" w:styleId="261E0A432AF44AD0B34FC84463D6FA9B">
    <w:name w:val="261E0A432AF44AD0B34FC84463D6FA9B"/>
  </w:style>
  <w:style w:type="paragraph" w:customStyle="1" w:styleId="24CD848A8B3B48A38F54073597DF88FD">
    <w:name w:val="24CD848A8B3B48A38F54073597DF88FD"/>
  </w:style>
  <w:style w:type="paragraph" w:customStyle="1" w:styleId="93E5609237F84771BD01DB5D9574F213">
    <w:name w:val="93E5609237F84771BD01DB5D9574F213"/>
  </w:style>
  <w:style w:type="paragraph" w:customStyle="1" w:styleId="9BDE8B5BF82E40B5B0A721491728F58E">
    <w:name w:val="9BDE8B5BF82E40B5B0A721491728F58E"/>
  </w:style>
  <w:style w:type="paragraph" w:customStyle="1" w:styleId="CDB0B50595C248B7A90311BA11B98F25">
    <w:name w:val="CDB0B50595C248B7A90311BA11B98F25"/>
  </w:style>
  <w:style w:type="paragraph" w:customStyle="1" w:styleId="83A8854A20B14B2195FBC2190A65C8F4">
    <w:name w:val="83A8854A20B14B2195FBC2190A65C8F4"/>
  </w:style>
  <w:style w:type="paragraph" w:customStyle="1" w:styleId="7C34F84A592542D3A9CA7094E567F6AD">
    <w:name w:val="7C34F84A592542D3A9CA7094E567F6AD"/>
  </w:style>
  <w:style w:type="paragraph" w:customStyle="1" w:styleId="9C4048B1A9FB456FB8ABCAADADFE1583">
    <w:name w:val="9C4048B1A9FB456FB8ABCAADADFE1583"/>
  </w:style>
  <w:style w:type="paragraph" w:customStyle="1" w:styleId="2CFD931FC62B44109A692B15C84026C7">
    <w:name w:val="2CFD931FC62B44109A692B15C84026C7"/>
  </w:style>
  <w:style w:type="paragraph" w:customStyle="1" w:styleId="F48738732F5040BBAB42B6C55AE7CCE8">
    <w:name w:val="F48738732F5040BBAB42B6C55AE7CCE8"/>
  </w:style>
  <w:style w:type="paragraph" w:customStyle="1" w:styleId="BDA225E37F6A4DE58D6F0175687223F6">
    <w:name w:val="BDA225E37F6A4DE58D6F0175687223F6"/>
  </w:style>
  <w:style w:type="paragraph" w:customStyle="1" w:styleId="FCB10703706F4A8BA386D2A73B7C3BC4">
    <w:name w:val="FCB10703706F4A8BA386D2A73B7C3BC4"/>
  </w:style>
  <w:style w:type="paragraph" w:customStyle="1" w:styleId="8B3FD2735C444DDBBDD0E660CDB9F7F5">
    <w:name w:val="8B3FD2735C444DDBBDD0E660CDB9F7F5"/>
  </w:style>
  <w:style w:type="paragraph" w:customStyle="1" w:styleId="8A820089950C4023BD4A9A4C3C2CAC56">
    <w:name w:val="8A820089950C4023BD4A9A4C3C2CAC56"/>
  </w:style>
  <w:style w:type="paragraph" w:customStyle="1" w:styleId="E5F77AF3433B4F91855E70E7CBC727AB">
    <w:name w:val="E5F77AF3433B4F91855E70E7CBC727AB"/>
  </w:style>
  <w:style w:type="paragraph" w:customStyle="1" w:styleId="425BAAFA6BC441BFA07BC5091BD9A90A">
    <w:name w:val="425BAAFA6BC441BFA07BC5091BD9A90A"/>
  </w:style>
  <w:style w:type="paragraph" w:customStyle="1" w:styleId="8D222E37AC6142B18B164B8D97A10F6A">
    <w:name w:val="8D222E37AC6142B18B164B8D97A10F6A"/>
  </w:style>
  <w:style w:type="paragraph" w:customStyle="1" w:styleId="AB7022BA625B4C1081E46C3741B973D5">
    <w:name w:val="AB7022BA625B4C1081E46C3741B973D5"/>
  </w:style>
  <w:style w:type="paragraph" w:customStyle="1" w:styleId="8AD88DD5AFBA4702B9281669CE2BA81A">
    <w:name w:val="8AD88DD5AFBA4702B9281669CE2BA81A"/>
  </w:style>
  <w:style w:type="paragraph" w:customStyle="1" w:styleId="6B2B97AE798048FC909D6E784940590C">
    <w:name w:val="6B2B97AE798048FC909D6E784940590C"/>
  </w:style>
  <w:style w:type="paragraph" w:customStyle="1" w:styleId="A8CF245BECA540D580C18D8EA41F388D">
    <w:name w:val="A8CF245BECA540D580C18D8EA41F388D"/>
  </w:style>
  <w:style w:type="paragraph" w:customStyle="1" w:styleId="06B92ECC02B14A22AF6A91B09D23123E">
    <w:name w:val="06B92ECC02B14A22AF6A91B09D23123E"/>
  </w:style>
  <w:style w:type="paragraph" w:customStyle="1" w:styleId="D281D70E50184BF3A16F3132AC4696AF">
    <w:name w:val="D281D70E50184BF3A16F3132AC4696AF"/>
  </w:style>
  <w:style w:type="paragraph" w:customStyle="1" w:styleId="005A999B3BA44DAF987F2251F9A2C1BD">
    <w:name w:val="005A999B3BA44DAF987F2251F9A2C1BD"/>
  </w:style>
  <w:style w:type="paragraph" w:customStyle="1" w:styleId="BF10CBDBE7954BD8960D009C20C16D23">
    <w:name w:val="BF10CBDBE7954BD8960D009C20C16D23"/>
  </w:style>
  <w:style w:type="paragraph" w:customStyle="1" w:styleId="5FB6ED827AD9423C932175DDC4CDD90A">
    <w:name w:val="5FB6ED827AD9423C932175DDC4CDD90A"/>
  </w:style>
  <w:style w:type="paragraph" w:customStyle="1" w:styleId="D6F88CC6D81547B0997DB1A73515D89E">
    <w:name w:val="D6F88CC6D81547B0997DB1A73515D89E"/>
  </w:style>
  <w:style w:type="paragraph" w:customStyle="1" w:styleId="808F568ACB8D4A008C8C7BA6AAB7783E">
    <w:name w:val="808F568ACB8D4A008C8C7BA6AAB7783E"/>
  </w:style>
  <w:style w:type="paragraph" w:customStyle="1" w:styleId="B7DD93DB22C249059F72FCE9240A0DEE">
    <w:name w:val="B7DD93DB22C249059F72FCE9240A0DEE"/>
  </w:style>
  <w:style w:type="paragraph" w:customStyle="1" w:styleId="73D6AC1A79A345F0AF0141A96AC9CE8A">
    <w:name w:val="73D6AC1A79A345F0AF0141A96AC9CE8A"/>
  </w:style>
  <w:style w:type="paragraph" w:customStyle="1" w:styleId="86653A362BCC45779587BEE3D005F708">
    <w:name w:val="86653A362BCC45779587BEE3D005F708"/>
  </w:style>
  <w:style w:type="paragraph" w:customStyle="1" w:styleId="D3FE065C3B6C4B019134CCA2B9A8A55A">
    <w:name w:val="D3FE065C3B6C4B019134CCA2B9A8A55A"/>
  </w:style>
  <w:style w:type="paragraph" w:customStyle="1" w:styleId="9FEEF81566C84472A2747A7776F521E4">
    <w:name w:val="9FEEF81566C84472A2747A7776F521E4"/>
  </w:style>
  <w:style w:type="paragraph" w:customStyle="1" w:styleId="704935C246864F9EA1FAA23ABA29B8F2">
    <w:name w:val="704935C246864F9EA1FAA23ABA29B8F2"/>
  </w:style>
  <w:style w:type="paragraph" w:customStyle="1" w:styleId="ED987AF90F7A48EEBAFF9D256910C9DE">
    <w:name w:val="ED987AF90F7A48EEBAFF9D256910C9DE"/>
  </w:style>
  <w:style w:type="paragraph" w:customStyle="1" w:styleId="F0C649E968E24CAAB9CDD80DDFB95A04">
    <w:name w:val="F0C649E968E24CAAB9CDD80DDFB95A04"/>
  </w:style>
  <w:style w:type="paragraph" w:customStyle="1" w:styleId="10465F428526413AA594073FF95F75F1">
    <w:name w:val="10465F428526413AA594073FF95F75F1"/>
  </w:style>
  <w:style w:type="paragraph" w:customStyle="1" w:styleId="439DB921ABBD46959E17DE37E3E8F5BE">
    <w:name w:val="439DB921ABBD46959E17DE37E3E8F5BE"/>
  </w:style>
  <w:style w:type="paragraph" w:customStyle="1" w:styleId="585C7A6C5A6D4DDEABF3287E4726AFA0">
    <w:name w:val="585C7A6C5A6D4DDEABF3287E4726AFA0"/>
  </w:style>
  <w:style w:type="paragraph" w:customStyle="1" w:styleId="5409AF1CABC34D6FA680870276CE45D9">
    <w:name w:val="5409AF1CABC34D6FA680870276CE45D9"/>
  </w:style>
  <w:style w:type="paragraph" w:customStyle="1" w:styleId="B10263B2237D45BAAE16BBC2EF0E583D">
    <w:name w:val="B10263B2237D45BAAE16BBC2EF0E583D"/>
  </w:style>
  <w:style w:type="paragraph" w:customStyle="1" w:styleId="8170C17AE35E484DA07A0630DA184B1B">
    <w:name w:val="8170C17AE35E484DA07A0630DA184B1B"/>
  </w:style>
  <w:style w:type="paragraph" w:customStyle="1" w:styleId="EE69FDDBBB7D452B8A6EFBF4EEE1C787">
    <w:name w:val="EE69FDDBBB7D452B8A6EFBF4EEE1C787"/>
    <w:rsid w:val="005F4741"/>
  </w:style>
  <w:style w:type="paragraph" w:customStyle="1" w:styleId="08AD5C5890FF49A581CF439207D2E0BF">
    <w:name w:val="08AD5C5890FF49A581CF439207D2E0BF"/>
    <w:rsid w:val="005F4741"/>
  </w:style>
  <w:style w:type="paragraph" w:customStyle="1" w:styleId="F3E4CDC6554A444AA1250CC794A0C0FD">
    <w:name w:val="F3E4CDC6554A444AA1250CC794A0C0FD"/>
    <w:rsid w:val="005F4741"/>
  </w:style>
  <w:style w:type="paragraph" w:customStyle="1" w:styleId="2F05EA4C5B3D4A53B095EB0C875FA0E0">
    <w:name w:val="2F05EA4C5B3D4A53B095EB0C875FA0E0"/>
    <w:rsid w:val="005F474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30">
      <a:dk1>
        <a:sysClr val="windowText" lastClr="000000"/>
      </a:dk1>
      <a:lt1>
        <a:sysClr val="window" lastClr="FFFFFF"/>
      </a:lt1>
      <a:dk2>
        <a:srgbClr val="00292E"/>
      </a:dk2>
      <a:lt2>
        <a:srgbClr val="64B2C1"/>
      </a:lt2>
      <a:accent1>
        <a:srgbClr val="F0CDA1"/>
      </a:accent1>
      <a:accent2>
        <a:srgbClr val="107082"/>
      </a:accent2>
      <a:accent3>
        <a:srgbClr val="054854"/>
      </a:accent3>
      <a:accent4>
        <a:srgbClr val="00AEEF"/>
      </a:accent4>
      <a:accent5>
        <a:srgbClr val="F99927"/>
      </a:accent5>
      <a:accent6>
        <a:srgbClr val="EC7216"/>
      </a:accent6>
      <a:hlink>
        <a:srgbClr val="000000"/>
      </a:hlink>
      <a:folHlink>
        <a:srgbClr val="000000"/>
      </a:folHlink>
    </a:clrScheme>
    <a:fontScheme name="Custom 24">
      <a:majorFont>
        <a:latin typeface="Gill Sans MT"/>
        <a:ea typeface=""/>
        <a:cs typeface=""/>
      </a:majorFont>
      <a:minorFont>
        <a:latin typeface="Arial "/>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MediaServiceKeyPoints xmlns="eb6fc25f-2925-4c66-98f9-7a987c48e9ee"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75458622621A2418CF55CDFBCCFE634" ma:contentTypeVersion="4" ma:contentTypeDescription="Create a new document." ma:contentTypeScope="" ma:versionID="0f7aad12fec19f132b9e541e49e854ef">
  <xsd:schema xmlns:xsd="http://www.w3.org/2001/XMLSchema" xmlns:xs="http://www.w3.org/2001/XMLSchema" xmlns:p="http://schemas.microsoft.com/office/2006/metadata/properties" xmlns:ns3="eb6fc25f-2925-4c66-98f9-7a987c48e9ee" targetNamespace="http://schemas.microsoft.com/office/2006/metadata/properties" ma:root="true" ma:fieldsID="d657d40959b4974f65bf866ca2667c73" ns3:_="">
    <xsd:import namespace="eb6fc25f-2925-4c66-98f9-7a987c48e9ee"/>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b6fc25f-2925-4c66-98f9-7a987c48e9e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3F9A196-CAFF-4056-A692-209B0BE006B5}">
  <ds:schemaRefs>
    <ds:schemaRef ds:uri="http://schemas.microsoft.com/office/2006/documentManagement/types"/>
    <ds:schemaRef ds:uri="eb6fc25f-2925-4c66-98f9-7a987c48e9ee"/>
    <ds:schemaRef ds:uri="http://purl.org/dc/terms/"/>
    <ds:schemaRef ds:uri="http://schemas.microsoft.com/office/2006/metadata/properties"/>
    <ds:schemaRef ds:uri="http://purl.org/dc/elements/1.1/"/>
    <ds:schemaRef ds:uri="http://purl.org/dc/dcmitype/"/>
    <ds:schemaRef ds:uri="http://schemas.microsoft.com/office/infopath/2007/PartnerControls"/>
    <ds:schemaRef ds:uri="http://schemas.openxmlformats.org/package/2006/metadata/core-properties"/>
    <ds:schemaRef ds:uri="http://www.w3.org/XML/1998/namespace"/>
  </ds:schemaRefs>
</ds:datastoreItem>
</file>

<file path=customXml/itemProps2.xml><?xml version="1.0" encoding="utf-8"?>
<ds:datastoreItem xmlns:ds="http://schemas.openxmlformats.org/officeDocument/2006/customXml" ds:itemID="{6CE66F37-5CD3-47FE-B71E-5568217D7130}">
  <ds:schemaRefs>
    <ds:schemaRef ds:uri="http://schemas.openxmlformats.org/officeDocument/2006/bibliography"/>
  </ds:schemaRefs>
</ds:datastoreItem>
</file>

<file path=customXml/itemProps3.xml><?xml version="1.0" encoding="utf-8"?>
<ds:datastoreItem xmlns:ds="http://schemas.openxmlformats.org/officeDocument/2006/customXml" ds:itemID="{A0B5A451-D620-45E3-8A95-3AA89D51373E}">
  <ds:schemaRefs>
    <ds:schemaRef ds:uri="http://schemas.microsoft.com/sharepoint/v3/contenttype/forms"/>
  </ds:schemaRefs>
</ds:datastoreItem>
</file>

<file path=customXml/itemProps4.xml><?xml version="1.0" encoding="utf-8"?>
<ds:datastoreItem xmlns:ds="http://schemas.openxmlformats.org/officeDocument/2006/customXml" ds:itemID="{6437C2AE-2CFE-4BC4-B091-6A8CB37663B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b6fc25f-2925-4c66-98f9-7a987c48e9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Professional services business plan</Template>
  <TotalTime>0</TotalTime>
  <Pages>31</Pages>
  <Words>2807</Words>
  <Characters>16003</Characters>
  <Application>Microsoft Office Word</Application>
  <DocSecurity>0</DocSecurity>
  <Lines>133</Lines>
  <Paragraphs>37</Paragraphs>
  <ScaleCrop>false</ScaleCrop>
  <LinksUpToDate>false</LinksUpToDate>
  <CharactersWithSpaces>18773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HYPERTEXT</dc:title>
  <dc:subject/>
  <dc:creator/>
  <cp:keywords/>
  <dc:description/>
  <cp:lastModifiedBy/>
  <cp:revision>1</cp:revision>
  <dcterms:created xsi:type="dcterms:W3CDTF">2023-06-05T21:14:00Z</dcterms:created>
  <dcterms:modified xsi:type="dcterms:W3CDTF">2023-06-05T21:14:00Z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0x010100975458622621A2418CF55CDFBCCFE634</vt:lpwstr>
  </property>
</Properties>
</file>